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481BD" w14:textId="77777777" w:rsidR="00B91227" w:rsidRPr="00EC5F10" w:rsidRDefault="00B91227" w:rsidP="00CE7008">
      <w:pPr>
        <w:jc w:val="center"/>
        <w:rPr>
          <w:rFonts w:ascii="맑은 고딕" w:eastAsia="맑은 고딕" w:hAnsi="맑은 고딕" w:cs="바탕"/>
          <w:b/>
          <w:sz w:val="44"/>
          <w:lang w:eastAsia="ko-KR"/>
        </w:rPr>
      </w:pP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질병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진단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결과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통보서</w:t>
      </w:r>
    </w:p>
    <w:tbl>
      <w:tblPr>
        <w:tblW w:w="9606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4"/>
        <w:gridCol w:w="415"/>
        <w:gridCol w:w="977"/>
        <w:gridCol w:w="1717"/>
        <w:gridCol w:w="1604"/>
        <w:gridCol w:w="372"/>
        <w:gridCol w:w="374"/>
        <w:gridCol w:w="2753"/>
      </w:tblGrid>
      <w:tr w:rsidR="00E94D8E" w:rsidRPr="004B7FB5" w14:paraId="25002C79" w14:textId="77777777" w:rsidTr="00DC2186">
        <w:trPr>
          <w:trHeight w:val="64"/>
        </w:trPr>
        <w:tc>
          <w:tcPr>
            <w:tcW w:w="1809" w:type="dxa"/>
            <w:gridSpan w:val="2"/>
          </w:tcPr>
          <w:p w14:paraId="18C22D18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수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  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신</w:t>
            </w:r>
          </w:p>
        </w:tc>
        <w:tc>
          <w:tcPr>
            <w:tcW w:w="2694" w:type="dxa"/>
            <w:gridSpan w:val="2"/>
          </w:tcPr>
          <w:p w14:paraId="6C48A7BD" w14:textId="20CA4001" w:rsidR="00B91227" w:rsidRPr="004535FB" w:rsidRDefault="003629D0" w:rsidP="00616B2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네오딘</w:t>
            </w:r>
          </w:p>
        </w:tc>
        <w:tc>
          <w:tcPr>
            <w:tcW w:w="1976" w:type="dxa"/>
            <w:gridSpan w:val="2"/>
          </w:tcPr>
          <w:p w14:paraId="3A57FC71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의뢰번호</w:t>
            </w:r>
          </w:p>
        </w:tc>
        <w:tc>
          <w:tcPr>
            <w:tcW w:w="3127" w:type="dxa"/>
            <w:gridSpan w:val="2"/>
          </w:tcPr>
          <w:p w14:paraId="5C7C3B6A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</w:p>
        </w:tc>
      </w:tr>
      <w:tr w:rsidR="00E94D8E" w:rsidRPr="004B7FB5" w14:paraId="0BD55E00" w14:textId="77777777" w:rsidTr="00DC2186">
        <w:trPr>
          <w:trHeight w:val="64"/>
        </w:trPr>
        <w:tc>
          <w:tcPr>
            <w:tcW w:w="1809" w:type="dxa"/>
            <w:gridSpan w:val="2"/>
          </w:tcPr>
          <w:p w14:paraId="12B6E511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일</w:t>
            </w:r>
          </w:p>
        </w:tc>
        <w:tc>
          <w:tcPr>
            <w:tcW w:w="2694" w:type="dxa"/>
            <w:gridSpan w:val="2"/>
          </w:tcPr>
          <w:p w14:paraId="0D7E7F1E" w14:textId="6A8CE372" w:rsidR="00B91227" w:rsidRPr="00EC5F10" w:rsidRDefault="003629D0" w:rsidP="003629D0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bookmarkStart w:id="0" w:name="date1"/>
            <w:bookmarkEnd w:id="0"/>
          </w:p>
        </w:tc>
        <w:tc>
          <w:tcPr>
            <w:tcW w:w="1976" w:type="dxa"/>
            <w:gridSpan w:val="2"/>
          </w:tcPr>
          <w:p w14:paraId="48DF4F61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통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보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일</w:t>
            </w:r>
          </w:p>
        </w:tc>
        <w:tc>
          <w:tcPr>
            <w:tcW w:w="3127" w:type="dxa"/>
            <w:gridSpan w:val="2"/>
          </w:tcPr>
          <w:p w14:paraId="39F51FE5" w14:textId="5CC5D196" w:rsidR="00B91227" w:rsidRPr="00EC5F10" w:rsidRDefault="003629D0" w:rsidP="00616B2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bookmarkStart w:id="1" w:name="date2"/>
            <w:bookmarkEnd w:id="1"/>
          </w:p>
        </w:tc>
      </w:tr>
      <w:tr w:rsidR="00E94D8E" w:rsidRPr="004B7FB5" w14:paraId="5AB4C46E" w14:textId="77777777" w:rsidTr="00DC2186">
        <w:trPr>
          <w:trHeight w:val="64"/>
        </w:trPr>
        <w:tc>
          <w:tcPr>
            <w:tcW w:w="1809" w:type="dxa"/>
            <w:gridSpan w:val="2"/>
          </w:tcPr>
          <w:p w14:paraId="1383D642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수의사</w:t>
            </w:r>
          </w:p>
        </w:tc>
        <w:tc>
          <w:tcPr>
            <w:tcW w:w="2694" w:type="dxa"/>
            <w:gridSpan w:val="2"/>
          </w:tcPr>
          <w:p w14:paraId="43BF548E" w14:textId="4215752D" w:rsidR="003B1675" w:rsidRPr="00EC5F10" w:rsidRDefault="003629D0" w:rsidP="00D15C34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bookmarkStart w:id="2" w:name="hospital"/>
            <w:bookmarkEnd w:id="2"/>
          </w:p>
        </w:tc>
        <w:tc>
          <w:tcPr>
            <w:tcW w:w="1976" w:type="dxa"/>
            <w:gridSpan w:val="2"/>
          </w:tcPr>
          <w:p w14:paraId="1E1B965E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동물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(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품종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)</w:t>
            </w:r>
          </w:p>
        </w:tc>
        <w:tc>
          <w:tcPr>
            <w:tcW w:w="3127" w:type="dxa"/>
            <w:gridSpan w:val="2"/>
          </w:tcPr>
          <w:p w14:paraId="23645244" w14:textId="2C06471A" w:rsidR="00B91227" w:rsidRPr="00EC5F10" w:rsidRDefault="003629D0" w:rsidP="00941EEF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bookmarkStart w:id="3" w:name="species"/>
            <w:bookmarkEnd w:id="3"/>
            <w:r w:rsidR="007228F2"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r w:rsidR="001C4C9E">
              <w:rPr>
                <w:rFonts w:ascii="맑은 고딕" w:eastAsia="맑은 고딕" w:hAnsi="맑은 고딕" w:cs="바탕" w:hint="eastAsia"/>
                <w:lang w:eastAsia="ko-KR"/>
              </w:rPr>
              <w:t>(</w:t>
            </w:r>
            <w:bookmarkStart w:id="4" w:name="breeds"/>
            <w:bookmarkEnd w:id="4"/>
            <w:r w:rsidR="00921CB4">
              <w:rPr>
                <w:rFonts w:ascii="맑은 고딕" w:eastAsia="맑은 고딕" w:hAnsi="맑은 고딕" w:cs="바탕" w:hint="eastAsia"/>
                <w:lang w:eastAsia="ko-KR"/>
              </w:rPr>
              <w:t>)</w:t>
            </w:r>
          </w:p>
        </w:tc>
      </w:tr>
      <w:tr w:rsidR="00040BA3" w:rsidRPr="004B7FB5" w14:paraId="16B24758" w14:textId="77777777" w:rsidTr="00DC2186">
        <w:trPr>
          <w:trHeight w:val="64"/>
        </w:trPr>
        <w:tc>
          <w:tcPr>
            <w:tcW w:w="1394" w:type="dxa"/>
          </w:tcPr>
          <w:p w14:paraId="63E0A5F9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환축</w:t>
            </w:r>
            <w:r w:rsidR="00151262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이름</w:t>
            </w:r>
          </w:p>
        </w:tc>
        <w:tc>
          <w:tcPr>
            <w:tcW w:w="1392" w:type="dxa"/>
            <w:gridSpan w:val="2"/>
          </w:tcPr>
          <w:p w14:paraId="3C4C1E85" w14:textId="685A09DF" w:rsidR="00B91227" w:rsidRPr="00EC5F10" w:rsidRDefault="003629D0" w:rsidP="00BB7E57">
            <w:pPr>
              <w:tabs>
                <w:tab w:val="left" w:pos="345"/>
                <w:tab w:val="center" w:pos="601"/>
              </w:tabs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bookmarkStart w:id="5" w:name="name"/>
            <w:bookmarkEnd w:id="5"/>
          </w:p>
        </w:tc>
        <w:tc>
          <w:tcPr>
            <w:tcW w:w="1717" w:type="dxa"/>
          </w:tcPr>
          <w:p w14:paraId="4F3B9EB8" w14:textId="77777777" w:rsidR="00B91227" w:rsidRPr="00EC5F10" w:rsidRDefault="00995246" w:rsidP="004B7FB5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S</w:t>
            </w:r>
            <w:r w:rsidR="00B91227"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ex</w:t>
            </w:r>
          </w:p>
        </w:tc>
        <w:tc>
          <w:tcPr>
            <w:tcW w:w="1604" w:type="dxa"/>
          </w:tcPr>
          <w:p w14:paraId="3D44E0D8" w14:textId="17927332" w:rsidR="00B91227" w:rsidRPr="00EC5F10" w:rsidRDefault="003629D0" w:rsidP="00B936BC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bookmarkStart w:id="6" w:name="sex"/>
            <w:bookmarkEnd w:id="6"/>
          </w:p>
        </w:tc>
        <w:tc>
          <w:tcPr>
            <w:tcW w:w="746" w:type="dxa"/>
            <w:gridSpan w:val="2"/>
          </w:tcPr>
          <w:p w14:paraId="16729CCE" w14:textId="77777777" w:rsidR="00B91227" w:rsidRPr="00EC5F10" w:rsidRDefault="00B91227" w:rsidP="0028293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령</w:t>
            </w:r>
          </w:p>
        </w:tc>
        <w:tc>
          <w:tcPr>
            <w:tcW w:w="2753" w:type="dxa"/>
          </w:tcPr>
          <w:p w14:paraId="45F6589D" w14:textId="07E28199" w:rsidR="00B91227" w:rsidRPr="00EC5F10" w:rsidRDefault="003629D0" w:rsidP="00E24AD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bookmarkStart w:id="7" w:name="age"/>
            <w:bookmarkEnd w:id="7"/>
          </w:p>
        </w:tc>
      </w:tr>
      <w:tr w:rsidR="00B91227" w:rsidRPr="004B7FB5" w14:paraId="363CEA56" w14:textId="77777777" w:rsidTr="00DC2186">
        <w:trPr>
          <w:trHeight w:val="74"/>
        </w:trPr>
        <w:tc>
          <w:tcPr>
            <w:tcW w:w="9606" w:type="dxa"/>
            <w:gridSpan w:val="8"/>
            <w:tcBorders>
              <w:left w:val="nil"/>
              <w:bottom w:val="single" w:sz="4" w:space="0" w:color="000000"/>
              <w:right w:val="nil"/>
            </w:tcBorders>
          </w:tcPr>
          <w:p w14:paraId="5067B94F" w14:textId="77777777" w:rsidR="00B91227" w:rsidRPr="004B7FB5" w:rsidRDefault="00B91227" w:rsidP="004B7FB5">
            <w:pPr>
              <w:spacing w:after="0"/>
              <w:rPr>
                <w:rFonts w:ascii="맑은 고딕" w:eastAsia="맑은 고딕" w:hAnsi="맑은 고딕" w:cs="바탕"/>
                <w:sz w:val="16"/>
                <w:lang w:eastAsia="ko-KR"/>
              </w:rPr>
            </w:pPr>
          </w:p>
        </w:tc>
      </w:tr>
      <w:tr w:rsidR="00E41F69" w:rsidRPr="00EB1FE4" w14:paraId="39C16655" w14:textId="77777777" w:rsidTr="00DC2186">
        <w:tc>
          <w:tcPr>
            <w:tcW w:w="9606" w:type="dxa"/>
            <w:gridSpan w:val="8"/>
            <w:tcBorders>
              <w:bottom w:val="nil"/>
            </w:tcBorders>
          </w:tcPr>
          <w:p w14:paraId="069FC125" w14:textId="1F797133" w:rsidR="00E41F69" w:rsidRPr="00695F8A" w:rsidRDefault="00E41F69" w:rsidP="009F7097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1.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lang w:eastAsia="ko-KR"/>
              </w:rPr>
              <w:t>Gross findings</w:t>
            </w:r>
            <w:r>
              <w:rPr>
                <w:rFonts w:ascii="맑은 고딕" w:eastAsia="맑은 고딕" w:hAnsi="맑은 고딕" w:hint="eastAsia"/>
                <w:lang w:eastAsia="ko-KR"/>
              </w:rPr>
              <w:t>:</w:t>
            </w:r>
            <w:r w:rsidRPr="00695F8A">
              <w:rPr>
                <w:rFonts w:ascii="맑은 고딕" w:eastAsia="맑은 고딕" w:hAnsi="맑은 고딕"/>
                <w:lang w:eastAsia="ko-KR"/>
              </w:rPr>
              <w:t xml:space="preserve"> </w:t>
            </w:r>
          </w:p>
        </w:tc>
      </w:tr>
      <w:tr w:rsidR="00E41F69" w:rsidRPr="00EB1FE4" w14:paraId="6BB0233B" w14:textId="77777777" w:rsidTr="00DC2186">
        <w:tc>
          <w:tcPr>
            <w:tcW w:w="9606" w:type="dxa"/>
            <w:gridSpan w:val="8"/>
            <w:tcBorders>
              <w:top w:val="nil"/>
              <w:bottom w:val="single" w:sz="4" w:space="0" w:color="000000"/>
            </w:tcBorders>
          </w:tcPr>
          <w:p w14:paraId="154F7F4F" w14:textId="77777777" w:rsidR="00E41F69" w:rsidRDefault="003629D0" w:rsidP="00921CB4">
            <w:pPr>
              <w:pStyle w:val="s0"/>
              <w:ind w:leftChars="100" w:left="240"/>
              <w:jc w:val="both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bookmarkStart w:id="8" w:name="gross_findings1"/>
            <w:bookmarkEnd w:id="8"/>
          </w:p>
          <w:p w14:paraId="2733076A" w14:textId="25D3A41C" w:rsidR="0066204C" w:rsidRDefault="0066204C" w:rsidP="00921CB4">
            <w:pPr>
              <w:pStyle w:val="s0"/>
              <w:ind w:leftChars="100" w:left="240"/>
              <w:jc w:val="both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bookmarkStart w:id="9" w:name="gross_findings2"/>
            <w:bookmarkEnd w:id="9"/>
          </w:p>
        </w:tc>
      </w:tr>
      <w:tr w:rsidR="00E41F69" w:rsidRPr="00EB1FE4" w14:paraId="6D08269A" w14:textId="77777777" w:rsidTr="00DC2186">
        <w:trPr>
          <w:trHeight w:val="465"/>
        </w:trPr>
        <w:tc>
          <w:tcPr>
            <w:tcW w:w="9606" w:type="dxa"/>
            <w:gridSpan w:val="8"/>
            <w:tcBorders>
              <w:bottom w:val="nil"/>
            </w:tcBorders>
          </w:tcPr>
          <w:p w14:paraId="5FBCE774" w14:textId="507F06E2" w:rsidR="00E41F69" w:rsidRDefault="00E41F69" w:rsidP="00E41F69">
            <w:pPr>
              <w:pStyle w:val="s0"/>
              <w:tabs>
                <w:tab w:val="left" w:pos="6315"/>
                <w:tab w:val="left" w:pos="7470"/>
              </w:tabs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2. Microscopic f</w:t>
            </w:r>
            <w:r w:rsidR="00921CB4">
              <w:rPr>
                <w:rFonts w:ascii="맑은 고딕" w:eastAsia="맑은 고딕" w:hAnsi="맑은 고딕"/>
                <w:lang w:eastAsia="ko-KR"/>
              </w:rPr>
              <w:t>i</w:t>
            </w:r>
            <w:r w:rsidRPr="00695F8A">
              <w:rPr>
                <w:rFonts w:ascii="맑은 고딕" w:eastAsia="맑은 고딕" w:hAnsi="맑은 고딕"/>
                <w:lang w:eastAsia="ko-KR"/>
              </w:rPr>
              <w:t>ndings</w:t>
            </w:r>
            <w:r w:rsidRPr="00695F8A">
              <w:rPr>
                <w:rFonts w:ascii="맑은 고딕" w:eastAsia="맑은 고딕" w:hAnsi="맑은 고딕" w:hint="eastAsia"/>
                <w:lang w:eastAsia="ko-KR"/>
              </w:rPr>
              <w:t>:</w:t>
            </w:r>
            <w:r>
              <w:rPr>
                <w:rFonts w:ascii="맑은 고딕" w:eastAsia="맑은 고딕" w:hAnsi="맑은 고딕"/>
                <w:lang w:eastAsia="ko-KR"/>
              </w:rPr>
              <w:tab/>
            </w:r>
          </w:p>
        </w:tc>
      </w:tr>
      <w:tr w:rsidR="00B91227" w:rsidRPr="00EB1FE4" w14:paraId="7FBBE8D0" w14:textId="77777777" w:rsidTr="00DC2186">
        <w:tc>
          <w:tcPr>
            <w:tcW w:w="9606" w:type="dxa"/>
            <w:gridSpan w:val="8"/>
            <w:tcBorders>
              <w:top w:val="nil"/>
            </w:tcBorders>
          </w:tcPr>
          <w:p w14:paraId="77CC9D4F" w14:textId="0E206B10" w:rsidR="000F1AEF" w:rsidRPr="00C15192" w:rsidRDefault="00582B16" w:rsidP="00921CB4">
            <w:pPr>
              <w:widowControl w:val="0"/>
              <w:autoSpaceDE w:val="0"/>
              <w:autoSpaceDN w:val="0"/>
              <w:adjustRightInd w:val="0"/>
              <w:spacing w:after="0"/>
              <w:ind w:leftChars="100" w:left="240"/>
              <w:jc w:val="both"/>
              <w:rPr>
                <w:rFonts w:asciiTheme="majorHAnsi" w:eastAsiaTheme="majorHAnsi" w:hAnsiTheme="majorHAnsi" w:cs="Arial"/>
                <w:color w:val="000000"/>
                <w:lang w:eastAsia="ko-KR"/>
              </w:rPr>
            </w:pPr>
            <w:r>
              <w:rPr>
                <w:rFonts w:asciiTheme="majorHAnsi" w:eastAsiaTheme="majorHAnsi" w:hAnsiTheme="majorHAnsi" w:cs="Arial"/>
                <w:color w:val="000000"/>
                <w:lang w:eastAsia="ko-KR"/>
              </w:rPr>
              <w:t xml:space="preserve">  </w:t>
            </w:r>
            <w:r w:rsidR="003629D0">
              <w:rPr>
                <w:rFonts w:asciiTheme="majorHAnsi" w:eastAsiaTheme="majorHAnsi" w:hAnsiTheme="majorHAnsi" w:cs="Arial" w:hint="eastAsia"/>
                <w:color w:val="000000"/>
                <w:lang w:eastAsia="ko-KR"/>
              </w:rPr>
              <w:t xml:space="preserve"> </w:t>
            </w:r>
            <w:bookmarkStart w:id="10" w:name="microscopic_findings"/>
            <w:bookmarkEnd w:id="10"/>
          </w:p>
        </w:tc>
      </w:tr>
      <w:tr w:rsidR="00B91227" w:rsidRPr="004B7FB5" w14:paraId="27BEDD0D" w14:textId="77777777" w:rsidTr="00DC2186">
        <w:tc>
          <w:tcPr>
            <w:tcW w:w="9606" w:type="dxa"/>
            <w:gridSpan w:val="8"/>
            <w:tcBorders>
              <w:left w:val="nil"/>
              <w:bottom w:val="single" w:sz="4" w:space="0" w:color="000000"/>
              <w:right w:val="nil"/>
            </w:tcBorders>
          </w:tcPr>
          <w:p w14:paraId="66DF8359" w14:textId="77777777" w:rsidR="00B91227" w:rsidRPr="00871B8A" w:rsidRDefault="00B91227" w:rsidP="004B7FB5">
            <w:pPr>
              <w:spacing w:after="0"/>
              <w:rPr>
                <w:rFonts w:ascii="맑은 고딕" w:eastAsia="맑은 고딕" w:hAnsi="맑은 고딕" w:cs="바탕"/>
                <w:lang w:eastAsia="ko-KR"/>
              </w:rPr>
            </w:pPr>
          </w:p>
        </w:tc>
      </w:tr>
      <w:tr w:rsidR="00E41F69" w:rsidRPr="00FC65FE" w14:paraId="685AB4A4" w14:textId="77777777" w:rsidTr="00DC2186">
        <w:trPr>
          <w:trHeight w:val="841"/>
        </w:trPr>
        <w:tc>
          <w:tcPr>
            <w:tcW w:w="9606" w:type="dxa"/>
            <w:gridSpan w:val="8"/>
            <w:tcBorders>
              <w:bottom w:val="nil"/>
            </w:tcBorders>
          </w:tcPr>
          <w:p w14:paraId="4EDECDC1" w14:textId="77777777" w:rsidR="00E41F69" w:rsidRPr="00695F8A" w:rsidRDefault="00E41F69" w:rsidP="00E41F69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Diagnosis</w:t>
            </w:r>
          </w:p>
          <w:p w14:paraId="46633E52" w14:textId="0D4AE121" w:rsidR="00E41F69" w:rsidRPr="00695F8A" w:rsidRDefault="00E41F69" w:rsidP="00E41F69">
            <w:pPr>
              <w:pStyle w:val="s0"/>
              <w:spacing w:line="276" w:lineRule="auto"/>
              <w:ind w:firstLine="165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 xml:space="preserve">Morphologic Dx: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</w:p>
        </w:tc>
      </w:tr>
      <w:tr w:rsidR="00582B16" w:rsidRPr="00582B16" w14:paraId="437D2B3B" w14:textId="77777777" w:rsidTr="00DC2186">
        <w:trPr>
          <w:trHeight w:val="339"/>
        </w:trPr>
        <w:tc>
          <w:tcPr>
            <w:tcW w:w="9606" w:type="dxa"/>
            <w:gridSpan w:val="8"/>
            <w:tcBorders>
              <w:top w:val="nil"/>
              <w:bottom w:val="nil"/>
            </w:tcBorders>
          </w:tcPr>
          <w:p w14:paraId="3BEE63F3" w14:textId="3FEB4571" w:rsidR="00EC48B6" w:rsidRPr="00582B16" w:rsidRDefault="003629D0" w:rsidP="00E41F69">
            <w:pPr>
              <w:pStyle w:val="ab"/>
              <w:widowControl w:val="0"/>
              <w:tabs>
                <w:tab w:val="left" w:pos="8219"/>
              </w:tabs>
              <w:autoSpaceDE w:val="0"/>
              <w:autoSpaceDN w:val="0"/>
              <w:adjustRightInd w:val="0"/>
              <w:spacing w:after="0" w:line="276" w:lineRule="auto"/>
              <w:ind w:leftChars="0" w:left="760"/>
              <w:rPr>
                <w:rFonts w:ascii="Arial" w:hAnsi="Arial" w:cs="Arial"/>
                <w:color w:val="000000" w:themeColor="text1"/>
                <w:sz w:val="28"/>
                <w:szCs w:val="28"/>
                <w:lang w:eastAsia="ko-KR"/>
              </w:rPr>
            </w:pPr>
            <w:r w:rsidRPr="00582B16">
              <w:rPr>
                <w:rFonts w:ascii="Arial" w:hAnsi="Arial" w:cs="Arial" w:hint="eastAsia"/>
                <w:color w:val="000000" w:themeColor="text1"/>
                <w:sz w:val="28"/>
                <w:szCs w:val="28"/>
                <w:lang w:eastAsia="ko-KR"/>
              </w:rPr>
              <w:t xml:space="preserve"> </w:t>
            </w:r>
            <w:bookmarkStart w:id="11" w:name="morphologic_diagnosis"/>
            <w:bookmarkEnd w:id="11"/>
            <w:r w:rsidR="00E41F69" w:rsidRPr="00582B16">
              <w:rPr>
                <w:rFonts w:ascii="Arial" w:hAnsi="Arial" w:cs="Arial"/>
                <w:color w:val="000000" w:themeColor="text1"/>
                <w:sz w:val="28"/>
                <w:szCs w:val="28"/>
                <w:lang w:eastAsia="ko-KR"/>
              </w:rPr>
              <w:tab/>
            </w:r>
          </w:p>
        </w:tc>
      </w:tr>
      <w:tr w:rsidR="00E41F69" w:rsidRPr="00FC65FE" w14:paraId="4E1C2DEF" w14:textId="77777777" w:rsidTr="00DC2186">
        <w:trPr>
          <w:trHeight w:val="841"/>
        </w:trPr>
        <w:tc>
          <w:tcPr>
            <w:tcW w:w="9606" w:type="dxa"/>
            <w:gridSpan w:val="8"/>
            <w:tcBorders>
              <w:top w:val="nil"/>
              <w:bottom w:val="single" w:sz="4" w:space="0" w:color="000000"/>
            </w:tcBorders>
          </w:tcPr>
          <w:p w14:paraId="71C5D8D4" w14:textId="6002EEF8" w:rsidR="00E41F69" w:rsidRDefault="00E41F69" w:rsidP="00E41F69">
            <w:pPr>
              <w:pStyle w:val="ab"/>
              <w:widowControl w:val="0"/>
              <w:tabs>
                <w:tab w:val="left" w:pos="8219"/>
              </w:tabs>
              <w:autoSpaceDE w:val="0"/>
              <w:autoSpaceDN w:val="0"/>
              <w:adjustRightInd w:val="0"/>
              <w:spacing w:after="0" w:line="276" w:lineRule="auto"/>
              <w:ind w:leftChars="0" w:left="760"/>
              <w:rPr>
                <w:rFonts w:ascii="Arial" w:hAnsi="Arial" w:cs="Arial"/>
                <w:sz w:val="28"/>
                <w:szCs w:val="28"/>
                <w:lang w:eastAsia="ko-KR"/>
              </w:rPr>
            </w:pPr>
            <w:r w:rsidRPr="0065107E">
              <w:rPr>
                <w:rFonts w:ascii="Arial" w:hAnsi="Arial" w:cs="Arial" w:hint="eastAsia"/>
                <w:color w:val="FF0000"/>
                <w:sz w:val="28"/>
                <w:szCs w:val="28"/>
                <w:lang w:eastAsia="ko-KR"/>
              </w:rPr>
              <w:t>(See, comments)</w:t>
            </w:r>
          </w:p>
        </w:tc>
      </w:tr>
      <w:tr w:rsidR="00E41F69" w:rsidRPr="00FC65FE" w14:paraId="35FFFDEA" w14:textId="77777777" w:rsidTr="00DC2186">
        <w:trPr>
          <w:trHeight w:val="99"/>
        </w:trPr>
        <w:tc>
          <w:tcPr>
            <w:tcW w:w="9606" w:type="dxa"/>
            <w:gridSpan w:val="8"/>
            <w:tcBorders>
              <w:bottom w:val="nil"/>
            </w:tcBorders>
          </w:tcPr>
          <w:p w14:paraId="7F428547" w14:textId="549AA932" w:rsidR="00E41F69" w:rsidRPr="00695F8A" w:rsidRDefault="00E41F69" w:rsidP="00E41F69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Comments:</w:t>
            </w:r>
          </w:p>
        </w:tc>
      </w:tr>
      <w:tr w:rsidR="00E41F69" w:rsidRPr="00FC65FE" w14:paraId="05C2C8B6" w14:textId="77777777" w:rsidTr="00DC2186">
        <w:trPr>
          <w:trHeight w:val="841"/>
        </w:trPr>
        <w:tc>
          <w:tcPr>
            <w:tcW w:w="9606" w:type="dxa"/>
            <w:gridSpan w:val="8"/>
            <w:tcBorders>
              <w:top w:val="nil"/>
            </w:tcBorders>
          </w:tcPr>
          <w:p w14:paraId="287403CE" w14:textId="061936BA" w:rsidR="00E41F69" w:rsidRPr="00921CB4" w:rsidRDefault="00582B16" w:rsidP="00582B16">
            <w:pPr>
              <w:spacing w:after="0"/>
              <w:ind w:leftChars="83" w:left="199" w:firstLine="150"/>
              <w:jc w:val="both"/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3629D0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bookmarkStart w:id="12" w:name="comments"/>
            <w:bookmarkEnd w:id="12"/>
          </w:p>
        </w:tc>
      </w:tr>
      <w:tr w:rsidR="00B91227" w:rsidRPr="00EC5F10" w14:paraId="347D0D6E" w14:textId="77777777" w:rsidTr="00DC2186">
        <w:tc>
          <w:tcPr>
            <w:tcW w:w="9606" w:type="dxa"/>
            <w:gridSpan w:val="8"/>
            <w:tcBorders>
              <w:left w:val="nil"/>
              <w:bottom w:val="nil"/>
              <w:right w:val="nil"/>
            </w:tcBorders>
          </w:tcPr>
          <w:p w14:paraId="33F05AFD" w14:textId="77777777" w:rsidR="00BD4509" w:rsidRPr="008704E9" w:rsidRDefault="00BD4509" w:rsidP="00BD450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맑은 고딕" w:eastAsia="맑은 고딕" w:hAnsi="맑은 고딕"/>
                <w:sz w:val="14"/>
                <w:lang w:eastAsia="ko-KR"/>
              </w:rPr>
            </w:pPr>
          </w:p>
          <w:p w14:paraId="26DF6C9C" w14:textId="77777777" w:rsidR="00B91227" w:rsidRPr="00FC5CFC" w:rsidRDefault="000620C4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서울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대학교</w:t>
            </w:r>
            <w:r w:rsidR="00B91227"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수의과대학</w:t>
            </w:r>
            <w:r w:rsidR="00B91227"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임상병리학교실</w:t>
            </w:r>
          </w:p>
          <w:p w14:paraId="64566833" w14:textId="77777777" w:rsidR="00B91227" w:rsidRPr="00FC5CFC" w:rsidRDefault="00B91227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교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  </w:t>
            </w:r>
            <w:r w:rsidR="000620C4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김용백</w:t>
            </w:r>
          </w:p>
          <w:p w14:paraId="61E849F6" w14:textId="77777777" w:rsidR="00B91227" w:rsidRPr="00FC5CFC" w:rsidRDefault="00B91227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6"/>
                <w:lang w:eastAsia="ko-KR"/>
              </w:rPr>
            </w:pPr>
          </w:p>
          <w:p w14:paraId="276A4F9D" w14:textId="459BF7F3" w:rsidR="00B91227" w:rsidRPr="00EC5F10" w:rsidRDefault="00B91227" w:rsidP="000A3BE3">
            <w:pPr>
              <w:pStyle w:val="s0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 w:rsidRPr="00FC5CFC">
              <w:rPr>
                <w:rFonts w:ascii="맑은 고딕" w:eastAsia="맑은 고딕" w:hAnsi="맑은 고딕" w:hint="eastAsia"/>
                <w:sz w:val="20"/>
                <w:lang w:eastAsia="ko-KR"/>
              </w:rPr>
              <w:t>“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본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소견서는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의뢰된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가검물에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한정된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검사결과로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소송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및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기타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법적인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요인으로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사용할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없습니다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  <w:r w:rsidR="00DD5DC2">
              <w:rPr>
                <w:rFonts w:ascii="맑은 고딕" w:eastAsia="맑은 고딕" w:hAnsi="맑은 고딕"/>
                <w:sz w:val="20"/>
                <w:lang w:eastAsia="ko-KR"/>
              </w:rPr>
              <w:t>”</w:t>
            </w:r>
            <w:bookmarkStart w:id="13" w:name="_GoBack"/>
            <w:bookmarkEnd w:id="13"/>
          </w:p>
        </w:tc>
      </w:tr>
    </w:tbl>
    <w:p w14:paraId="293DBF53" w14:textId="147FB050" w:rsidR="00941EEF" w:rsidRDefault="00941EEF">
      <w:pPr>
        <w:tabs>
          <w:tab w:val="left" w:pos="6330"/>
        </w:tabs>
        <w:rPr>
          <w:lang w:eastAsia="ko-KR"/>
        </w:rPr>
      </w:pPr>
    </w:p>
    <w:p w14:paraId="1C917D46" w14:textId="77777777" w:rsidR="001F0FB1" w:rsidRPr="001F0FB1" w:rsidRDefault="00941EEF">
      <w:pPr>
        <w:tabs>
          <w:tab w:val="left" w:pos="6330"/>
        </w:tabs>
        <w:rPr>
          <w:lang w:eastAsia="ko-KR"/>
        </w:rPr>
      </w:pPr>
      <w:r>
        <w:rPr>
          <w:lang w:eastAsia="ko-KR"/>
        </w:rPr>
        <w:br w:type="column"/>
      </w:r>
    </w:p>
    <w:sectPr w:rsidR="001F0FB1" w:rsidRPr="001F0FB1" w:rsidSect="00CE7008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2ADB5" w14:textId="77777777" w:rsidR="00BA6CCD" w:rsidRDefault="00BA6CCD" w:rsidP="0022004F">
      <w:pPr>
        <w:spacing w:after="0"/>
      </w:pPr>
      <w:r>
        <w:separator/>
      </w:r>
    </w:p>
  </w:endnote>
  <w:endnote w:type="continuationSeparator" w:id="0">
    <w:p w14:paraId="3E53221D" w14:textId="77777777" w:rsidR="00BA6CCD" w:rsidRDefault="00BA6CCD" w:rsidP="00220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í•œì»´ë°”íƒ•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68E2B" w14:textId="77777777" w:rsidR="00BA6CCD" w:rsidRDefault="00BA6CCD" w:rsidP="0022004F">
      <w:pPr>
        <w:spacing w:after="0"/>
      </w:pPr>
      <w:r>
        <w:separator/>
      </w:r>
    </w:p>
  </w:footnote>
  <w:footnote w:type="continuationSeparator" w:id="0">
    <w:p w14:paraId="441FD809" w14:textId="77777777" w:rsidR="00BA6CCD" w:rsidRDefault="00BA6CCD" w:rsidP="002200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67B06"/>
    <w:multiLevelType w:val="hybridMultilevel"/>
    <w:tmpl w:val="55C0FDDE"/>
    <w:lvl w:ilvl="0" w:tplc="BC80118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1">
    <w:nsid w:val="1DA45F06"/>
    <w:multiLevelType w:val="hybridMultilevel"/>
    <w:tmpl w:val="AFBE76D8"/>
    <w:lvl w:ilvl="0" w:tplc="22F80D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CDC1C84"/>
    <w:multiLevelType w:val="hybridMultilevel"/>
    <w:tmpl w:val="775093C8"/>
    <w:lvl w:ilvl="0" w:tplc="E702EA4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321E7450"/>
    <w:multiLevelType w:val="hybridMultilevel"/>
    <w:tmpl w:val="6C986B76"/>
    <w:lvl w:ilvl="0" w:tplc="3DA67644">
      <w:start w:val="2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>
    <w:nsid w:val="33DB099B"/>
    <w:multiLevelType w:val="hybridMultilevel"/>
    <w:tmpl w:val="A01A87A0"/>
    <w:lvl w:ilvl="0" w:tplc="1C08A4BE">
      <w:start w:val="1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5">
    <w:nsid w:val="39860B13"/>
    <w:multiLevelType w:val="hybridMultilevel"/>
    <w:tmpl w:val="BB1841A4"/>
    <w:lvl w:ilvl="0" w:tplc="CC44CF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746BBA"/>
    <w:multiLevelType w:val="hybridMultilevel"/>
    <w:tmpl w:val="FB102A92"/>
    <w:lvl w:ilvl="0" w:tplc="91E0C7EA">
      <w:start w:val="1"/>
      <w:numFmt w:val="bullet"/>
      <w:lvlText w:val=""/>
      <w:lvlJc w:val="left"/>
      <w:pPr>
        <w:ind w:left="69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7">
    <w:nsid w:val="447E65A5"/>
    <w:multiLevelType w:val="hybridMultilevel"/>
    <w:tmpl w:val="ED487EE4"/>
    <w:lvl w:ilvl="0" w:tplc="2D662A02">
      <w:start w:val="1"/>
      <w:numFmt w:val="decimal"/>
      <w:lvlText w:val="%1)"/>
      <w:lvlJc w:val="left"/>
      <w:pPr>
        <w:ind w:left="660" w:hanging="360"/>
      </w:pPr>
      <w:rPr>
        <w:rFonts w:ascii="맑은 고딕" w:eastAsia="맑은 고딕" w:hAnsi="맑은 고딕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54AF09DB"/>
    <w:multiLevelType w:val="hybridMultilevel"/>
    <w:tmpl w:val="3386F4AE"/>
    <w:lvl w:ilvl="0" w:tplc="973438CC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9">
    <w:nsid w:val="60306532"/>
    <w:multiLevelType w:val="hybridMultilevel"/>
    <w:tmpl w:val="89309998"/>
    <w:lvl w:ilvl="0" w:tplc="3C8C4E62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0">
    <w:nsid w:val="6DD714FE"/>
    <w:multiLevelType w:val="hybridMultilevel"/>
    <w:tmpl w:val="1B889FE0"/>
    <w:lvl w:ilvl="0" w:tplc="EC96E7A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11">
    <w:nsid w:val="72493858"/>
    <w:multiLevelType w:val="hybridMultilevel"/>
    <w:tmpl w:val="38B03890"/>
    <w:lvl w:ilvl="0" w:tplc="C80E5D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B134E18"/>
    <w:multiLevelType w:val="hybridMultilevel"/>
    <w:tmpl w:val="08EA6AFE"/>
    <w:lvl w:ilvl="0" w:tplc="54A21C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FF05FA7"/>
    <w:multiLevelType w:val="hybridMultilevel"/>
    <w:tmpl w:val="004A4D22"/>
    <w:lvl w:ilvl="0" w:tplc="3494715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10"/>
    <w:rsid w:val="00000214"/>
    <w:rsid w:val="00000FFC"/>
    <w:rsid w:val="000010DC"/>
    <w:rsid w:val="000010F4"/>
    <w:rsid w:val="000015CE"/>
    <w:rsid w:val="00001701"/>
    <w:rsid w:val="000020A0"/>
    <w:rsid w:val="000020C3"/>
    <w:rsid w:val="000021CB"/>
    <w:rsid w:val="00002277"/>
    <w:rsid w:val="00002763"/>
    <w:rsid w:val="00002FD2"/>
    <w:rsid w:val="00003019"/>
    <w:rsid w:val="00003E0C"/>
    <w:rsid w:val="00003E0E"/>
    <w:rsid w:val="000041B1"/>
    <w:rsid w:val="00005353"/>
    <w:rsid w:val="000053E6"/>
    <w:rsid w:val="00005A4E"/>
    <w:rsid w:val="000060B8"/>
    <w:rsid w:val="000062C5"/>
    <w:rsid w:val="00006591"/>
    <w:rsid w:val="00006D6F"/>
    <w:rsid w:val="00007219"/>
    <w:rsid w:val="00007280"/>
    <w:rsid w:val="000074A3"/>
    <w:rsid w:val="00007ABF"/>
    <w:rsid w:val="00007B2D"/>
    <w:rsid w:val="00007E38"/>
    <w:rsid w:val="0001011D"/>
    <w:rsid w:val="00010E7E"/>
    <w:rsid w:val="0001139E"/>
    <w:rsid w:val="000118EB"/>
    <w:rsid w:val="00011EC7"/>
    <w:rsid w:val="0001246B"/>
    <w:rsid w:val="000126ED"/>
    <w:rsid w:val="00012D7B"/>
    <w:rsid w:val="00013100"/>
    <w:rsid w:val="00013BAB"/>
    <w:rsid w:val="000149CB"/>
    <w:rsid w:val="00015DF5"/>
    <w:rsid w:val="00015F77"/>
    <w:rsid w:val="0001629C"/>
    <w:rsid w:val="00016414"/>
    <w:rsid w:val="000169A1"/>
    <w:rsid w:val="00016A70"/>
    <w:rsid w:val="000174D7"/>
    <w:rsid w:val="0001751B"/>
    <w:rsid w:val="00017E5D"/>
    <w:rsid w:val="00020184"/>
    <w:rsid w:val="0002106D"/>
    <w:rsid w:val="00021219"/>
    <w:rsid w:val="0002170B"/>
    <w:rsid w:val="00021784"/>
    <w:rsid w:val="00021B62"/>
    <w:rsid w:val="00021D15"/>
    <w:rsid w:val="0002233D"/>
    <w:rsid w:val="00023067"/>
    <w:rsid w:val="0002341E"/>
    <w:rsid w:val="00023631"/>
    <w:rsid w:val="000236AE"/>
    <w:rsid w:val="00023A07"/>
    <w:rsid w:val="00024080"/>
    <w:rsid w:val="00024B0A"/>
    <w:rsid w:val="00024F25"/>
    <w:rsid w:val="00025819"/>
    <w:rsid w:val="000258D5"/>
    <w:rsid w:val="00026335"/>
    <w:rsid w:val="000263F1"/>
    <w:rsid w:val="000269B7"/>
    <w:rsid w:val="00026BA9"/>
    <w:rsid w:val="00026BB7"/>
    <w:rsid w:val="000270F2"/>
    <w:rsid w:val="000272A8"/>
    <w:rsid w:val="000272F5"/>
    <w:rsid w:val="000274E0"/>
    <w:rsid w:val="00027585"/>
    <w:rsid w:val="00030927"/>
    <w:rsid w:val="00031814"/>
    <w:rsid w:val="0003229D"/>
    <w:rsid w:val="000322C0"/>
    <w:rsid w:val="000326FA"/>
    <w:rsid w:val="0003278B"/>
    <w:rsid w:val="000329E7"/>
    <w:rsid w:val="00032A75"/>
    <w:rsid w:val="00032D44"/>
    <w:rsid w:val="00032DDB"/>
    <w:rsid w:val="00034126"/>
    <w:rsid w:val="000342D3"/>
    <w:rsid w:val="00034A9D"/>
    <w:rsid w:val="000354FB"/>
    <w:rsid w:val="00035788"/>
    <w:rsid w:val="00036A0E"/>
    <w:rsid w:val="0003731B"/>
    <w:rsid w:val="00037570"/>
    <w:rsid w:val="00037991"/>
    <w:rsid w:val="00037CA1"/>
    <w:rsid w:val="00037F42"/>
    <w:rsid w:val="0004002B"/>
    <w:rsid w:val="00040BA3"/>
    <w:rsid w:val="00040F6F"/>
    <w:rsid w:val="00041715"/>
    <w:rsid w:val="00041CCF"/>
    <w:rsid w:val="00042C40"/>
    <w:rsid w:val="00042E20"/>
    <w:rsid w:val="0004359A"/>
    <w:rsid w:val="000435F8"/>
    <w:rsid w:val="00043DA7"/>
    <w:rsid w:val="00044153"/>
    <w:rsid w:val="000444CE"/>
    <w:rsid w:val="0004481A"/>
    <w:rsid w:val="00044EC7"/>
    <w:rsid w:val="00045A20"/>
    <w:rsid w:val="00045B18"/>
    <w:rsid w:val="000468B9"/>
    <w:rsid w:val="00046D3D"/>
    <w:rsid w:val="00047D60"/>
    <w:rsid w:val="00047E74"/>
    <w:rsid w:val="00050062"/>
    <w:rsid w:val="000512DE"/>
    <w:rsid w:val="00051792"/>
    <w:rsid w:val="0005284D"/>
    <w:rsid w:val="00053103"/>
    <w:rsid w:val="00053544"/>
    <w:rsid w:val="000542A1"/>
    <w:rsid w:val="0005445C"/>
    <w:rsid w:val="00054629"/>
    <w:rsid w:val="00054ABE"/>
    <w:rsid w:val="00055E05"/>
    <w:rsid w:val="00055FA6"/>
    <w:rsid w:val="00056726"/>
    <w:rsid w:val="00056A34"/>
    <w:rsid w:val="00057751"/>
    <w:rsid w:val="00060F73"/>
    <w:rsid w:val="0006207F"/>
    <w:rsid w:val="000620B5"/>
    <w:rsid w:val="000620C4"/>
    <w:rsid w:val="0006271E"/>
    <w:rsid w:val="000627B3"/>
    <w:rsid w:val="000628D3"/>
    <w:rsid w:val="0006301D"/>
    <w:rsid w:val="000635C1"/>
    <w:rsid w:val="0006459C"/>
    <w:rsid w:val="000648A2"/>
    <w:rsid w:val="000657A3"/>
    <w:rsid w:val="0006612A"/>
    <w:rsid w:val="0006645D"/>
    <w:rsid w:val="000667A0"/>
    <w:rsid w:val="00066D20"/>
    <w:rsid w:val="00067C7F"/>
    <w:rsid w:val="0007043D"/>
    <w:rsid w:val="0007043F"/>
    <w:rsid w:val="000707EA"/>
    <w:rsid w:val="00071ABE"/>
    <w:rsid w:val="00071D66"/>
    <w:rsid w:val="0007267B"/>
    <w:rsid w:val="00072CCC"/>
    <w:rsid w:val="00073162"/>
    <w:rsid w:val="000741BE"/>
    <w:rsid w:val="0007528D"/>
    <w:rsid w:val="00075AB0"/>
    <w:rsid w:val="00075AE8"/>
    <w:rsid w:val="00075EC1"/>
    <w:rsid w:val="00076EBA"/>
    <w:rsid w:val="00077246"/>
    <w:rsid w:val="000779CA"/>
    <w:rsid w:val="00080C07"/>
    <w:rsid w:val="00081C4F"/>
    <w:rsid w:val="00083659"/>
    <w:rsid w:val="00083CBE"/>
    <w:rsid w:val="00084038"/>
    <w:rsid w:val="0008582C"/>
    <w:rsid w:val="00086682"/>
    <w:rsid w:val="00086B0D"/>
    <w:rsid w:val="00086BE7"/>
    <w:rsid w:val="00086C9C"/>
    <w:rsid w:val="000870C2"/>
    <w:rsid w:val="000879D2"/>
    <w:rsid w:val="00087E1C"/>
    <w:rsid w:val="000900FC"/>
    <w:rsid w:val="0009048C"/>
    <w:rsid w:val="000904AE"/>
    <w:rsid w:val="00090543"/>
    <w:rsid w:val="00090F1E"/>
    <w:rsid w:val="000917FB"/>
    <w:rsid w:val="00091A94"/>
    <w:rsid w:val="000927C2"/>
    <w:rsid w:val="00092A1C"/>
    <w:rsid w:val="00092D2E"/>
    <w:rsid w:val="00093362"/>
    <w:rsid w:val="0009390D"/>
    <w:rsid w:val="00093D4B"/>
    <w:rsid w:val="000941BE"/>
    <w:rsid w:val="00094271"/>
    <w:rsid w:val="00094AF4"/>
    <w:rsid w:val="00095926"/>
    <w:rsid w:val="00095C96"/>
    <w:rsid w:val="00095F5B"/>
    <w:rsid w:val="000979B0"/>
    <w:rsid w:val="000A0912"/>
    <w:rsid w:val="000A0F4D"/>
    <w:rsid w:val="000A1750"/>
    <w:rsid w:val="000A1A84"/>
    <w:rsid w:val="000A234A"/>
    <w:rsid w:val="000A2EC6"/>
    <w:rsid w:val="000A2F45"/>
    <w:rsid w:val="000A36EB"/>
    <w:rsid w:val="000A3BE3"/>
    <w:rsid w:val="000A4200"/>
    <w:rsid w:val="000A4D47"/>
    <w:rsid w:val="000A583B"/>
    <w:rsid w:val="000A6762"/>
    <w:rsid w:val="000A6FD6"/>
    <w:rsid w:val="000A7ED5"/>
    <w:rsid w:val="000B01E8"/>
    <w:rsid w:val="000B02F7"/>
    <w:rsid w:val="000B061E"/>
    <w:rsid w:val="000B0853"/>
    <w:rsid w:val="000B098D"/>
    <w:rsid w:val="000B0D62"/>
    <w:rsid w:val="000B1A09"/>
    <w:rsid w:val="000B1E38"/>
    <w:rsid w:val="000B2620"/>
    <w:rsid w:val="000B2694"/>
    <w:rsid w:val="000B2C90"/>
    <w:rsid w:val="000B3265"/>
    <w:rsid w:val="000B35C5"/>
    <w:rsid w:val="000B36DB"/>
    <w:rsid w:val="000B37A8"/>
    <w:rsid w:val="000B44B2"/>
    <w:rsid w:val="000B494F"/>
    <w:rsid w:val="000B4FF8"/>
    <w:rsid w:val="000B5C64"/>
    <w:rsid w:val="000B5E07"/>
    <w:rsid w:val="000B607D"/>
    <w:rsid w:val="000B7090"/>
    <w:rsid w:val="000C0201"/>
    <w:rsid w:val="000C04CE"/>
    <w:rsid w:val="000C0A41"/>
    <w:rsid w:val="000C0DDA"/>
    <w:rsid w:val="000C0FC4"/>
    <w:rsid w:val="000C1C74"/>
    <w:rsid w:val="000C1FC7"/>
    <w:rsid w:val="000C2AF9"/>
    <w:rsid w:val="000C345F"/>
    <w:rsid w:val="000C3A8F"/>
    <w:rsid w:val="000C3E5E"/>
    <w:rsid w:val="000C44B1"/>
    <w:rsid w:val="000C4CB6"/>
    <w:rsid w:val="000C4DD9"/>
    <w:rsid w:val="000C4E08"/>
    <w:rsid w:val="000C53CC"/>
    <w:rsid w:val="000C54BD"/>
    <w:rsid w:val="000C58AF"/>
    <w:rsid w:val="000C5B7E"/>
    <w:rsid w:val="000C5BEF"/>
    <w:rsid w:val="000C5E7E"/>
    <w:rsid w:val="000C68CA"/>
    <w:rsid w:val="000C7890"/>
    <w:rsid w:val="000C7DD4"/>
    <w:rsid w:val="000D0294"/>
    <w:rsid w:val="000D0801"/>
    <w:rsid w:val="000D0AE4"/>
    <w:rsid w:val="000D0CA2"/>
    <w:rsid w:val="000D0EE2"/>
    <w:rsid w:val="000D14EC"/>
    <w:rsid w:val="000D167B"/>
    <w:rsid w:val="000D1BBD"/>
    <w:rsid w:val="000D2282"/>
    <w:rsid w:val="000D2A0A"/>
    <w:rsid w:val="000D2F55"/>
    <w:rsid w:val="000D304F"/>
    <w:rsid w:val="000D34DE"/>
    <w:rsid w:val="000D3D1D"/>
    <w:rsid w:val="000D3E74"/>
    <w:rsid w:val="000D4E15"/>
    <w:rsid w:val="000D5143"/>
    <w:rsid w:val="000D535B"/>
    <w:rsid w:val="000D63D7"/>
    <w:rsid w:val="000D6669"/>
    <w:rsid w:val="000D6A50"/>
    <w:rsid w:val="000D774C"/>
    <w:rsid w:val="000D7828"/>
    <w:rsid w:val="000E02DF"/>
    <w:rsid w:val="000E054D"/>
    <w:rsid w:val="000E24D8"/>
    <w:rsid w:val="000E2C61"/>
    <w:rsid w:val="000E2EFF"/>
    <w:rsid w:val="000E2F86"/>
    <w:rsid w:val="000E30BD"/>
    <w:rsid w:val="000E33E2"/>
    <w:rsid w:val="000E3439"/>
    <w:rsid w:val="000E3536"/>
    <w:rsid w:val="000E4EE8"/>
    <w:rsid w:val="000E611F"/>
    <w:rsid w:val="000E63BB"/>
    <w:rsid w:val="000E6B47"/>
    <w:rsid w:val="000E6CF8"/>
    <w:rsid w:val="000E7281"/>
    <w:rsid w:val="000E7784"/>
    <w:rsid w:val="000F0FCE"/>
    <w:rsid w:val="000F11AB"/>
    <w:rsid w:val="000F1631"/>
    <w:rsid w:val="000F171B"/>
    <w:rsid w:val="000F1AEF"/>
    <w:rsid w:val="000F201F"/>
    <w:rsid w:val="000F2433"/>
    <w:rsid w:val="000F2476"/>
    <w:rsid w:val="000F3389"/>
    <w:rsid w:val="000F3CC4"/>
    <w:rsid w:val="000F3CDF"/>
    <w:rsid w:val="000F54A4"/>
    <w:rsid w:val="000F59C7"/>
    <w:rsid w:val="000F63F2"/>
    <w:rsid w:val="000F68A0"/>
    <w:rsid w:val="000F71B7"/>
    <w:rsid w:val="000F77BF"/>
    <w:rsid w:val="000F7BE4"/>
    <w:rsid w:val="001001F3"/>
    <w:rsid w:val="00100DD2"/>
    <w:rsid w:val="00100F20"/>
    <w:rsid w:val="00101999"/>
    <w:rsid w:val="0010245B"/>
    <w:rsid w:val="0010254C"/>
    <w:rsid w:val="0010277B"/>
    <w:rsid w:val="00102811"/>
    <w:rsid w:val="00102845"/>
    <w:rsid w:val="00102941"/>
    <w:rsid w:val="00102CC6"/>
    <w:rsid w:val="00103070"/>
    <w:rsid w:val="00103771"/>
    <w:rsid w:val="0010399E"/>
    <w:rsid w:val="00104682"/>
    <w:rsid w:val="00104BD6"/>
    <w:rsid w:val="0010534C"/>
    <w:rsid w:val="00105513"/>
    <w:rsid w:val="0010562D"/>
    <w:rsid w:val="0010571F"/>
    <w:rsid w:val="001061CD"/>
    <w:rsid w:val="00107740"/>
    <w:rsid w:val="001078FF"/>
    <w:rsid w:val="001079FB"/>
    <w:rsid w:val="00107AEE"/>
    <w:rsid w:val="00107EA1"/>
    <w:rsid w:val="00110346"/>
    <w:rsid w:val="001103BA"/>
    <w:rsid w:val="00110595"/>
    <w:rsid w:val="00112289"/>
    <w:rsid w:val="001127EC"/>
    <w:rsid w:val="00113946"/>
    <w:rsid w:val="00113C76"/>
    <w:rsid w:val="00114614"/>
    <w:rsid w:val="00116263"/>
    <w:rsid w:val="00116287"/>
    <w:rsid w:val="00117703"/>
    <w:rsid w:val="00120299"/>
    <w:rsid w:val="001202DA"/>
    <w:rsid w:val="00120B1E"/>
    <w:rsid w:val="00120BDE"/>
    <w:rsid w:val="001215E4"/>
    <w:rsid w:val="00121CF7"/>
    <w:rsid w:val="00122835"/>
    <w:rsid w:val="00122CC1"/>
    <w:rsid w:val="00122DF3"/>
    <w:rsid w:val="001233FA"/>
    <w:rsid w:val="00123588"/>
    <w:rsid w:val="00124237"/>
    <w:rsid w:val="00124605"/>
    <w:rsid w:val="00125C17"/>
    <w:rsid w:val="00125C4A"/>
    <w:rsid w:val="00125FCC"/>
    <w:rsid w:val="00127136"/>
    <w:rsid w:val="001272EE"/>
    <w:rsid w:val="001309AC"/>
    <w:rsid w:val="0013116F"/>
    <w:rsid w:val="00131416"/>
    <w:rsid w:val="00131AE0"/>
    <w:rsid w:val="00132098"/>
    <w:rsid w:val="00132C08"/>
    <w:rsid w:val="00133D43"/>
    <w:rsid w:val="00133D8D"/>
    <w:rsid w:val="00133FA5"/>
    <w:rsid w:val="00134913"/>
    <w:rsid w:val="00135336"/>
    <w:rsid w:val="001354BC"/>
    <w:rsid w:val="001357ED"/>
    <w:rsid w:val="001358D1"/>
    <w:rsid w:val="001367AB"/>
    <w:rsid w:val="00136954"/>
    <w:rsid w:val="001370A3"/>
    <w:rsid w:val="0013757F"/>
    <w:rsid w:val="00137A47"/>
    <w:rsid w:val="00137DD7"/>
    <w:rsid w:val="001403C5"/>
    <w:rsid w:val="001410D5"/>
    <w:rsid w:val="00141297"/>
    <w:rsid w:val="001413EB"/>
    <w:rsid w:val="00142114"/>
    <w:rsid w:val="0014341E"/>
    <w:rsid w:val="00143447"/>
    <w:rsid w:val="001436EC"/>
    <w:rsid w:val="00143E7F"/>
    <w:rsid w:val="00144DBE"/>
    <w:rsid w:val="00144F39"/>
    <w:rsid w:val="0014549A"/>
    <w:rsid w:val="00145E89"/>
    <w:rsid w:val="001462BD"/>
    <w:rsid w:val="00147048"/>
    <w:rsid w:val="00147221"/>
    <w:rsid w:val="001479A4"/>
    <w:rsid w:val="00147E37"/>
    <w:rsid w:val="00150733"/>
    <w:rsid w:val="00151262"/>
    <w:rsid w:val="0015171E"/>
    <w:rsid w:val="00151AC4"/>
    <w:rsid w:val="00151AD3"/>
    <w:rsid w:val="00152A5E"/>
    <w:rsid w:val="00153273"/>
    <w:rsid w:val="001535F9"/>
    <w:rsid w:val="0015399F"/>
    <w:rsid w:val="00154289"/>
    <w:rsid w:val="001550C0"/>
    <w:rsid w:val="00155D8A"/>
    <w:rsid w:val="001561EE"/>
    <w:rsid w:val="00156EBB"/>
    <w:rsid w:val="00156FD7"/>
    <w:rsid w:val="0015788B"/>
    <w:rsid w:val="00157D24"/>
    <w:rsid w:val="0016020E"/>
    <w:rsid w:val="001605EA"/>
    <w:rsid w:val="0016113A"/>
    <w:rsid w:val="00161261"/>
    <w:rsid w:val="001612F2"/>
    <w:rsid w:val="00161AC9"/>
    <w:rsid w:val="00161F81"/>
    <w:rsid w:val="001620A4"/>
    <w:rsid w:val="001622AF"/>
    <w:rsid w:val="00162528"/>
    <w:rsid w:val="0016279F"/>
    <w:rsid w:val="00163078"/>
    <w:rsid w:val="00163094"/>
    <w:rsid w:val="0016343F"/>
    <w:rsid w:val="001637A2"/>
    <w:rsid w:val="001650B1"/>
    <w:rsid w:val="00165248"/>
    <w:rsid w:val="00165338"/>
    <w:rsid w:val="00165C90"/>
    <w:rsid w:val="0016625C"/>
    <w:rsid w:val="00166273"/>
    <w:rsid w:val="00166771"/>
    <w:rsid w:val="00166899"/>
    <w:rsid w:val="00166923"/>
    <w:rsid w:val="00166C99"/>
    <w:rsid w:val="00166E30"/>
    <w:rsid w:val="0016705B"/>
    <w:rsid w:val="00167096"/>
    <w:rsid w:val="001671E2"/>
    <w:rsid w:val="001671E7"/>
    <w:rsid w:val="0016777D"/>
    <w:rsid w:val="00167BDD"/>
    <w:rsid w:val="00167F19"/>
    <w:rsid w:val="001700F2"/>
    <w:rsid w:val="001706A6"/>
    <w:rsid w:val="00171180"/>
    <w:rsid w:val="00171488"/>
    <w:rsid w:val="001724F9"/>
    <w:rsid w:val="0017262E"/>
    <w:rsid w:val="001726F5"/>
    <w:rsid w:val="00172A40"/>
    <w:rsid w:val="00172CCF"/>
    <w:rsid w:val="00172D0A"/>
    <w:rsid w:val="00172D69"/>
    <w:rsid w:val="00173549"/>
    <w:rsid w:val="00173883"/>
    <w:rsid w:val="001742C1"/>
    <w:rsid w:val="00174671"/>
    <w:rsid w:val="00175343"/>
    <w:rsid w:val="00175384"/>
    <w:rsid w:val="001755C2"/>
    <w:rsid w:val="001757A9"/>
    <w:rsid w:val="00175A0D"/>
    <w:rsid w:val="00175A3F"/>
    <w:rsid w:val="00175E53"/>
    <w:rsid w:val="001760B9"/>
    <w:rsid w:val="0017688B"/>
    <w:rsid w:val="00177541"/>
    <w:rsid w:val="0017756D"/>
    <w:rsid w:val="00177A41"/>
    <w:rsid w:val="00177B4B"/>
    <w:rsid w:val="00177D1D"/>
    <w:rsid w:val="00177D21"/>
    <w:rsid w:val="001805DE"/>
    <w:rsid w:val="00180844"/>
    <w:rsid w:val="00180FE7"/>
    <w:rsid w:val="0018326C"/>
    <w:rsid w:val="00183679"/>
    <w:rsid w:val="001836D9"/>
    <w:rsid w:val="001836DD"/>
    <w:rsid w:val="001836EE"/>
    <w:rsid w:val="001838F0"/>
    <w:rsid w:val="00183FD0"/>
    <w:rsid w:val="00184409"/>
    <w:rsid w:val="00184B01"/>
    <w:rsid w:val="001852C4"/>
    <w:rsid w:val="00185308"/>
    <w:rsid w:val="00185A27"/>
    <w:rsid w:val="00185BC4"/>
    <w:rsid w:val="00187E6F"/>
    <w:rsid w:val="00190B51"/>
    <w:rsid w:val="00191BAA"/>
    <w:rsid w:val="00192599"/>
    <w:rsid w:val="00192631"/>
    <w:rsid w:val="00192F36"/>
    <w:rsid w:val="001937D7"/>
    <w:rsid w:val="001937D9"/>
    <w:rsid w:val="00193B9D"/>
    <w:rsid w:val="00193BA6"/>
    <w:rsid w:val="00193ECD"/>
    <w:rsid w:val="00193F96"/>
    <w:rsid w:val="00194430"/>
    <w:rsid w:val="0019560E"/>
    <w:rsid w:val="001967EA"/>
    <w:rsid w:val="00196DC4"/>
    <w:rsid w:val="00197149"/>
    <w:rsid w:val="001972A9"/>
    <w:rsid w:val="00197533"/>
    <w:rsid w:val="001976D2"/>
    <w:rsid w:val="0019788B"/>
    <w:rsid w:val="00197C91"/>
    <w:rsid w:val="001A0271"/>
    <w:rsid w:val="001A114D"/>
    <w:rsid w:val="001A11E7"/>
    <w:rsid w:val="001A14CC"/>
    <w:rsid w:val="001A19B3"/>
    <w:rsid w:val="001A1A84"/>
    <w:rsid w:val="001A1AE9"/>
    <w:rsid w:val="001A1EC0"/>
    <w:rsid w:val="001A239F"/>
    <w:rsid w:val="001A23FE"/>
    <w:rsid w:val="001A2AEF"/>
    <w:rsid w:val="001A3D3C"/>
    <w:rsid w:val="001A448A"/>
    <w:rsid w:val="001A5057"/>
    <w:rsid w:val="001A5504"/>
    <w:rsid w:val="001A5D60"/>
    <w:rsid w:val="001A6169"/>
    <w:rsid w:val="001A665E"/>
    <w:rsid w:val="001A74D9"/>
    <w:rsid w:val="001A756C"/>
    <w:rsid w:val="001A757D"/>
    <w:rsid w:val="001A76F7"/>
    <w:rsid w:val="001A7787"/>
    <w:rsid w:val="001A7C34"/>
    <w:rsid w:val="001A7CBE"/>
    <w:rsid w:val="001A7E2C"/>
    <w:rsid w:val="001A7E7C"/>
    <w:rsid w:val="001B027D"/>
    <w:rsid w:val="001B05A7"/>
    <w:rsid w:val="001B05C4"/>
    <w:rsid w:val="001B1D4C"/>
    <w:rsid w:val="001B2163"/>
    <w:rsid w:val="001B23C1"/>
    <w:rsid w:val="001B29AA"/>
    <w:rsid w:val="001B2E92"/>
    <w:rsid w:val="001B3181"/>
    <w:rsid w:val="001B33D4"/>
    <w:rsid w:val="001B3BB8"/>
    <w:rsid w:val="001B4568"/>
    <w:rsid w:val="001B459A"/>
    <w:rsid w:val="001B4C02"/>
    <w:rsid w:val="001B4E53"/>
    <w:rsid w:val="001B55EE"/>
    <w:rsid w:val="001B585B"/>
    <w:rsid w:val="001B5869"/>
    <w:rsid w:val="001B586F"/>
    <w:rsid w:val="001B6078"/>
    <w:rsid w:val="001B60B7"/>
    <w:rsid w:val="001B6412"/>
    <w:rsid w:val="001B6BE0"/>
    <w:rsid w:val="001C0025"/>
    <w:rsid w:val="001C0893"/>
    <w:rsid w:val="001C1559"/>
    <w:rsid w:val="001C18FB"/>
    <w:rsid w:val="001C242D"/>
    <w:rsid w:val="001C2612"/>
    <w:rsid w:val="001C2E02"/>
    <w:rsid w:val="001C2FE2"/>
    <w:rsid w:val="001C3A6F"/>
    <w:rsid w:val="001C3D57"/>
    <w:rsid w:val="001C4BF0"/>
    <w:rsid w:val="001C4C9E"/>
    <w:rsid w:val="001C6582"/>
    <w:rsid w:val="001C6786"/>
    <w:rsid w:val="001C6BB9"/>
    <w:rsid w:val="001C6D39"/>
    <w:rsid w:val="001C6D7A"/>
    <w:rsid w:val="001C7D9A"/>
    <w:rsid w:val="001C7EED"/>
    <w:rsid w:val="001D00B3"/>
    <w:rsid w:val="001D0B9E"/>
    <w:rsid w:val="001D0EB3"/>
    <w:rsid w:val="001D0F70"/>
    <w:rsid w:val="001D0F74"/>
    <w:rsid w:val="001D13E6"/>
    <w:rsid w:val="001D157B"/>
    <w:rsid w:val="001D168E"/>
    <w:rsid w:val="001D1724"/>
    <w:rsid w:val="001D2834"/>
    <w:rsid w:val="001D2FFB"/>
    <w:rsid w:val="001D3022"/>
    <w:rsid w:val="001D349E"/>
    <w:rsid w:val="001D3A41"/>
    <w:rsid w:val="001D45DC"/>
    <w:rsid w:val="001D4A52"/>
    <w:rsid w:val="001D5060"/>
    <w:rsid w:val="001D6805"/>
    <w:rsid w:val="001D6E1C"/>
    <w:rsid w:val="001D6EA5"/>
    <w:rsid w:val="001D7394"/>
    <w:rsid w:val="001D7F1B"/>
    <w:rsid w:val="001E0701"/>
    <w:rsid w:val="001E0850"/>
    <w:rsid w:val="001E0CFF"/>
    <w:rsid w:val="001E0D10"/>
    <w:rsid w:val="001E0E8C"/>
    <w:rsid w:val="001E106D"/>
    <w:rsid w:val="001E117E"/>
    <w:rsid w:val="001E1EAD"/>
    <w:rsid w:val="001E275E"/>
    <w:rsid w:val="001E2AF0"/>
    <w:rsid w:val="001E31AE"/>
    <w:rsid w:val="001E39F7"/>
    <w:rsid w:val="001E41C3"/>
    <w:rsid w:val="001E41FE"/>
    <w:rsid w:val="001E4877"/>
    <w:rsid w:val="001E51BE"/>
    <w:rsid w:val="001E5907"/>
    <w:rsid w:val="001E59D0"/>
    <w:rsid w:val="001E5A56"/>
    <w:rsid w:val="001E5C13"/>
    <w:rsid w:val="001E6AA0"/>
    <w:rsid w:val="001E78CE"/>
    <w:rsid w:val="001F094E"/>
    <w:rsid w:val="001F0AAB"/>
    <w:rsid w:val="001F0EBD"/>
    <w:rsid w:val="001F0FB1"/>
    <w:rsid w:val="001F1749"/>
    <w:rsid w:val="001F1B61"/>
    <w:rsid w:val="001F29F9"/>
    <w:rsid w:val="001F2E1A"/>
    <w:rsid w:val="001F2ED6"/>
    <w:rsid w:val="001F35D8"/>
    <w:rsid w:val="001F3C1B"/>
    <w:rsid w:val="001F3CCA"/>
    <w:rsid w:val="001F4312"/>
    <w:rsid w:val="001F4408"/>
    <w:rsid w:val="001F489D"/>
    <w:rsid w:val="001F4E1A"/>
    <w:rsid w:val="001F552D"/>
    <w:rsid w:val="001F5F32"/>
    <w:rsid w:val="001F6798"/>
    <w:rsid w:val="001F6D21"/>
    <w:rsid w:val="001F717A"/>
    <w:rsid w:val="001F724A"/>
    <w:rsid w:val="001F7A3D"/>
    <w:rsid w:val="001F7D00"/>
    <w:rsid w:val="00200C5A"/>
    <w:rsid w:val="00201528"/>
    <w:rsid w:val="0020190D"/>
    <w:rsid w:val="00201AAF"/>
    <w:rsid w:val="00201DE1"/>
    <w:rsid w:val="002022E2"/>
    <w:rsid w:val="00202E26"/>
    <w:rsid w:val="00202F56"/>
    <w:rsid w:val="002034BE"/>
    <w:rsid w:val="0020377E"/>
    <w:rsid w:val="00203A1C"/>
    <w:rsid w:val="00203D51"/>
    <w:rsid w:val="00204DC8"/>
    <w:rsid w:val="00205E58"/>
    <w:rsid w:val="002065C3"/>
    <w:rsid w:val="002065EE"/>
    <w:rsid w:val="00206E6E"/>
    <w:rsid w:val="00206E94"/>
    <w:rsid w:val="002070D6"/>
    <w:rsid w:val="00210153"/>
    <w:rsid w:val="00210968"/>
    <w:rsid w:val="00210990"/>
    <w:rsid w:val="00210C81"/>
    <w:rsid w:val="00211630"/>
    <w:rsid w:val="00211940"/>
    <w:rsid w:val="00212EB4"/>
    <w:rsid w:val="00213133"/>
    <w:rsid w:val="00213893"/>
    <w:rsid w:val="00213C3D"/>
    <w:rsid w:val="0021423A"/>
    <w:rsid w:val="00214295"/>
    <w:rsid w:val="00214C9D"/>
    <w:rsid w:val="00214F7F"/>
    <w:rsid w:val="002168EA"/>
    <w:rsid w:val="00216B4B"/>
    <w:rsid w:val="00216BBF"/>
    <w:rsid w:val="00217C5C"/>
    <w:rsid w:val="0022004F"/>
    <w:rsid w:val="002203D0"/>
    <w:rsid w:val="00220865"/>
    <w:rsid w:val="00220C90"/>
    <w:rsid w:val="0022129C"/>
    <w:rsid w:val="00221C82"/>
    <w:rsid w:val="00221F93"/>
    <w:rsid w:val="00221FEA"/>
    <w:rsid w:val="0022327A"/>
    <w:rsid w:val="00223A82"/>
    <w:rsid w:val="00224237"/>
    <w:rsid w:val="00224608"/>
    <w:rsid w:val="00224B6B"/>
    <w:rsid w:val="0022502C"/>
    <w:rsid w:val="00225349"/>
    <w:rsid w:val="002255C9"/>
    <w:rsid w:val="00225A5F"/>
    <w:rsid w:val="00226C67"/>
    <w:rsid w:val="00227308"/>
    <w:rsid w:val="00227D3E"/>
    <w:rsid w:val="0023132B"/>
    <w:rsid w:val="0023160E"/>
    <w:rsid w:val="002322D5"/>
    <w:rsid w:val="00232674"/>
    <w:rsid w:val="00232D93"/>
    <w:rsid w:val="002338DB"/>
    <w:rsid w:val="00233922"/>
    <w:rsid w:val="0023399A"/>
    <w:rsid w:val="002347ED"/>
    <w:rsid w:val="00235224"/>
    <w:rsid w:val="0023548B"/>
    <w:rsid w:val="00235559"/>
    <w:rsid w:val="00235CFD"/>
    <w:rsid w:val="00235D7C"/>
    <w:rsid w:val="00236421"/>
    <w:rsid w:val="00236A31"/>
    <w:rsid w:val="00237594"/>
    <w:rsid w:val="00237D62"/>
    <w:rsid w:val="002408E1"/>
    <w:rsid w:val="00240E47"/>
    <w:rsid w:val="00240F39"/>
    <w:rsid w:val="00241A2E"/>
    <w:rsid w:val="00241ED0"/>
    <w:rsid w:val="002422C1"/>
    <w:rsid w:val="00242DB7"/>
    <w:rsid w:val="002437C4"/>
    <w:rsid w:val="002437FC"/>
    <w:rsid w:val="00243825"/>
    <w:rsid w:val="00243DBE"/>
    <w:rsid w:val="00243EAA"/>
    <w:rsid w:val="00244F2C"/>
    <w:rsid w:val="00246DE2"/>
    <w:rsid w:val="00246E9B"/>
    <w:rsid w:val="002509EE"/>
    <w:rsid w:val="00250CAB"/>
    <w:rsid w:val="0025132C"/>
    <w:rsid w:val="00251566"/>
    <w:rsid w:val="00252D2D"/>
    <w:rsid w:val="00253B09"/>
    <w:rsid w:val="00253B4F"/>
    <w:rsid w:val="002541A3"/>
    <w:rsid w:val="0025420B"/>
    <w:rsid w:val="002546F9"/>
    <w:rsid w:val="002549FA"/>
    <w:rsid w:val="0025511F"/>
    <w:rsid w:val="00255C8F"/>
    <w:rsid w:val="002571A9"/>
    <w:rsid w:val="00257E23"/>
    <w:rsid w:val="002606CF"/>
    <w:rsid w:val="00260943"/>
    <w:rsid w:val="00260A0A"/>
    <w:rsid w:val="00260D31"/>
    <w:rsid w:val="002622B4"/>
    <w:rsid w:val="002623AA"/>
    <w:rsid w:val="002623B6"/>
    <w:rsid w:val="00262519"/>
    <w:rsid w:val="00262760"/>
    <w:rsid w:val="00262AD4"/>
    <w:rsid w:val="002630C5"/>
    <w:rsid w:val="0026383D"/>
    <w:rsid w:val="00263F48"/>
    <w:rsid w:val="00263F99"/>
    <w:rsid w:val="002645B1"/>
    <w:rsid w:val="00264866"/>
    <w:rsid w:val="00264E70"/>
    <w:rsid w:val="00270947"/>
    <w:rsid w:val="00270A02"/>
    <w:rsid w:val="00270D6D"/>
    <w:rsid w:val="00271158"/>
    <w:rsid w:val="002713E2"/>
    <w:rsid w:val="00271413"/>
    <w:rsid w:val="00271EE6"/>
    <w:rsid w:val="00271EF8"/>
    <w:rsid w:val="00272131"/>
    <w:rsid w:val="00272668"/>
    <w:rsid w:val="0027295F"/>
    <w:rsid w:val="00272A17"/>
    <w:rsid w:val="002732EB"/>
    <w:rsid w:val="00273838"/>
    <w:rsid w:val="00273856"/>
    <w:rsid w:val="00273B2F"/>
    <w:rsid w:val="00273CF5"/>
    <w:rsid w:val="00273DD8"/>
    <w:rsid w:val="00274703"/>
    <w:rsid w:val="00274FD1"/>
    <w:rsid w:val="002752B5"/>
    <w:rsid w:val="002756DD"/>
    <w:rsid w:val="00275B25"/>
    <w:rsid w:val="00275ED5"/>
    <w:rsid w:val="00276472"/>
    <w:rsid w:val="002764BD"/>
    <w:rsid w:val="002764CF"/>
    <w:rsid w:val="00276A45"/>
    <w:rsid w:val="00276EF9"/>
    <w:rsid w:val="00277E60"/>
    <w:rsid w:val="00280DF3"/>
    <w:rsid w:val="002814FB"/>
    <w:rsid w:val="00281630"/>
    <w:rsid w:val="00281C61"/>
    <w:rsid w:val="002822BA"/>
    <w:rsid w:val="00282935"/>
    <w:rsid w:val="002835E3"/>
    <w:rsid w:val="002837AA"/>
    <w:rsid w:val="00283C92"/>
    <w:rsid w:val="00284050"/>
    <w:rsid w:val="002844B5"/>
    <w:rsid w:val="00284C9F"/>
    <w:rsid w:val="00284DD9"/>
    <w:rsid w:val="002852AA"/>
    <w:rsid w:val="00285344"/>
    <w:rsid w:val="0028555D"/>
    <w:rsid w:val="002855C3"/>
    <w:rsid w:val="00285629"/>
    <w:rsid w:val="00285D01"/>
    <w:rsid w:val="002866B3"/>
    <w:rsid w:val="00287574"/>
    <w:rsid w:val="002879AC"/>
    <w:rsid w:val="00287CCE"/>
    <w:rsid w:val="00290148"/>
    <w:rsid w:val="002901D8"/>
    <w:rsid w:val="002909D1"/>
    <w:rsid w:val="00290BA4"/>
    <w:rsid w:val="00290D9F"/>
    <w:rsid w:val="00291827"/>
    <w:rsid w:val="0029193D"/>
    <w:rsid w:val="00291CC9"/>
    <w:rsid w:val="0029293C"/>
    <w:rsid w:val="00293366"/>
    <w:rsid w:val="00293548"/>
    <w:rsid w:val="002936AB"/>
    <w:rsid w:val="002937F1"/>
    <w:rsid w:val="00293B55"/>
    <w:rsid w:val="00293E76"/>
    <w:rsid w:val="00294517"/>
    <w:rsid w:val="002947DE"/>
    <w:rsid w:val="0029492F"/>
    <w:rsid w:val="00294E2B"/>
    <w:rsid w:val="00294EA2"/>
    <w:rsid w:val="0029538B"/>
    <w:rsid w:val="00295408"/>
    <w:rsid w:val="0029611A"/>
    <w:rsid w:val="002966E3"/>
    <w:rsid w:val="00296AC3"/>
    <w:rsid w:val="00296B9A"/>
    <w:rsid w:val="00297E21"/>
    <w:rsid w:val="002A2219"/>
    <w:rsid w:val="002A2A8E"/>
    <w:rsid w:val="002A2F30"/>
    <w:rsid w:val="002A3294"/>
    <w:rsid w:val="002A3387"/>
    <w:rsid w:val="002A342E"/>
    <w:rsid w:val="002A3645"/>
    <w:rsid w:val="002A3D37"/>
    <w:rsid w:val="002A4014"/>
    <w:rsid w:val="002A467E"/>
    <w:rsid w:val="002A4840"/>
    <w:rsid w:val="002A4D2B"/>
    <w:rsid w:val="002A5556"/>
    <w:rsid w:val="002A5BE4"/>
    <w:rsid w:val="002A5F18"/>
    <w:rsid w:val="002A60DB"/>
    <w:rsid w:val="002A6925"/>
    <w:rsid w:val="002A69FE"/>
    <w:rsid w:val="002A6ADC"/>
    <w:rsid w:val="002B00D8"/>
    <w:rsid w:val="002B0A55"/>
    <w:rsid w:val="002B0FBA"/>
    <w:rsid w:val="002B1B40"/>
    <w:rsid w:val="002B2479"/>
    <w:rsid w:val="002B379C"/>
    <w:rsid w:val="002B37F0"/>
    <w:rsid w:val="002B386F"/>
    <w:rsid w:val="002B42CD"/>
    <w:rsid w:val="002B48C7"/>
    <w:rsid w:val="002B4A8D"/>
    <w:rsid w:val="002B4B0B"/>
    <w:rsid w:val="002B4FB4"/>
    <w:rsid w:val="002B54C5"/>
    <w:rsid w:val="002B5E57"/>
    <w:rsid w:val="002B651A"/>
    <w:rsid w:val="002B734D"/>
    <w:rsid w:val="002B7634"/>
    <w:rsid w:val="002B783F"/>
    <w:rsid w:val="002B7BC6"/>
    <w:rsid w:val="002C02AC"/>
    <w:rsid w:val="002C0A99"/>
    <w:rsid w:val="002C1913"/>
    <w:rsid w:val="002C1C9D"/>
    <w:rsid w:val="002C1CCB"/>
    <w:rsid w:val="002C25D6"/>
    <w:rsid w:val="002C27E6"/>
    <w:rsid w:val="002C3453"/>
    <w:rsid w:val="002C3477"/>
    <w:rsid w:val="002C3954"/>
    <w:rsid w:val="002C430A"/>
    <w:rsid w:val="002C469F"/>
    <w:rsid w:val="002C5B26"/>
    <w:rsid w:val="002C5BFF"/>
    <w:rsid w:val="002C5D83"/>
    <w:rsid w:val="002C61AF"/>
    <w:rsid w:val="002C63C0"/>
    <w:rsid w:val="002C73ED"/>
    <w:rsid w:val="002C79EB"/>
    <w:rsid w:val="002C7CE7"/>
    <w:rsid w:val="002D0AE3"/>
    <w:rsid w:val="002D0F09"/>
    <w:rsid w:val="002D1194"/>
    <w:rsid w:val="002D16F5"/>
    <w:rsid w:val="002D1BC3"/>
    <w:rsid w:val="002D2006"/>
    <w:rsid w:val="002D23AC"/>
    <w:rsid w:val="002D2B00"/>
    <w:rsid w:val="002D2F64"/>
    <w:rsid w:val="002D3561"/>
    <w:rsid w:val="002D3BB4"/>
    <w:rsid w:val="002D40FB"/>
    <w:rsid w:val="002D4466"/>
    <w:rsid w:val="002D448F"/>
    <w:rsid w:val="002D4815"/>
    <w:rsid w:val="002D4C0F"/>
    <w:rsid w:val="002D5BE5"/>
    <w:rsid w:val="002D5CD9"/>
    <w:rsid w:val="002D61E1"/>
    <w:rsid w:val="002D74E3"/>
    <w:rsid w:val="002D75A6"/>
    <w:rsid w:val="002D7612"/>
    <w:rsid w:val="002D7D27"/>
    <w:rsid w:val="002D7FC7"/>
    <w:rsid w:val="002E0B9D"/>
    <w:rsid w:val="002E0D1F"/>
    <w:rsid w:val="002E1269"/>
    <w:rsid w:val="002E1A4B"/>
    <w:rsid w:val="002E2824"/>
    <w:rsid w:val="002E2996"/>
    <w:rsid w:val="002E2B30"/>
    <w:rsid w:val="002E357B"/>
    <w:rsid w:val="002E3F9D"/>
    <w:rsid w:val="002E4035"/>
    <w:rsid w:val="002E4945"/>
    <w:rsid w:val="002E55B5"/>
    <w:rsid w:val="002E5629"/>
    <w:rsid w:val="002E5652"/>
    <w:rsid w:val="002E575F"/>
    <w:rsid w:val="002E707B"/>
    <w:rsid w:val="002E76AE"/>
    <w:rsid w:val="002F04FC"/>
    <w:rsid w:val="002F093C"/>
    <w:rsid w:val="002F0A32"/>
    <w:rsid w:val="002F13CA"/>
    <w:rsid w:val="002F1455"/>
    <w:rsid w:val="002F18C2"/>
    <w:rsid w:val="002F20EC"/>
    <w:rsid w:val="002F35D4"/>
    <w:rsid w:val="002F36EC"/>
    <w:rsid w:val="002F3AED"/>
    <w:rsid w:val="002F4C62"/>
    <w:rsid w:val="002F503B"/>
    <w:rsid w:val="002F536A"/>
    <w:rsid w:val="002F5A2B"/>
    <w:rsid w:val="002F615C"/>
    <w:rsid w:val="002F6A00"/>
    <w:rsid w:val="002F6D47"/>
    <w:rsid w:val="002F6D6C"/>
    <w:rsid w:val="002F7116"/>
    <w:rsid w:val="002F792E"/>
    <w:rsid w:val="002F7973"/>
    <w:rsid w:val="002F7D02"/>
    <w:rsid w:val="002F7DD6"/>
    <w:rsid w:val="00300704"/>
    <w:rsid w:val="00301CA8"/>
    <w:rsid w:val="00302944"/>
    <w:rsid w:val="00302FCF"/>
    <w:rsid w:val="003031EA"/>
    <w:rsid w:val="00303890"/>
    <w:rsid w:val="00304037"/>
    <w:rsid w:val="003046AB"/>
    <w:rsid w:val="00304DB9"/>
    <w:rsid w:val="00304E61"/>
    <w:rsid w:val="00305018"/>
    <w:rsid w:val="00306366"/>
    <w:rsid w:val="003064BB"/>
    <w:rsid w:val="003066A0"/>
    <w:rsid w:val="00307551"/>
    <w:rsid w:val="00310177"/>
    <w:rsid w:val="00310FA9"/>
    <w:rsid w:val="0031160A"/>
    <w:rsid w:val="00311F42"/>
    <w:rsid w:val="00312287"/>
    <w:rsid w:val="003122F8"/>
    <w:rsid w:val="003129FB"/>
    <w:rsid w:val="00312ABF"/>
    <w:rsid w:val="00312B00"/>
    <w:rsid w:val="00313696"/>
    <w:rsid w:val="00315243"/>
    <w:rsid w:val="0031540B"/>
    <w:rsid w:val="00317163"/>
    <w:rsid w:val="00317DFC"/>
    <w:rsid w:val="00320001"/>
    <w:rsid w:val="003209BB"/>
    <w:rsid w:val="00320A37"/>
    <w:rsid w:val="00320E99"/>
    <w:rsid w:val="00321E8B"/>
    <w:rsid w:val="00322C19"/>
    <w:rsid w:val="0032321A"/>
    <w:rsid w:val="003232DB"/>
    <w:rsid w:val="0032330D"/>
    <w:rsid w:val="00323693"/>
    <w:rsid w:val="003247BE"/>
    <w:rsid w:val="00325227"/>
    <w:rsid w:val="0032538D"/>
    <w:rsid w:val="0032542F"/>
    <w:rsid w:val="00326286"/>
    <w:rsid w:val="00326A16"/>
    <w:rsid w:val="00326A73"/>
    <w:rsid w:val="00326F8A"/>
    <w:rsid w:val="003270F5"/>
    <w:rsid w:val="00327608"/>
    <w:rsid w:val="00327655"/>
    <w:rsid w:val="00327958"/>
    <w:rsid w:val="00330080"/>
    <w:rsid w:val="00330356"/>
    <w:rsid w:val="003306C4"/>
    <w:rsid w:val="0033111F"/>
    <w:rsid w:val="003313B2"/>
    <w:rsid w:val="003315FF"/>
    <w:rsid w:val="003316F9"/>
    <w:rsid w:val="00331978"/>
    <w:rsid w:val="00331D67"/>
    <w:rsid w:val="00331D97"/>
    <w:rsid w:val="0033228A"/>
    <w:rsid w:val="00332A1C"/>
    <w:rsid w:val="00332DFB"/>
    <w:rsid w:val="003331AD"/>
    <w:rsid w:val="003332E5"/>
    <w:rsid w:val="00333895"/>
    <w:rsid w:val="00333A92"/>
    <w:rsid w:val="00333B10"/>
    <w:rsid w:val="00333F4D"/>
    <w:rsid w:val="00334096"/>
    <w:rsid w:val="0033422E"/>
    <w:rsid w:val="00334CDD"/>
    <w:rsid w:val="0033591D"/>
    <w:rsid w:val="00335CA2"/>
    <w:rsid w:val="00335DAD"/>
    <w:rsid w:val="00336EE5"/>
    <w:rsid w:val="003371E7"/>
    <w:rsid w:val="00337703"/>
    <w:rsid w:val="0033783C"/>
    <w:rsid w:val="00337E63"/>
    <w:rsid w:val="003401AA"/>
    <w:rsid w:val="00340578"/>
    <w:rsid w:val="003408E2"/>
    <w:rsid w:val="00340A27"/>
    <w:rsid w:val="003414E8"/>
    <w:rsid w:val="003415C1"/>
    <w:rsid w:val="00341C00"/>
    <w:rsid w:val="00341CC8"/>
    <w:rsid w:val="00343006"/>
    <w:rsid w:val="003432DA"/>
    <w:rsid w:val="0034361D"/>
    <w:rsid w:val="0034489A"/>
    <w:rsid w:val="00345AA0"/>
    <w:rsid w:val="00345ACF"/>
    <w:rsid w:val="0034684B"/>
    <w:rsid w:val="00346D67"/>
    <w:rsid w:val="0034713C"/>
    <w:rsid w:val="00347FFB"/>
    <w:rsid w:val="00350298"/>
    <w:rsid w:val="00350917"/>
    <w:rsid w:val="0035192C"/>
    <w:rsid w:val="0035203A"/>
    <w:rsid w:val="003529B3"/>
    <w:rsid w:val="00353965"/>
    <w:rsid w:val="003540EA"/>
    <w:rsid w:val="003542C2"/>
    <w:rsid w:val="003543A8"/>
    <w:rsid w:val="00354993"/>
    <w:rsid w:val="00355033"/>
    <w:rsid w:val="00356449"/>
    <w:rsid w:val="00356450"/>
    <w:rsid w:val="00356BD6"/>
    <w:rsid w:val="003574B2"/>
    <w:rsid w:val="003575D9"/>
    <w:rsid w:val="0035773A"/>
    <w:rsid w:val="00357ACA"/>
    <w:rsid w:val="00357C1A"/>
    <w:rsid w:val="00357C31"/>
    <w:rsid w:val="00360449"/>
    <w:rsid w:val="00361350"/>
    <w:rsid w:val="00361C4B"/>
    <w:rsid w:val="00361F8D"/>
    <w:rsid w:val="003622D0"/>
    <w:rsid w:val="003629D0"/>
    <w:rsid w:val="00362AEF"/>
    <w:rsid w:val="003633F9"/>
    <w:rsid w:val="00363445"/>
    <w:rsid w:val="00363C81"/>
    <w:rsid w:val="00364785"/>
    <w:rsid w:val="00366B21"/>
    <w:rsid w:val="00366FC3"/>
    <w:rsid w:val="00367121"/>
    <w:rsid w:val="00367163"/>
    <w:rsid w:val="00367317"/>
    <w:rsid w:val="003673B7"/>
    <w:rsid w:val="003675C9"/>
    <w:rsid w:val="00367C2D"/>
    <w:rsid w:val="0037016B"/>
    <w:rsid w:val="0037174B"/>
    <w:rsid w:val="003720C1"/>
    <w:rsid w:val="0037258D"/>
    <w:rsid w:val="003728B3"/>
    <w:rsid w:val="00372FFA"/>
    <w:rsid w:val="0037350B"/>
    <w:rsid w:val="00373676"/>
    <w:rsid w:val="00373AF4"/>
    <w:rsid w:val="0037411F"/>
    <w:rsid w:val="00374DA4"/>
    <w:rsid w:val="00375A46"/>
    <w:rsid w:val="0037627C"/>
    <w:rsid w:val="003765FE"/>
    <w:rsid w:val="00376A7B"/>
    <w:rsid w:val="00376ADC"/>
    <w:rsid w:val="00377287"/>
    <w:rsid w:val="003772A0"/>
    <w:rsid w:val="003773E2"/>
    <w:rsid w:val="00377BDA"/>
    <w:rsid w:val="0038016C"/>
    <w:rsid w:val="0038147C"/>
    <w:rsid w:val="00381B87"/>
    <w:rsid w:val="00382364"/>
    <w:rsid w:val="003829DF"/>
    <w:rsid w:val="003835B0"/>
    <w:rsid w:val="0038382F"/>
    <w:rsid w:val="00383BB9"/>
    <w:rsid w:val="00384D7F"/>
    <w:rsid w:val="00385430"/>
    <w:rsid w:val="00385AA2"/>
    <w:rsid w:val="003862A9"/>
    <w:rsid w:val="0038634C"/>
    <w:rsid w:val="00386B26"/>
    <w:rsid w:val="003871AB"/>
    <w:rsid w:val="0038738B"/>
    <w:rsid w:val="003877DD"/>
    <w:rsid w:val="0039041D"/>
    <w:rsid w:val="00390E3B"/>
    <w:rsid w:val="00391068"/>
    <w:rsid w:val="003911A1"/>
    <w:rsid w:val="003918F4"/>
    <w:rsid w:val="00392690"/>
    <w:rsid w:val="00393367"/>
    <w:rsid w:val="00394229"/>
    <w:rsid w:val="00394622"/>
    <w:rsid w:val="0039569B"/>
    <w:rsid w:val="00396E42"/>
    <w:rsid w:val="003973A0"/>
    <w:rsid w:val="0039763B"/>
    <w:rsid w:val="00397660"/>
    <w:rsid w:val="003A0050"/>
    <w:rsid w:val="003A17DA"/>
    <w:rsid w:val="003A1FC0"/>
    <w:rsid w:val="003A209E"/>
    <w:rsid w:val="003A2884"/>
    <w:rsid w:val="003A2A5F"/>
    <w:rsid w:val="003A3676"/>
    <w:rsid w:val="003A37DD"/>
    <w:rsid w:val="003A39D1"/>
    <w:rsid w:val="003A3E97"/>
    <w:rsid w:val="003A45E3"/>
    <w:rsid w:val="003A4C91"/>
    <w:rsid w:val="003A56D8"/>
    <w:rsid w:val="003A5B7E"/>
    <w:rsid w:val="003A5E9B"/>
    <w:rsid w:val="003A6E4A"/>
    <w:rsid w:val="003B0D5C"/>
    <w:rsid w:val="003B13A8"/>
    <w:rsid w:val="003B1675"/>
    <w:rsid w:val="003B254B"/>
    <w:rsid w:val="003B28D9"/>
    <w:rsid w:val="003B29D1"/>
    <w:rsid w:val="003B3C34"/>
    <w:rsid w:val="003B3DAC"/>
    <w:rsid w:val="003B4173"/>
    <w:rsid w:val="003B4D53"/>
    <w:rsid w:val="003B5038"/>
    <w:rsid w:val="003B5667"/>
    <w:rsid w:val="003B57B9"/>
    <w:rsid w:val="003B5B99"/>
    <w:rsid w:val="003B63D3"/>
    <w:rsid w:val="003B6809"/>
    <w:rsid w:val="003B6BF2"/>
    <w:rsid w:val="003B766C"/>
    <w:rsid w:val="003C02D1"/>
    <w:rsid w:val="003C0341"/>
    <w:rsid w:val="003C0A7A"/>
    <w:rsid w:val="003C0F67"/>
    <w:rsid w:val="003C174A"/>
    <w:rsid w:val="003C201D"/>
    <w:rsid w:val="003C214E"/>
    <w:rsid w:val="003C266E"/>
    <w:rsid w:val="003C27EA"/>
    <w:rsid w:val="003C2FC5"/>
    <w:rsid w:val="003C316D"/>
    <w:rsid w:val="003C35F6"/>
    <w:rsid w:val="003C3EA5"/>
    <w:rsid w:val="003C49D9"/>
    <w:rsid w:val="003C6262"/>
    <w:rsid w:val="003C62C6"/>
    <w:rsid w:val="003C6BC3"/>
    <w:rsid w:val="003C77CE"/>
    <w:rsid w:val="003C77F5"/>
    <w:rsid w:val="003C7A57"/>
    <w:rsid w:val="003C7BBF"/>
    <w:rsid w:val="003C7FB2"/>
    <w:rsid w:val="003D08C2"/>
    <w:rsid w:val="003D152F"/>
    <w:rsid w:val="003D19A2"/>
    <w:rsid w:val="003D2180"/>
    <w:rsid w:val="003D319C"/>
    <w:rsid w:val="003D3261"/>
    <w:rsid w:val="003D3771"/>
    <w:rsid w:val="003D3D14"/>
    <w:rsid w:val="003D3FF1"/>
    <w:rsid w:val="003D4D4C"/>
    <w:rsid w:val="003D532E"/>
    <w:rsid w:val="003D54BF"/>
    <w:rsid w:val="003D5743"/>
    <w:rsid w:val="003D5B2C"/>
    <w:rsid w:val="003D6A4F"/>
    <w:rsid w:val="003D703E"/>
    <w:rsid w:val="003D759C"/>
    <w:rsid w:val="003E0F10"/>
    <w:rsid w:val="003E17A5"/>
    <w:rsid w:val="003E4B16"/>
    <w:rsid w:val="003E5454"/>
    <w:rsid w:val="003E57AA"/>
    <w:rsid w:val="003E5EE6"/>
    <w:rsid w:val="003E6198"/>
    <w:rsid w:val="003E69EE"/>
    <w:rsid w:val="003E6DC6"/>
    <w:rsid w:val="003E778D"/>
    <w:rsid w:val="003E7C1B"/>
    <w:rsid w:val="003F0280"/>
    <w:rsid w:val="003F068A"/>
    <w:rsid w:val="003F08FB"/>
    <w:rsid w:val="003F0AF7"/>
    <w:rsid w:val="003F1315"/>
    <w:rsid w:val="003F18CE"/>
    <w:rsid w:val="003F2027"/>
    <w:rsid w:val="003F2A9D"/>
    <w:rsid w:val="003F3AC0"/>
    <w:rsid w:val="003F3C2B"/>
    <w:rsid w:val="003F3D4B"/>
    <w:rsid w:val="003F3DBD"/>
    <w:rsid w:val="003F4473"/>
    <w:rsid w:val="003F4C78"/>
    <w:rsid w:val="003F4E44"/>
    <w:rsid w:val="003F5127"/>
    <w:rsid w:val="003F51E3"/>
    <w:rsid w:val="003F5E56"/>
    <w:rsid w:val="003F60BA"/>
    <w:rsid w:val="003F6118"/>
    <w:rsid w:val="003F6941"/>
    <w:rsid w:val="0040010F"/>
    <w:rsid w:val="00400C8C"/>
    <w:rsid w:val="00401BC4"/>
    <w:rsid w:val="00402217"/>
    <w:rsid w:val="004024B6"/>
    <w:rsid w:val="00402751"/>
    <w:rsid w:val="00402B58"/>
    <w:rsid w:val="00402E16"/>
    <w:rsid w:val="00404429"/>
    <w:rsid w:val="004049B5"/>
    <w:rsid w:val="00404A64"/>
    <w:rsid w:val="00404E25"/>
    <w:rsid w:val="00404F43"/>
    <w:rsid w:val="004055AE"/>
    <w:rsid w:val="004064B8"/>
    <w:rsid w:val="00407FF7"/>
    <w:rsid w:val="0041061C"/>
    <w:rsid w:val="0041080A"/>
    <w:rsid w:val="004109F3"/>
    <w:rsid w:val="00411056"/>
    <w:rsid w:val="004112DB"/>
    <w:rsid w:val="004115C4"/>
    <w:rsid w:val="004117F2"/>
    <w:rsid w:val="00411E9C"/>
    <w:rsid w:val="004128C0"/>
    <w:rsid w:val="00412B5B"/>
    <w:rsid w:val="00414FD4"/>
    <w:rsid w:val="004160EF"/>
    <w:rsid w:val="004162FF"/>
    <w:rsid w:val="00416533"/>
    <w:rsid w:val="004167BE"/>
    <w:rsid w:val="00416C8E"/>
    <w:rsid w:val="00416D6F"/>
    <w:rsid w:val="0041717C"/>
    <w:rsid w:val="00417C2F"/>
    <w:rsid w:val="00417F61"/>
    <w:rsid w:val="004208DA"/>
    <w:rsid w:val="00420A9A"/>
    <w:rsid w:val="00420F95"/>
    <w:rsid w:val="0042123C"/>
    <w:rsid w:val="00421307"/>
    <w:rsid w:val="004216EF"/>
    <w:rsid w:val="004217A3"/>
    <w:rsid w:val="00421ADC"/>
    <w:rsid w:val="00422957"/>
    <w:rsid w:val="00422B5B"/>
    <w:rsid w:val="00423B0A"/>
    <w:rsid w:val="00423E47"/>
    <w:rsid w:val="00423FE4"/>
    <w:rsid w:val="004243AA"/>
    <w:rsid w:val="004249DF"/>
    <w:rsid w:val="0042639D"/>
    <w:rsid w:val="00427078"/>
    <w:rsid w:val="00427A83"/>
    <w:rsid w:val="00427CE8"/>
    <w:rsid w:val="00427DCF"/>
    <w:rsid w:val="00430244"/>
    <w:rsid w:val="004306FD"/>
    <w:rsid w:val="004307E3"/>
    <w:rsid w:val="00430F3B"/>
    <w:rsid w:val="004319E2"/>
    <w:rsid w:val="00431B53"/>
    <w:rsid w:val="0043272E"/>
    <w:rsid w:val="00432A75"/>
    <w:rsid w:val="00432BE0"/>
    <w:rsid w:val="00432E63"/>
    <w:rsid w:val="0043365D"/>
    <w:rsid w:val="0043394E"/>
    <w:rsid w:val="00433BB1"/>
    <w:rsid w:val="00434277"/>
    <w:rsid w:val="00434B4B"/>
    <w:rsid w:val="00434D20"/>
    <w:rsid w:val="00434EE0"/>
    <w:rsid w:val="004353E8"/>
    <w:rsid w:val="00435B73"/>
    <w:rsid w:val="00435D1A"/>
    <w:rsid w:val="00435E82"/>
    <w:rsid w:val="00437455"/>
    <w:rsid w:val="00440081"/>
    <w:rsid w:val="00440596"/>
    <w:rsid w:val="004406C1"/>
    <w:rsid w:val="004406CB"/>
    <w:rsid w:val="00440A48"/>
    <w:rsid w:val="00440B4B"/>
    <w:rsid w:val="00440E8C"/>
    <w:rsid w:val="004414B2"/>
    <w:rsid w:val="00441A49"/>
    <w:rsid w:val="00441A68"/>
    <w:rsid w:val="00441AD0"/>
    <w:rsid w:val="0044212F"/>
    <w:rsid w:val="00442321"/>
    <w:rsid w:val="00442468"/>
    <w:rsid w:val="00442BB2"/>
    <w:rsid w:val="004430A0"/>
    <w:rsid w:val="00443B6C"/>
    <w:rsid w:val="004442BF"/>
    <w:rsid w:val="004454A1"/>
    <w:rsid w:val="0044555A"/>
    <w:rsid w:val="00445D77"/>
    <w:rsid w:val="00446D18"/>
    <w:rsid w:val="0044726C"/>
    <w:rsid w:val="00447413"/>
    <w:rsid w:val="00447802"/>
    <w:rsid w:val="00447AFF"/>
    <w:rsid w:val="00450BC4"/>
    <w:rsid w:val="00451250"/>
    <w:rsid w:val="0045186B"/>
    <w:rsid w:val="00451AB0"/>
    <w:rsid w:val="004527B8"/>
    <w:rsid w:val="00452844"/>
    <w:rsid w:val="00452E96"/>
    <w:rsid w:val="004535FB"/>
    <w:rsid w:val="00453C92"/>
    <w:rsid w:val="0045487B"/>
    <w:rsid w:val="00455382"/>
    <w:rsid w:val="00455E1F"/>
    <w:rsid w:val="00456A13"/>
    <w:rsid w:val="00456D71"/>
    <w:rsid w:val="00456DD9"/>
    <w:rsid w:val="00456E44"/>
    <w:rsid w:val="00457424"/>
    <w:rsid w:val="0046082F"/>
    <w:rsid w:val="00460AE3"/>
    <w:rsid w:val="0046101C"/>
    <w:rsid w:val="00462AE5"/>
    <w:rsid w:val="00462EE2"/>
    <w:rsid w:val="00463BA3"/>
    <w:rsid w:val="004640AC"/>
    <w:rsid w:val="00464CBE"/>
    <w:rsid w:val="0046502A"/>
    <w:rsid w:val="0046538C"/>
    <w:rsid w:val="0046541F"/>
    <w:rsid w:val="00465E81"/>
    <w:rsid w:val="00466546"/>
    <w:rsid w:val="0046656F"/>
    <w:rsid w:val="0046660A"/>
    <w:rsid w:val="00466681"/>
    <w:rsid w:val="00466E20"/>
    <w:rsid w:val="00467278"/>
    <w:rsid w:val="00467F1D"/>
    <w:rsid w:val="0047027F"/>
    <w:rsid w:val="00470AC6"/>
    <w:rsid w:val="00470ECE"/>
    <w:rsid w:val="00471A90"/>
    <w:rsid w:val="00472002"/>
    <w:rsid w:val="004720EF"/>
    <w:rsid w:val="004722B5"/>
    <w:rsid w:val="004728DA"/>
    <w:rsid w:val="00472B4D"/>
    <w:rsid w:val="0047333C"/>
    <w:rsid w:val="004733E1"/>
    <w:rsid w:val="00473420"/>
    <w:rsid w:val="004734B7"/>
    <w:rsid w:val="00473713"/>
    <w:rsid w:val="00473C2C"/>
    <w:rsid w:val="00473E7B"/>
    <w:rsid w:val="00473FD3"/>
    <w:rsid w:val="00474238"/>
    <w:rsid w:val="00474B17"/>
    <w:rsid w:val="00475237"/>
    <w:rsid w:val="0047582D"/>
    <w:rsid w:val="00475C7C"/>
    <w:rsid w:val="00476006"/>
    <w:rsid w:val="00476185"/>
    <w:rsid w:val="00477B58"/>
    <w:rsid w:val="00477D5C"/>
    <w:rsid w:val="004802D0"/>
    <w:rsid w:val="0048077A"/>
    <w:rsid w:val="00480A50"/>
    <w:rsid w:val="0048198F"/>
    <w:rsid w:val="00481E17"/>
    <w:rsid w:val="0048207F"/>
    <w:rsid w:val="00482455"/>
    <w:rsid w:val="004830A0"/>
    <w:rsid w:val="00483302"/>
    <w:rsid w:val="004839BE"/>
    <w:rsid w:val="00483B90"/>
    <w:rsid w:val="00483C9F"/>
    <w:rsid w:val="00484450"/>
    <w:rsid w:val="00484FBC"/>
    <w:rsid w:val="00485B0D"/>
    <w:rsid w:val="00485D20"/>
    <w:rsid w:val="00486358"/>
    <w:rsid w:val="004866BB"/>
    <w:rsid w:val="0048671F"/>
    <w:rsid w:val="0048784D"/>
    <w:rsid w:val="00487E39"/>
    <w:rsid w:val="00490259"/>
    <w:rsid w:val="00490311"/>
    <w:rsid w:val="00490E0D"/>
    <w:rsid w:val="004910E1"/>
    <w:rsid w:val="0049133D"/>
    <w:rsid w:val="004916E4"/>
    <w:rsid w:val="004917C0"/>
    <w:rsid w:val="00492007"/>
    <w:rsid w:val="0049260E"/>
    <w:rsid w:val="00493788"/>
    <w:rsid w:val="00494724"/>
    <w:rsid w:val="004957EA"/>
    <w:rsid w:val="00495863"/>
    <w:rsid w:val="00496217"/>
    <w:rsid w:val="004963E9"/>
    <w:rsid w:val="00496A98"/>
    <w:rsid w:val="00497323"/>
    <w:rsid w:val="00497E6F"/>
    <w:rsid w:val="00497F7D"/>
    <w:rsid w:val="004A023A"/>
    <w:rsid w:val="004A038D"/>
    <w:rsid w:val="004A05D5"/>
    <w:rsid w:val="004A0D2E"/>
    <w:rsid w:val="004A10E1"/>
    <w:rsid w:val="004A11CB"/>
    <w:rsid w:val="004A1685"/>
    <w:rsid w:val="004A2390"/>
    <w:rsid w:val="004A2615"/>
    <w:rsid w:val="004A2B0D"/>
    <w:rsid w:val="004A2E62"/>
    <w:rsid w:val="004A2F37"/>
    <w:rsid w:val="004A3C7C"/>
    <w:rsid w:val="004A40A5"/>
    <w:rsid w:val="004A4773"/>
    <w:rsid w:val="004A49E7"/>
    <w:rsid w:val="004A4B8E"/>
    <w:rsid w:val="004A4ECA"/>
    <w:rsid w:val="004A5F05"/>
    <w:rsid w:val="004A6534"/>
    <w:rsid w:val="004A6D7F"/>
    <w:rsid w:val="004A6F11"/>
    <w:rsid w:val="004A70D4"/>
    <w:rsid w:val="004A7AEE"/>
    <w:rsid w:val="004B0006"/>
    <w:rsid w:val="004B0354"/>
    <w:rsid w:val="004B0359"/>
    <w:rsid w:val="004B0371"/>
    <w:rsid w:val="004B0981"/>
    <w:rsid w:val="004B1011"/>
    <w:rsid w:val="004B12CA"/>
    <w:rsid w:val="004B190D"/>
    <w:rsid w:val="004B19DC"/>
    <w:rsid w:val="004B27D8"/>
    <w:rsid w:val="004B2938"/>
    <w:rsid w:val="004B2A4F"/>
    <w:rsid w:val="004B2E3B"/>
    <w:rsid w:val="004B3230"/>
    <w:rsid w:val="004B32EF"/>
    <w:rsid w:val="004B35F9"/>
    <w:rsid w:val="004B3F60"/>
    <w:rsid w:val="004B40C1"/>
    <w:rsid w:val="004B40E1"/>
    <w:rsid w:val="004B4287"/>
    <w:rsid w:val="004B42E6"/>
    <w:rsid w:val="004B4429"/>
    <w:rsid w:val="004B4A67"/>
    <w:rsid w:val="004B4D5A"/>
    <w:rsid w:val="004B4E3F"/>
    <w:rsid w:val="004B4ED7"/>
    <w:rsid w:val="004B6432"/>
    <w:rsid w:val="004B689E"/>
    <w:rsid w:val="004B6CE2"/>
    <w:rsid w:val="004B6EDC"/>
    <w:rsid w:val="004B6FD6"/>
    <w:rsid w:val="004B7430"/>
    <w:rsid w:val="004B7FB5"/>
    <w:rsid w:val="004C0CC5"/>
    <w:rsid w:val="004C1012"/>
    <w:rsid w:val="004C143F"/>
    <w:rsid w:val="004C15E3"/>
    <w:rsid w:val="004C1F01"/>
    <w:rsid w:val="004C28B7"/>
    <w:rsid w:val="004C2CDB"/>
    <w:rsid w:val="004C3BAE"/>
    <w:rsid w:val="004C3CBB"/>
    <w:rsid w:val="004C4024"/>
    <w:rsid w:val="004C4268"/>
    <w:rsid w:val="004C44D0"/>
    <w:rsid w:val="004C502F"/>
    <w:rsid w:val="004C5067"/>
    <w:rsid w:val="004C562E"/>
    <w:rsid w:val="004C578E"/>
    <w:rsid w:val="004C5AD8"/>
    <w:rsid w:val="004C5DF1"/>
    <w:rsid w:val="004C6D02"/>
    <w:rsid w:val="004C7224"/>
    <w:rsid w:val="004C76B7"/>
    <w:rsid w:val="004D0A0A"/>
    <w:rsid w:val="004D0A38"/>
    <w:rsid w:val="004D0AD3"/>
    <w:rsid w:val="004D0E3E"/>
    <w:rsid w:val="004D1E21"/>
    <w:rsid w:val="004D2EA8"/>
    <w:rsid w:val="004D3537"/>
    <w:rsid w:val="004D35F6"/>
    <w:rsid w:val="004D386C"/>
    <w:rsid w:val="004D483D"/>
    <w:rsid w:val="004D4A0F"/>
    <w:rsid w:val="004D70ED"/>
    <w:rsid w:val="004D7215"/>
    <w:rsid w:val="004D7E71"/>
    <w:rsid w:val="004E06F2"/>
    <w:rsid w:val="004E088D"/>
    <w:rsid w:val="004E15E4"/>
    <w:rsid w:val="004E16E3"/>
    <w:rsid w:val="004E1B7D"/>
    <w:rsid w:val="004E26A3"/>
    <w:rsid w:val="004E27E7"/>
    <w:rsid w:val="004E34D7"/>
    <w:rsid w:val="004E3946"/>
    <w:rsid w:val="004E3D06"/>
    <w:rsid w:val="004E4AE7"/>
    <w:rsid w:val="004E5083"/>
    <w:rsid w:val="004E5730"/>
    <w:rsid w:val="004E622A"/>
    <w:rsid w:val="004E6383"/>
    <w:rsid w:val="004E66EC"/>
    <w:rsid w:val="004E68E7"/>
    <w:rsid w:val="004E6A88"/>
    <w:rsid w:val="004F005B"/>
    <w:rsid w:val="004F0906"/>
    <w:rsid w:val="004F1628"/>
    <w:rsid w:val="004F2A40"/>
    <w:rsid w:val="004F4C5B"/>
    <w:rsid w:val="004F5D58"/>
    <w:rsid w:val="004F6358"/>
    <w:rsid w:val="004F64D6"/>
    <w:rsid w:val="004F682C"/>
    <w:rsid w:val="004F6F8D"/>
    <w:rsid w:val="004F78CA"/>
    <w:rsid w:val="004F78FD"/>
    <w:rsid w:val="00500577"/>
    <w:rsid w:val="00500B3B"/>
    <w:rsid w:val="00501F06"/>
    <w:rsid w:val="00501F2D"/>
    <w:rsid w:val="00502112"/>
    <w:rsid w:val="00502503"/>
    <w:rsid w:val="00502D39"/>
    <w:rsid w:val="00503BE3"/>
    <w:rsid w:val="005043DA"/>
    <w:rsid w:val="00504515"/>
    <w:rsid w:val="005046D3"/>
    <w:rsid w:val="00505559"/>
    <w:rsid w:val="005055E1"/>
    <w:rsid w:val="00505730"/>
    <w:rsid w:val="00505A5E"/>
    <w:rsid w:val="00505DFE"/>
    <w:rsid w:val="00505E07"/>
    <w:rsid w:val="00505ED0"/>
    <w:rsid w:val="005067BD"/>
    <w:rsid w:val="00506969"/>
    <w:rsid w:val="00506A5A"/>
    <w:rsid w:val="00506FED"/>
    <w:rsid w:val="00510056"/>
    <w:rsid w:val="00510690"/>
    <w:rsid w:val="0051079D"/>
    <w:rsid w:val="005107E0"/>
    <w:rsid w:val="00510BE6"/>
    <w:rsid w:val="00511B39"/>
    <w:rsid w:val="00511D0F"/>
    <w:rsid w:val="00512A7C"/>
    <w:rsid w:val="00512DF2"/>
    <w:rsid w:val="00512F95"/>
    <w:rsid w:val="00513661"/>
    <w:rsid w:val="00513941"/>
    <w:rsid w:val="00513E88"/>
    <w:rsid w:val="005144BB"/>
    <w:rsid w:val="00514667"/>
    <w:rsid w:val="00514BB4"/>
    <w:rsid w:val="00514F44"/>
    <w:rsid w:val="005150DB"/>
    <w:rsid w:val="00515249"/>
    <w:rsid w:val="005152B2"/>
    <w:rsid w:val="00515A74"/>
    <w:rsid w:val="00515C03"/>
    <w:rsid w:val="005161D8"/>
    <w:rsid w:val="00516498"/>
    <w:rsid w:val="005165C7"/>
    <w:rsid w:val="00516B24"/>
    <w:rsid w:val="00516B2D"/>
    <w:rsid w:val="00516C17"/>
    <w:rsid w:val="00521B67"/>
    <w:rsid w:val="00521BF7"/>
    <w:rsid w:val="00522313"/>
    <w:rsid w:val="00522C40"/>
    <w:rsid w:val="00523E82"/>
    <w:rsid w:val="00523F0B"/>
    <w:rsid w:val="00524CE4"/>
    <w:rsid w:val="00524F8B"/>
    <w:rsid w:val="00525018"/>
    <w:rsid w:val="005257E9"/>
    <w:rsid w:val="00526A54"/>
    <w:rsid w:val="00527C88"/>
    <w:rsid w:val="005302C6"/>
    <w:rsid w:val="00530848"/>
    <w:rsid w:val="00530C53"/>
    <w:rsid w:val="00531F09"/>
    <w:rsid w:val="005321CD"/>
    <w:rsid w:val="00532723"/>
    <w:rsid w:val="00532771"/>
    <w:rsid w:val="00532785"/>
    <w:rsid w:val="0053309F"/>
    <w:rsid w:val="00533A45"/>
    <w:rsid w:val="00533CDC"/>
    <w:rsid w:val="00533E08"/>
    <w:rsid w:val="00533E38"/>
    <w:rsid w:val="005342DF"/>
    <w:rsid w:val="00534A3E"/>
    <w:rsid w:val="00535612"/>
    <w:rsid w:val="00535766"/>
    <w:rsid w:val="00535C6F"/>
    <w:rsid w:val="0053619A"/>
    <w:rsid w:val="00536463"/>
    <w:rsid w:val="00536A0B"/>
    <w:rsid w:val="00536E4B"/>
    <w:rsid w:val="00537143"/>
    <w:rsid w:val="005378AC"/>
    <w:rsid w:val="00540156"/>
    <w:rsid w:val="00540796"/>
    <w:rsid w:val="00540DED"/>
    <w:rsid w:val="0054132F"/>
    <w:rsid w:val="00541724"/>
    <w:rsid w:val="00542F06"/>
    <w:rsid w:val="00542F57"/>
    <w:rsid w:val="00543370"/>
    <w:rsid w:val="00543A00"/>
    <w:rsid w:val="00543E25"/>
    <w:rsid w:val="005441A1"/>
    <w:rsid w:val="00544952"/>
    <w:rsid w:val="0054535A"/>
    <w:rsid w:val="005457E4"/>
    <w:rsid w:val="00545F51"/>
    <w:rsid w:val="005466B7"/>
    <w:rsid w:val="00546974"/>
    <w:rsid w:val="00546B40"/>
    <w:rsid w:val="00547772"/>
    <w:rsid w:val="00547872"/>
    <w:rsid w:val="00547C55"/>
    <w:rsid w:val="00547DEC"/>
    <w:rsid w:val="005506D3"/>
    <w:rsid w:val="00550A46"/>
    <w:rsid w:val="00551818"/>
    <w:rsid w:val="005538F4"/>
    <w:rsid w:val="00553B3C"/>
    <w:rsid w:val="00553DDB"/>
    <w:rsid w:val="00553DDC"/>
    <w:rsid w:val="005547A9"/>
    <w:rsid w:val="0055507E"/>
    <w:rsid w:val="00555706"/>
    <w:rsid w:val="00556324"/>
    <w:rsid w:val="0055670E"/>
    <w:rsid w:val="00556CD8"/>
    <w:rsid w:val="00556D61"/>
    <w:rsid w:val="005571D7"/>
    <w:rsid w:val="005576B3"/>
    <w:rsid w:val="00557933"/>
    <w:rsid w:val="00557BF2"/>
    <w:rsid w:val="005602E8"/>
    <w:rsid w:val="0056032F"/>
    <w:rsid w:val="0056058C"/>
    <w:rsid w:val="00560643"/>
    <w:rsid w:val="00560808"/>
    <w:rsid w:val="0056082D"/>
    <w:rsid w:val="00560CA3"/>
    <w:rsid w:val="00560D68"/>
    <w:rsid w:val="0056120D"/>
    <w:rsid w:val="00561729"/>
    <w:rsid w:val="00561AC1"/>
    <w:rsid w:val="00561B98"/>
    <w:rsid w:val="005620A1"/>
    <w:rsid w:val="00562887"/>
    <w:rsid w:val="00562C44"/>
    <w:rsid w:val="00562D96"/>
    <w:rsid w:val="005630C2"/>
    <w:rsid w:val="00563B2F"/>
    <w:rsid w:val="00563C10"/>
    <w:rsid w:val="00564B31"/>
    <w:rsid w:val="00565644"/>
    <w:rsid w:val="00565BC2"/>
    <w:rsid w:val="00565FEB"/>
    <w:rsid w:val="005664F4"/>
    <w:rsid w:val="00566E49"/>
    <w:rsid w:val="00570117"/>
    <w:rsid w:val="00570E03"/>
    <w:rsid w:val="00570EA5"/>
    <w:rsid w:val="0057115F"/>
    <w:rsid w:val="00571689"/>
    <w:rsid w:val="005719F6"/>
    <w:rsid w:val="00572967"/>
    <w:rsid w:val="0057333C"/>
    <w:rsid w:val="00573A37"/>
    <w:rsid w:val="0057437D"/>
    <w:rsid w:val="0057459E"/>
    <w:rsid w:val="005758DA"/>
    <w:rsid w:val="00575EF6"/>
    <w:rsid w:val="005764D0"/>
    <w:rsid w:val="005770CD"/>
    <w:rsid w:val="0057713C"/>
    <w:rsid w:val="005777A1"/>
    <w:rsid w:val="00577D47"/>
    <w:rsid w:val="005803B0"/>
    <w:rsid w:val="00580692"/>
    <w:rsid w:val="00581E88"/>
    <w:rsid w:val="00582357"/>
    <w:rsid w:val="00582966"/>
    <w:rsid w:val="00582B16"/>
    <w:rsid w:val="00583664"/>
    <w:rsid w:val="0058394E"/>
    <w:rsid w:val="00583A7A"/>
    <w:rsid w:val="00583E96"/>
    <w:rsid w:val="00584198"/>
    <w:rsid w:val="005842F9"/>
    <w:rsid w:val="00584310"/>
    <w:rsid w:val="00584576"/>
    <w:rsid w:val="005847CC"/>
    <w:rsid w:val="0058480B"/>
    <w:rsid w:val="00584D7F"/>
    <w:rsid w:val="0058570B"/>
    <w:rsid w:val="0058572E"/>
    <w:rsid w:val="0058574D"/>
    <w:rsid w:val="00585C39"/>
    <w:rsid w:val="00585DAE"/>
    <w:rsid w:val="0058657B"/>
    <w:rsid w:val="00587037"/>
    <w:rsid w:val="0058736B"/>
    <w:rsid w:val="005873FF"/>
    <w:rsid w:val="00587A17"/>
    <w:rsid w:val="00587AD1"/>
    <w:rsid w:val="00587FB8"/>
    <w:rsid w:val="005903CF"/>
    <w:rsid w:val="00590AA8"/>
    <w:rsid w:val="0059114B"/>
    <w:rsid w:val="005917B6"/>
    <w:rsid w:val="00592EA4"/>
    <w:rsid w:val="00593448"/>
    <w:rsid w:val="00593A9E"/>
    <w:rsid w:val="00593AA2"/>
    <w:rsid w:val="00593BE0"/>
    <w:rsid w:val="00593C31"/>
    <w:rsid w:val="005945A3"/>
    <w:rsid w:val="0059476C"/>
    <w:rsid w:val="00595004"/>
    <w:rsid w:val="00595075"/>
    <w:rsid w:val="005952BA"/>
    <w:rsid w:val="00595792"/>
    <w:rsid w:val="00595979"/>
    <w:rsid w:val="00595B7A"/>
    <w:rsid w:val="00595C9D"/>
    <w:rsid w:val="005960CC"/>
    <w:rsid w:val="00596468"/>
    <w:rsid w:val="005965B0"/>
    <w:rsid w:val="005966D7"/>
    <w:rsid w:val="00596B41"/>
    <w:rsid w:val="00596C9B"/>
    <w:rsid w:val="005977EC"/>
    <w:rsid w:val="00597F8E"/>
    <w:rsid w:val="005A0350"/>
    <w:rsid w:val="005A1410"/>
    <w:rsid w:val="005A1501"/>
    <w:rsid w:val="005A197F"/>
    <w:rsid w:val="005A1E1B"/>
    <w:rsid w:val="005A1E71"/>
    <w:rsid w:val="005A2CA8"/>
    <w:rsid w:val="005A3628"/>
    <w:rsid w:val="005A456B"/>
    <w:rsid w:val="005A73AF"/>
    <w:rsid w:val="005A7F5C"/>
    <w:rsid w:val="005A7FE9"/>
    <w:rsid w:val="005B00E4"/>
    <w:rsid w:val="005B05C7"/>
    <w:rsid w:val="005B1EBF"/>
    <w:rsid w:val="005B200D"/>
    <w:rsid w:val="005B24F1"/>
    <w:rsid w:val="005B2551"/>
    <w:rsid w:val="005B2A5A"/>
    <w:rsid w:val="005B2E22"/>
    <w:rsid w:val="005B32A0"/>
    <w:rsid w:val="005B340C"/>
    <w:rsid w:val="005B36D1"/>
    <w:rsid w:val="005B3A98"/>
    <w:rsid w:val="005B3E83"/>
    <w:rsid w:val="005B4229"/>
    <w:rsid w:val="005B442E"/>
    <w:rsid w:val="005B4431"/>
    <w:rsid w:val="005B5CB3"/>
    <w:rsid w:val="005B5D8C"/>
    <w:rsid w:val="005B5FB1"/>
    <w:rsid w:val="005B6806"/>
    <w:rsid w:val="005B68F8"/>
    <w:rsid w:val="005B6BF5"/>
    <w:rsid w:val="005B6D1A"/>
    <w:rsid w:val="005B7024"/>
    <w:rsid w:val="005B7283"/>
    <w:rsid w:val="005B73B9"/>
    <w:rsid w:val="005C016D"/>
    <w:rsid w:val="005C0627"/>
    <w:rsid w:val="005C096F"/>
    <w:rsid w:val="005C1736"/>
    <w:rsid w:val="005C1FBA"/>
    <w:rsid w:val="005C2113"/>
    <w:rsid w:val="005C250D"/>
    <w:rsid w:val="005C278C"/>
    <w:rsid w:val="005C2B71"/>
    <w:rsid w:val="005C2D9D"/>
    <w:rsid w:val="005C2FEF"/>
    <w:rsid w:val="005C34F8"/>
    <w:rsid w:val="005C350E"/>
    <w:rsid w:val="005C3910"/>
    <w:rsid w:val="005C3E18"/>
    <w:rsid w:val="005C42ED"/>
    <w:rsid w:val="005C443D"/>
    <w:rsid w:val="005C478F"/>
    <w:rsid w:val="005C4A3D"/>
    <w:rsid w:val="005C54DA"/>
    <w:rsid w:val="005C5AEB"/>
    <w:rsid w:val="005C5ED0"/>
    <w:rsid w:val="005C5F90"/>
    <w:rsid w:val="005C64A9"/>
    <w:rsid w:val="005C65C9"/>
    <w:rsid w:val="005C73C8"/>
    <w:rsid w:val="005C74BB"/>
    <w:rsid w:val="005C7C78"/>
    <w:rsid w:val="005C7DF3"/>
    <w:rsid w:val="005D0095"/>
    <w:rsid w:val="005D0504"/>
    <w:rsid w:val="005D06F0"/>
    <w:rsid w:val="005D06FC"/>
    <w:rsid w:val="005D111C"/>
    <w:rsid w:val="005D11EF"/>
    <w:rsid w:val="005D1A1E"/>
    <w:rsid w:val="005D1CBF"/>
    <w:rsid w:val="005D265F"/>
    <w:rsid w:val="005D3BCB"/>
    <w:rsid w:val="005D3EC8"/>
    <w:rsid w:val="005D4321"/>
    <w:rsid w:val="005D4DF3"/>
    <w:rsid w:val="005D5A9A"/>
    <w:rsid w:val="005D5B54"/>
    <w:rsid w:val="005D5BDA"/>
    <w:rsid w:val="005D5D50"/>
    <w:rsid w:val="005D6923"/>
    <w:rsid w:val="005D6B52"/>
    <w:rsid w:val="005D7377"/>
    <w:rsid w:val="005D7840"/>
    <w:rsid w:val="005D7907"/>
    <w:rsid w:val="005D7F93"/>
    <w:rsid w:val="005E0062"/>
    <w:rsid w:val="005E079C"/>
    <w:rsid w:val="005E07F1"/>
    <w:rsid w:val="005E1607"/>
    <w:rsid w:val="005E168B"/>
    <w:rsid w:val="005E16FE"/>
    <w:rsid w:val="005E240A"/>
    <w:rsid w:val="005E2773"/>
    <w:rsid w:val="005E3C29"/>
    <w:rsid w:val="005E4279"/>
    <w:rsid w:val="005E42B7"/>
    <w:rsid w:val="005E4618"/>
    <w:rsid w:val="005E4B0E"/>
    <w:rsid w:val="005E500E"/>
    <w:rsid w:val="005E5DE6"/>
    <w:rsid w:val="005E5E67"/>
    <w:rsid w:val="005E612E"/>
    <w:rsid w:val="005E635F"/>
    <w:rsid w:val="005E66F3"/>
    <w:rsid w:val="005E6F99"/>
    <w:rsid w:val="005E76BE"/>
    <w:rsid w:val="005F17F3"/>
    <w:rsid w:val="005F1B1D"/>
    <w:rsid w:val="005F1CF5"/>
    <w:rsid w:val="005F1D41"/>
    <w:rsid w:val="005F2980"/>
    <w:rsid w:val="005F29AE"/>
    <w:rsid w:val="005F2D13"/>
    <w:rsid w:val="005F2E83"/>
    <w:rsid w:val="005F3237"/>
    <w:rsid w:val="005F356A"/>
    <w:rsid w:val="005F3793"/>
    <w:rsid w:val="005F4611"/>
    <w:rsid w:val="005F47A6"/>
    <w:rsid w:val="005F4E4F"/>
    <w:rsid w:val="005F4FD3"/>
    <w:rsid w:val="005F5301"/>
    <w:rsid w:val="005F5678"/>
    <w:rsid w:val="005F5798"/>
    <w:rsid w:val="005F5CEF"/>
    <w:rsid w:val="005F6058"/>
    <w:rsid w:val="005F621F"/>
    <w:rsid w:val="005F69EC"/>
    <w:rsid w:val="005F6B98"/>
    <w:rsid w:val="005F7547"/>
    <w:rsid w:val="00600ABC"/>
    <w:rsid w:val="00600DBD"/>
    <w:rsid w:val="00601FBC"/>
    <w:rsid w:val="006029D9"/>
    <w:rsid w:val="00602C94"/>
    <w:rsid w:val="006032FE"/>
    <w:rsid w:val="00603347"/>
    <w:rsid w:val="00603455"/>
    <w:rsid w:val="00603681"/>
    <w:rsid w:val="0060406E"/>
    <w:rsid w:val="006060C7"/>
    <w:rsid w:val="00606127"/>
    <w:rsid w:val="0060666C"/>
    <w:rsid w:val="00606956"/>
    <w:rsid w:val="00606A3B"/>
    <w:rsid w:val="00610D49"/>
    <w:rsid w:val="00611559"/>
    <w:rsid w:val="0061156F"/>
    <w:rsid w:val="006116ED"/>
    <w:rsid w:val="00611BC1"/>
    <w:rsid w:val="00611F7F"/>
    <w:rsid w:val="00612547"/>
    <w:rsid w:val="00612DF2"/>
    <w:rsid w:val="00612EB5"/>
    <w:rsid w:val="00612EBF"/>
    <w:rsid w:val="006131FA"/>
    <w:rsid w:val="0061341E"/>
    <w:rsid w:val="006140CD"/>
    <w:rsid w:val="006144B7"/>
    <w:rsid w:val="00614764"/>
    <w:rsid w:val="00615FA9"/>
    <w:rsid w:val="006168BB"/>
    <w:rsid w:val="00616B26"/>
    <w:rsid w:val="006206AF"/>
    <w:rsid w:val="006207BA"/>
    <w:rsid w:val="00620925"/>
    <w:rsid w:val="00620BF6"/>
    <w:rsid w:val="00621468"/>
    <w:rsid w:val="006214CA"/>
    <w:rsid w:val="00621F61"/>
    <w:rsid w:val="0062202B"/>
    <w:rsid w:val="00622484"/>
    <w:rsid w:val="006232F7"/>
    <w:rsid w:val="006239CE"/>
    <w:rsid w:val="00623D11"/>
    <w:rsid w:val="006243E8"/>
    <w:rsid w:val="00624651"/>
    <w:rsid w:val="00624B0D"/>
    <w:rsid w:val="0062619C"/>
    <w:rsid w:val="006265F7"/>
    <w:rsid w:val="00626A45"/>
    <w:rsid w:val="0063009A"/>
    <w:rsid w:val="006303EC"/>
    <w:rsid w:val="00630727"/>
    <w:rsid w:val="0063079F"/>
    <w:rsid w:val="00631692"/>
    <w:rsid w:val="00632495"/>
    <w:rsid w:val="00632709"/>
    <w:rsid w:val="00632A8D"/>
    <w:rsid w:val="00634851"/>
    <w:rsid w:val="006348FC"/>
    <w:rsid w:val="00635144"/>
    <w:rsid w:val="00635411"/>
    <w:rsid w:val="00635656"/>
    <w:rsid w:val="006365E4"/>
    <w:rsid w:val="00636AFF"/>
    <w:rsid w:val="00637368"/>
    <w:rsid w:val="006375ED"/>
    <w:rsid w:val="00637984"/>
    <w:rsid w:val="006417AE"/>
    <w:rsid w:val="00641C7F"/>
    <w:rsid w:val="00641D39"/>
    <w:rsid w:val="0064342E"/>
    <w:rsid w:val="00643586"/>
    <w:rsid w:val="006441C0"/>
    <w:rsid w:val="00644249"/>
    <w:rsid w:val="00644384"/>
    <w:rsid w:val="00645153"/>
    <w:rsid w:val="0064566B"/>
    <w:rsid w:val="00645D16"/>
    <w:rsid w:val="006460F3"/>
    <w:rsid w:val="00647055"/>
    <w:rsid w:val="0064773C"/>
    <w:rsid w:val="006478CF"/>
    <w:rsid w:val="00647EC0"/>
    <w:rsid w:val="00651A3F"/>
    <w:rsid w:val="00651B81"/>
    <w:rsid w:val="00651F18"/>
    <w:rsid w:val="006528AD"/>
    <w:rsid w:val="006533A3"/>
    <w:rsid w:val="00653BA1"/>
    <w:rsid w:val="0065474B"/>
    <w:rsid w:val="006547FF"/>
    <w:rsid w:val="0065494B"/>
    <w:rsid w:val="0065505F"/>
    <w:rsid w:val="00655F6B"/>
    <w:rsid w:val="0065661C"/>
    <w:rsid w:val="00657114"/>
    <w:rsid w:val="00657F58"/>
    <w:rsid w:val="006603BB"/>
    <w:rsid w:val="006603FB"/>
    <w:rsid w:val="006609E8"/>
    <w:rsid w:val="00660EA0"/>
    <w:rsid w:val="00661425"/>
    <w:rsid w:val="00661BBA"/>
    <w:rsid w:val="0066204C"/>
    <w:rsid w:val="00662197"/>
    <w:rsid w:val="00662220"/>
    <w:rsid w:val="00662316"/>
    <w:rsid w:val="00662A42"/>
    <w:rsid w:val="00663A18"/>
    <w:rsid w:val="00663CF3"/>
    <w:rsid w:val="00663E19"/>
    <w:rsid w:val="0066489D"/>
    <w:rsid w:val="00664968"/>
    <w:rsid w:val="00664B49"/>
    <w:rsid w:val="00665339"/>
    <w:rsid w:val="0066661A"/>
    <w:rsid w:val="006667D6"/>
    <w:rsid w:val="00666DA6"/>
    <w:rsid w:val="00667341"/>
    <w:rsid w:val="006674E7"/>
    <w:rsid w:val="00667597"/>
    <w:rsid w:val="0067078A"/>
    <w:rsid w:val="00670BA5"/>
    <w:rsid w:val="00672BBF"/>
    <w:rsid w:val="006731FA"/>
    <w:rsid w:val="00674072"/>
    <w:rsid w:val="00674433"/>
    <w:rsid w:val="006749E1"/>
    <w:rsid w:val="0067539F"/>
    <w:rsid w:val="0067645C"/>
    <w:rsid w:val="006766C4"/>
    <w:rsid w:val="00676711"/>
    <w:rsid w:val="00676818"/>
    <w:rsid w:val="00676A03"/>
    <w:rsid w:val="00677675"/>
    <w:rsid w:val="0067771E"/>
    <w:rsid w:val="00677B5C"/>
    <w:rsid w:val="00677C9C"/>
    <w:rsid w:val="00677FCD"/>
    <w:rsid w:val="006809C6"/>
    <w:rsid w:val="0068160B"/>
    <w:rsid w:val="00682321"/>
    <w:rsid w:val="00682505"/>
    <w:rsid w:val="0068317B"/>
    <w:rsid w:val="006831DC"/>
    <w:rsid w:val="00683F06"/>
    <w:rsid w:val="0068421D"/>
    <w:rsid w:val="00684338"/>
    <w:rsid w:val="00685280"/>
    <w:rsid w:val="006857DA"/>
    <w:rsid w:val="00686197"/>
    <w:rsid w:val="00686708"/>
    <w:rsid w:val="006867A7"/>
    <w:rsid w:val="00686AE5"/>
    <w:rsid w:val="00686BE5"/>
    <w:rsid w:val="0068782D"/>
    <w:rsid w:val="0068783E"/>
    <w:rsid w:val="006878E4"/>
    <w:rsid w:val="00687920"/>
    <w:rsid w:val="00691124"/>
    <w:rsid w:val="00691D7E"/>
    <w:rsid w:val="00692E29"/>
    <w:rsid w:val="00693386"/>
    <w:rsid w:val="006938EF"/>
    <w:rsid w:val="0069395A"/>
    <w:rsid w:val="006958AE"/>
    <w:rsid w:val="00695DF2"/>
    <w:rsid w:val="00695F8A"/>
    <w:rsid w:val="0069616B"/>
    <w:rsid w:val="00696C1B"/>
    <w:rsid w:val="00696D6C"/>
    <w:rsid w:val="00697347"/>
    <w:rsid w:val="00697A5C"/>
    <w:rsid w:val="00697C43"/>
    <w:rsid w:val="00697CC9"/>
    <w:rsid w:val="00697D53"/>
    <w:rsid w:val="006A00B2"/>
    <w:rsid w:val="006A0715"/>
    <w:rsid w:val="006A081E"/>
    <w:rsid w:val="006A0F27"/>
    <w:rsid w:val="006A1339"/>
    <w:rsid w:val="006A1632"/>
    <w:rsid w:val="006A1DDC"/>
    <w:rsid w:val="006A1F97"/>
    <w:rsid w:val="006A231F"/>
    <w:rsid w:val="006A2420"/>
    <w:rsid w:val="006A24F5"/>
    <w:rsid w:val="006A26FD"/>
    <w:rsid w:val="006A2753"/>
    <w:rsid w:val="006A2782"/>
    <w:rsid w:val="006A2D54"/>
    <w:rsid w:val="006A2EA1"/>
    <w:rsid w:val="006A3221"/>
    <w:rsid w:val="006A326F"/>
    <w:rsid w:val="006A3404"/>
    <w:rsid w:val="006A3A51"/>
    <w:rsid w:val="006A3E23"/>
    <w:rsid w:val="006A48DE"/>
    <w:rsid w:val="006A4A9D"/>
    <w:rsid w:val="006A5148"/>
    <w:rsid w:val="006A6868"/>
    <w:rsid w:val="006A7008"/>
    <w:rsid w:val="006A753A"/>
    <w:rsid w:val="006B0B57"/>
    <w:rsid w:val="006B0E8E"/>
    <w:rsid w:val="006B1246"/>
    <w:rsid w:val="006B14F5"/>
    <w:rsid w:val="006B2113"/>
    <w:rsid w:val="006B2493"/>
    <w:rsid w:val="006B2E41"/>
    <w:rsid w:val="006B2F42"/>
    <w:rsid w:val="006B3404"/>
    <w:rsid w:val="006B35A3"/>
    <w:rsid w:val="006B3905"/>
    <w:rsid w:val="006B41D1"/>
    <w:rsid w:val="006B451F"/>
    <w:rsid w:val="006B4EFB"/>
    <w:rsid w:val="006B60A3"/>
    <w:rsid w:val="006B6B58"/>
    <w:rsid w:val="006B6D92"/>
    <w:rsid w:val="006B6DF8"/>
    <w:rsid w:val="006B742A"/>
    <w:rsid w:val="006B74CD"/>
    <w:rsid w:val="006B7B0E"/>
    <w:rsid w:val="006B7D7E"/>
    <w:rsid w:val="006C05D7"/>
    <w:rsid w:val="006C0CE2"/>
    <w:rsid w:val="006C0D19"/>
    <w:rsid w:val="006C1084"/>
    <w:rsid w:val="006C2B52"/>
    <w:rsid w:val="006C2D20"/>
    <w:rsid w:val="006C3C90"/>
    <w:rsid w:val="006C44FC"/>
    <w:rsid w:val="006C4C28"/>
    <w:rsid w:val="006C510E"/>
    <w:rsid w:val="006C56B3"/>
    <w:rsid w:val="006C5773"/>
    <w:rsid w:val="006C5E09"/>
    <w:rsid w:val="006C658B"/>
    <w:rsid w:val="006C6652"/>
    <w:rsid w:val="006C6FE6"/>
    <w:rsid w:val="006C7BA9"/>
    <w:rsid w:val="006D0536"/>
    <w:rsid w:val="006D0700"/>
    <w:rsid w:val="006D0D73"/>
    <w:rsid w:val="006D0FF7"/>
    <w:rsid w:val="006D1194"/>
    <w:rsid w:val="006D178A"/>
    <w:rsid w:val="006D1B18"/>
    <w:rsid w:val="006D2AAD"/>
    <w:rsid w:val="006D3385"/>
    <w:rsid w:val="006D33F5"/>
    <w:rsid w:val="006D350D"/>
    <w:rsid w:val="006D3590"/>
    <w:rsid w:val="006D37EC"/>
    <w:rsid w:val="006D39B6"/>
    <w:rsid w:val="006D39CC"/>
    <w:rsid w:val="006D3B0E"/>
    <w:rsid w:val="006D3E56"/>
    <w:rsid w:val="006D4080"/>
    <w:rsid w:val="006D4289"/>
    <w:rsid w:val="006D4908"/>
    <w:rsid w:val="006D6EBD"/>
    <w:rsid w:val="006D7B29"/>
    <w:rsid w:val="006D7B2B"/>
    <w:rsid w:val="006D7F99"/>
    <w:rsid w:val="006E1005"/>
    <w:rsid w:val="006E12C0"/>
    <w:rsid w:val="006E226D"/>
    <w:rsid w:val="006E2C06"/>
    <w:rsid w:val="006E2CAE"/>
    <w:rsid w:val="006E3038"/>
    <w:rsid w:val="006E33DE"/>
    <w:rsid w:val="006E4828"/>
    <w:rsid w:val="006E4D85"/>
    <w:rsid w:val="006E4F01"/>
    <w:rsid w:val="006E5C2E"/>
    <w:rsid w:val="006E5CDF"/>
    <w:rsid w:val="006E5FE5"/>
    <w:rsid w:val="006E6341"/>
    <w:rsid w:val="006E6801"/>
    <w:rsid w:val="006E6A9C"/>
    <w:rsid w:val="006E7066"/>
    <w:rsid w:val="006E7847"/>
    <w:rsid w:val="006E7A4B"/>
    <w:rsid w:val="006E7DD5"/>
    <w:rsid w:val="006E7E14"/>
    <w:rsid w:val="006F0446"/>
    <w:rsid w:val="006F18F9"/>
    <w:rsid w:val="006F199F"/>
    <w:rsid w:val="006F1CAC"/>
    <w:rsid w:val="006F1CEA"/>
    <w:rsid w:val="006F2653"/>
    <w:rsid w:val="006F3783"/>
    <w:rsid w:val="006F3AED"/>
    <w:rsid w:val="006F3C57"/>
    <w:rsid w:val="006F47B9"/>
    <w:rsid w:val="006F4EAD"/>
    <w:rsid w:val="006F511F"/>
    <w:rsid w:val="006F52DE"/>
    <w:rsid w:val="006F6478"/>
    <w:rsid w:val="006F654E"/>
    <w:rsid w:val="006F7D73"/>
    <w:rsid w:val="006F7DCA"/>
    <w:rsid w:val="006F7E75"/>
    <w:rsid w:val="00700E6E"/>
    <w:rsid w:val="00701047"/>
    <w:rsid w:val="00701511"/>
    <w:rsid w:val="007021FA"/>
    <w:rsid w:val="007022E3"/>
    <w:rsid w:val="0070284C"/>
    <w:rsid w:val="00703C4B"/>
    <w:rsid w:val="00704528"/>
    <w:rsid w:val="00704659"/>
    <w:rsid w:val="00704720"/>
    <w:rsid w:val="0070505B"/>
    <w:rsid w:val="007054ED"/>
    <w:rsid w:val="007054F4"/>
    <w:rsid w:val="00705BC8"/>
    <w:rsid w:val="0070608E"/>
    <w:rsid w:val="00706275"/>
    <w:rsid w:val="0070645A"/>
    <w:rsid w:val="00706613"/>
    <w:rsid w:val="00706F84"/>
    <w:rsid w:val="0070713F"/>
    <w:rsid w:val="007079E4"/>
    <w:rsid w:val="00707C0A"/>
    <w:rsid w:val="00710358"/>
    <w:rsid w:val="00710F25"/>
    <w:rsid w:val="007115BE"/>
    <w:rsid w:val="00711DCE"/>
    <w:rsid w:val="00711FEB"/>
    <w:rsid w:val="0071251E"/>
    <w:rsid w:val="0071294F"/>
    <w:rsid w:val="00712BC0"/>
    <w:rsid w:val="00714026"/>
    <w:rsid w:val="0071432A"/>
    <w:rsid w:val="00714422"/>
    <w:rsid w:val="00715051"/>
    <w:rsid w:val="0071542B"/>
    <w:rsid w:val="00715493"/>
    <w:rsid w:val="007157F8"/>
    <w:rsid w:val="0071585E"/>
    <w:rsid w:val="0071591A"/>
    <w:rsid w:val="00715C8B"/>
    <w:rsid w:val="00715FE5"/>
    <w:rsid w:val="0071719C"/>
    <w:rsid w:val="007174CE"/>
    <w:rsid w:val="00717E99"/>
    <w:rsid w:val="007201F7"/>
    <w:rsid w:val="00721972"/>
    <w:rsid w:val="007221B5"/>
    <w:rsid w:val="007224FE"/>
    <w:rsid w:val="007228F2"/>
    <w:rsid w:val="00722C1F"/>
    <w:rsid w:val="00722D24"/>
    <w:rsid w:val="00722DE8"/>
    <w:rsid w:val="00723129"/>
    <w:rsid w:val="00723633"/>
    <w:rsid w:val="00724A7F"/>
    <w:rsid w:val="00724AA7"/>
    <w:rsid w:val="007257C0"/>
    <w:rsid w:val="00726125"/>
    <w:rsid w:val="0072636C"/>
    <w:rsid w:val="00726B22"/>
    <w:rsid w:val="00726F1D"/>
    <w:rsid w:val="00727A2E"/>
    <w:rsid w:val="00727ED1"/>
    <w:rsid w:val="0073038B"/>
    <w:rsid w:val="00730CE6"/>
    <w:rsid w:val="007310DF"/>
    <w:rsid w:val="00731993"/>
    <w:rsid w:val="0073199C"/>
    <w:rsid w:val="00731B0F"/>
    <w:rsid w:val="00731FC1"/>
    <w:rsid w:val="00733558"/>
    <w:rsid w:val="00734A7F"/>
    <w:rsid w:val="00734AE2"/>
    <w:rsid w:val="00734D28"/>
    <w:rsid w:val="00735409"/>
    <w:rsid w:val="00735825"/>
    <w:rsid w:val="00735C6D"/>
    <w:rsid w:val="00735C8D"/>
    <w:rsid w:val="00735DBA"/>
    <w:rsid w:val="007360C1"/>
    <w:rsid w:val="0073616B"/>
    <w:rsid w:val="007362EB"/>
    <w:rsid w:val="00736364"/>
    <w:rsid w:val="0073758C"/>
    <w:rsid w:val="00737A48"/>
    <w:rsid w:val="00737A83"/>
    <w:rsid w:val="00737EA5"/>
    <w:rsid w:val="00737F27"/>
    <w:rsid w:val="00740236"/>
    <w:rsid w:val="0074072E"/>
    <w:rsid w:val="00740B92"/>
    <w:rsid w:val="0074109D"/>
    <w:rsid w:val="007416C7"/>
    <w:rsid w:val="007430E9"/>
    <w:rsid w:val="00743406"/>
    <w:rsid w:val="00743728"/>
    <w:rsid w:val="00744292"/>
    <w:rsid w:val="00744BD4"/>
    <w:rsid w:val="00744DCB"/>
    <w:rsid w:val="007450B8"/>
    <w:rsid w:val="0074517E"/>
    <w:rsid w:val="00745659"/>
    <w:rsid w:val="0074597A"/>
    <w:rsid w:val="007459CF"/>
    <w:rsid w:val="00745AA1"/>
    <w:rsid w:val="00745FEE"/>
    <w:rsid w:val="007477FD"/>
    <w:rsid w:val="007479A4"/>
    <w:rsid w:val="00747BB4"/>
    <w:rsid w:val="0075000F"/>
    <w:rsid w:val="00750435"/>
    <w:rsid w:val="00750C7D"/>
    <w:rsid w:val="00750EFC"/>
    <w:rsid w:val="00750F14"/>
    <w:rsid w:val="0075102B"/>
    <w:rsid w:val="007513A3"/>
    <w:rsid w:val="00751D7B"/>
    <w:rsid w:val="00751EE6"/>
    <w:rsid w:val="00752C5C"/>
    <w:rsid w:val="00752F9F"/>
    <w:rsid w:val="00753ED0"/>
    <w:rsid w:val="007541DB"/>
    <w:rsid w:val="007554D6"/>
    <w:rsid w:val="00756863"/>
    <w:rsid w:val="007571FC"/>
    <w:rsid w:val="00757F9E"/>
    <w:rsid w:val="007600D9"/>
    <w:rsid w:val="00760F28"/>
    <w:rsid w:val="00761649"/>
    <w:rsid w:val="00761D73"/>
    <w:rsid w:val="0076212D"/>
    <w:rsid w:val="0076319A"/>
    <w:rsid w:val="007632DF"/>
    <w:rsid w:val="00764126"/>
    <w:rsid w:val="0076497E"/>
    <w:rsid w:val="0076528D"/>
    <w:rsid w:val="0076607E"/>
    <w:rsid w:val="007664DA"/>
    <w:rsid w:val="007665AA"/>
    <w:rsid w:val="00766697"/>
    <w:rsid w:val="00766CB4"/>
    <w:rsid w:val="00766E65"/>
    <w:rsid w:val="00767306"/>
    <w:rsid w:val="0076741F"/>
    <w:rsid w:val="00767FD3"/>
    <w:rsid w:val="007702FE"/>
    <w:rsid w:val="0077038E"/>
    <w:rsid w:val="0077081E"/>
    <w:rsid w:val="007713F7"/>
    <w:rsid w:val="007727BC"/>
    <w:rsid w:val="007731E2"/>
    <w:rsid w:val="00773800"/>
    <w:rsid w:val="00774607"/>
    <w:rsid w:val="0077518D"/>
    <w:rsid w:val="00775563"/>
    <w:rsid w:val="007762FF"/>
    <w:rsid w:val="00776607"/>
    <w:rsid w:val="00777028"/>
    <w:rsid w:val="0077778E"/>
    <w:rsid w:val="00777E28"/>
    <w:rsid w:val="00780C08"/>
    <w:rsid w:val="00780CD6"/>
    <w:rsid w:val="0078151A"/>
    <w:rsid w:val="00781B6D"/>
    <w:rsid w:val="00781EB8"/>
    <w:rsid w:val="0078232B"/>
    <w:rsid w:val="0078338F"/>
    <w:rsid w:val="0078351A"/>
    <w:rsid w:val="00785CF3"/>
    <w:rsid w:val="00786B3E"/>
    <w:rsid w:val="00786F27"/>
    <w:rsid w:val="00787396"/>
    <w:rsid w:val="007875F8"/>
    <w:rsid w:val="00787EE9"/>
    <w:rsid w:val="00787F9A"/>
    <w:rsid w:val="007900D6"/>
    <w:rsid w:val="007902B5"/>
    <w:rsid w:val="007902F3"/>
    <w:rsid w:val="00791222"/>
    <w:rsid w:val="007917DE"/>
    <w:rsid w:val="00791DD6"/>
    <w:rsid w:val="00792090"/>
    <w:rsid w:val="007924AF"/>
    <w:rsid w:val="007937D8"/>
    <w:rsid w:val="00793DF9"/>
    <w:rsid w:val="00794220"/>
    <w:rsid w:val="0079499C"/>
    <w:rsid w:val="00794BF5"/>
    <w:rsid w:val="00794C54"/>
    <w:rsid w:val="00794FA3"/>
    <w:rsid w:val="00795315"/>
    <w:rsid w:val="0079535A"/>
    <w:rsid w:val="007955CD"/>
    <w:rsid w:val="00795650"/>
    <w:rsid w:val="0079589E"/>
    <w:rsid w:val="00796352"/>
    <w:rsid w:val="00796425"/>
    <w:rsid w:val="00796BD9"/>
    <w:rsid w:val="00796FEA"/>
    <w:rsid w:val="007976BE"/>
    <w:rsid w:val="007977AA"/>
    <w:rsid w:val="007A0B3C"/>
    <w:rsid w:val="007A0C40"/>
    <w:rsid w:val="007A2316"/>
    <w:rsid w:val="007A240B"/>
    <w:rsid w:val="007A2D09"/>
    <w:rsid w:val="007A2D4E"/>
    <w:rsid w:val="007A2F28"/>
    <w:rsid w:val="007A3987"/>
    <w:rsid w:val="007A40A9"/>
    <w:rsid w:val="007A41C6"/>
    <w:rsid w:val="007A5B86"/>
    <w:rsid w:val="007A5CEE"/>
    <w:rsid w:val="007A65A7"/>
    <w:rsid w:val="007A6804"/>
    <w:rsid w:val="007A76A5"/>
    <w:rsid w:val="007A7D3B"/>
    <w:rsid w:val="007A7FEF"/>
    <w:rsid w:val="007B0081"/>
    <w:rsid w:val="007B0250"/>
    <w:rsid w:val="007B0652"/>
    <w:rsid w:val="007B1008"/>
    <w:rsid w:val="007B166D"/>
    <w:rsid w:val="007B18E9"/>
    <w:rsid w:val="007B1B17"/>
    <w:rsid w:val="007B1F60"/>
    <w:rsid w:val="007B2584"/>
    <w:rsid w:val="007B26AC"/>
    <w:rsid w:val="007B299F"/>
    <w:rsid w:val="007B2FB0"/>
    <w:rsid w:val="007B356E"/>
    <w:rsid w:val="007B3D04"/>
    <w:rsid w:val="007B3DA5"/>
    <w:rsid w:val="007B45F9"/>
    <w:rsid w:val="007B4B39"/>
    <w:rsid w:val="007B4D03"/>
    <w:rsid w:val="007B5D8D"/>
    <w:rsid w:val="007B5E53"/>
    <w:rsid w:val="007B620F"/>
    <w:rsid w:val="007B6345"/>
    <w:rsid w:val="007B643E"/>
    <w:rsid w:val="007B7164"/>
    <w:rsid w:val="007B76B0"/>
    <w:rsid w:val="007B78DA"/>
    <w:rsid w:val="007B7FF2"/>
    <w:rsid w:val="007C1143"/>
    <w:rsid w:val="007C15EF"/>
    <w:rsid w:val="007C1A4D"/>
    <w:rsid w:val="007C2311"/>
    <w:rsid w:val="007C321C"/>
    <w:rsid w:val="007C3A66"/>
    <w:rsid w:val="007C4640"/>
    <w:rsid w:val="007C48D4"/>
    <w:rsid w:val="007C4F10"/>
    <w:rsid w:val="007C51FC"/>
    <w:rsid w:val="007C5C91"/>
    <w:rsid w:val="007C699F"/>
    <w:rsid w:val="007C69F9"/>
    <w:rsid w:val="007C71BE"/>
    <w:rsid w:val="007D0A59"/>
    <w:rsid w:val="007D1633"/>
    <w:rsid w:val="007D183E"/>
    <w:rsid w:val="007D18DB"/>
    <w:rsid w:val="007D18DF"/>
    <w:rsid w:val="007D1EE1"/>
    <w:rsid w:val="007D35D6"/>
    <w:rsid w:val="007D4845"/>
    <w:rsid w:val="007D49C3"/>
    <w:rsid w:val="007D58DD"/>
    <w:rsid w:val="007D6051"/>
    <w:rsid w:val="007D6403"/>
    <w:rsid w:val="007D6833"/>
    <w:rsid w:val="007D6C54"/>
    <w:rsid w:val="007E09D6"/>
    <w:rsid w:val="007E120F"/>
    <w:rsid w:val="007E129B"/>
    <w:rsid w:val="007E1793"/>
    <w:rsid w:val="007E1947"/>
    <w:rsid w:val="007E2352"/>
    <w:rsid w:val="007E2C6C"/>
    <w:rsid w:val="007E352D"/>
    <w:rsid w:val="007E374C"/>
    <w:rsid w:val="007E3797"/>
    <w:rsid w:val="007E3C10"/>
    <w:rsid w:val="007E4DD9"/>
    <w:rsid w:val="007E541E"/>
    <w:rsid w:val="007E55E0"/>
    <w:rsid w:val="007E583F"/>
    <w:rsid w:val="007E5EFA"/>
    <w:rsid w:val="007E5F5B"/>
    <w:rsid w:val="007E64F3"/>
    <w:rsid w:val="007E7233"/>
    <w:rsid w:val="007E7562"/>
    <w:rsid w:val="007E7ED8"/>
    <w:rsid w:val="007E7FE2"/>
    <w:rsid w:val="007F0F91"/>
    <w:rsid w:val="007F10FB"/>
    <w:rsid w:val="007F133E"/>
    <w:rsid w:val="007F14E2"/>
    <w:rsid w:val="007F1A2A"/>
    <w:rsid w:val="007F1BF0"/>
    <w:rsid w:val="007F1E5B"/>
    <w:rsid w:val="007F2079"/>
    <w:rsid w:val="007F2210"/>
    <w:rsid w:val="007F3D9F"/>
    <w:rsid w:val="007F3F35"/>
    <w:rsid w:val="007F4213"/>
    <w:rsid w:val="007F47A5"/>
    <w:rsid w:val="007F4810"/>
    <w:rsid w:val="007F48D3"/>
    <w:rsid w:val="007F5DC0"/>
    <w:rsid w:val="007F5E7B"/>
    <w:rsid w:val="007F631B"/>
    <w:rsid w:val="007F7312"/>
    <w:rsid w:val="007F7A34"/>
    <w:rsid w:val="007F7B25"/>
    <w:rsid w:val="0080154E"/>
    <w:rsid w:val="0080196E"/>
    <w:rsid w:val="00802D57"/>
    <w:rsid w:val="008036F2"/>
    <w:rsid w:val="008037A9"/>
    <w:rsid w:val="0080395E"/>
    <w:rsid w:val="00803B79"/>
    <w:rsid w:val="0080588C"/>
    <w:rsid w:val="00805BD2"/>
    <w:rsid w:val="00806A5E"/>
    <w:rsid w:val="0080779D"/>
    <w:rsid w:val="00807D6D"/>
    <w:rsid w:val="0081025B"/>
    <w:rsid w:val="00812076"/>
    <w:rsid w:val="0081334E"/>
    <w:rsid w:val="0081338C"/>
    <w:rsid w:val="00814624"/>
    <w:rsid w:val="00814A36"/>
    <w:rsid w:val="008152A5"/>
    <w:rsid w:val="0081534C"/>
    <w:rsid w:val="00815C92"/>
    <w:rsid w:val="0081606F"/>
    <w:rsid w:val="008163B9"/>
    <w:rsid w:val="008166E0"/>
    <w:rsid w:val="00816A89"/>
    <w:rsid w:val="00817123"/>
    <w:rsid w:val="00817247"/>
    <w:rsid w:val="008176A4"/>
    <w:rsid w:val="008176C6"/>
    <w:rsid w:val="008178EF"/>
    <w:rsid w:val="00817C10"/>
    <w:rsid w:val="00817DAC"/>
    <w:rsid w:val="00817F17"/>
    <w:rsid w:val="00820080"/>
    <w:rsid w:val="008202CB"/>
    <w:rsid w:val="0082175B"/>
    <w:rsid w:val="00821893"/>
    <w:rsid w:val="0082220C"/>
    <w:rsid w:val="00822363"/>
    <w:rsid w:val="008225D0"/>
    <w:rsid w:val="008226A9"/>
    <w:rsid w:val="00822843"/>
    <w:rsid w:val="00822D89"/>
    <w:rsid w:val="00823ED6"/>
    <w:rsid w:val="0082407D"/>
    <w:rsid w:val="0082408C"/>
    <w:rsid w:val="00824DD8"/>
    <w:rsid w:val="00824E64"/>
    <w:rsid w:val="0082518F"/>
    <w:rsid w:val="00825611"/>
    <w:rsid w:val="00825BED"/>
    <w:rsid w:val="00825BF2"/>
    <w:rsid w:val="00825DE7"/>
    <w:rsid w:val="00825E84"/>
    <w:rsid w:val="00825F9A"/>
    <w:rsid w:val="008261B9"/>
    <w:rsid w:val="00826EB5"/>
    <w:rsid w:val="00827125"/>
    <w:rsid w:val="008278F4"/>
    <w:rsid w:val="00827ED7"/>
    <w:rsid w:val="00831015"/>
    <w:rsid w:val="00831273"/>
    <w:rsid w:val="0083152E"/>
    <w:rsid w:val="00831623"/>
    <w:rsid w:val="00831635"/>
    <w:rsid w:val="00831DB1"/>
    <w:rsid w:val="00831DFD"/>
    <w:rsid w:val="00832522"/>
    <w:rsid w:val="00832660"/>
    <w:rsid w:val="008328DC"/>
    <w:rsid w:val="0083384A"/>
    <w:rsid w:val="0083692E"/>
    <w:rsid w:val="00837538"/>
    <w:rsid w:val="008378DC"/>
    <w:rsid w:val="00840043"/>
    <w:rsid w:val="008411BA"/>
    <w:rsid w:val="00841620"/>
    <w:rsid w:val="00842910"/>
    <w:rsid w:val="0084293D"/>
    <w:rsid w:val="008434DA"/>
    <w:rsid w:val="008438E4"/>
    <w:rsid w:val="0084398A"/>
    <w:rsid w:val="008440C3"/>
    <w:rsid w:val="00845078"/>
    <w:rsid w:val="00845210"/>
    <w:rsid w:val="00845334"/>
    <w:rsid w:val="0084543D"/>
    <w:rsid w:val="0084549F"/>
    <w:rsid w:val="0084653E"/>
    <w:rsid w:val="008466E4"/>
    <w:rsid w:val="008476FD"/>
    <w:rsid w:val="00847D76"/>
    <w:rsid w:val="0085010F"/>
    <w:rsid w:val="008505FC"/>
    <w:rsid w:val="0085074D"/>
    <w:rsid w:val="008507DA"/>
    <w:rsid w:val="00850DF0"/>
    <w:rsid w:val="00851A23"/>
    <w:rsid w:val="00852394"/>
    <w:rsid w:val="00852436"/>
    <w:rsid w:val="0085247B"/>
    <w:rsid w:val="008525A1"/>
    <w:rsid w:val="00854334"/>
    <w:rsid w:val="00854EB0"/>
    <w:rsid w:val="008559A7"/>
    <w:rsid w:val="00855ABF"/>
    <w:rsid w:val="00855D24"/>
    <w:rsid w:val="00855E92"/>
    <w:rsid w:val="00855EB6"/>
    <w:rsid w:val="008565DB"/>
    <w:rsid w:val="0085679C"/>
    <w:rsid w:val="00856DA9"/>
    <w:rsid w:val="008578D5"/>
    <w:rsid w:val="00860838"/>
    <w:rsid w:val="00860F66"/>
    <w:rsid w:val="0086104F"/>
    <w:rsid w:val="008615E8"/>
    <w:rsid w:val="00861666"/>
    <w:rsid w:val="00862127"/>
    <w:rsid w:val="00862322"/>
    <w:rsid w:val="00862630"/>
    <w:rsid w:val="0086272F"/>
    <w:rsid w:val="00863145"/>
    <w:rsid w:val="00863B6A"/>
    <w:rsid w:val="00863BF9"/>
    <w:rsid w:val="00864107"/>
    <w:rsid w:val="008645B9"/>
    <w:rsid w:val="00864B98"/>
    <w:rsid w:val="00864C03"/>
    <w:rsid w:val="00864D0C"/>
    <w:rsid w:val="0086519C"/>
    <w:rsid w:val="0086530F"/>
    <w:rsid w:val="00865EC1"/>
    <w:rsid w:val="00866491"/>
    <w:rsid w:val="00867259"/>
    <w:rsid w:val="00867509"/>
    <w:rsid w:val="008700C1"/>
    <w:rsid w:val="008704E9"/>
    <w:rsid w:val="008715E4"/>
    <w:rsid w:val="00871B8A"/>
    <w:rsid w:val="00871C12"/>
    <w:rsid w:val="00872321"/>
    <w:rsid w:val="008724BA"/>
    <w:rsid w:val="0087255E"/>
    <w:rsid w:val="00872CDA"/>
    <w:rsid w:val="00872D6C"/>
    <w:rsid w:val="00873044"/>
    <w:rsid w:val="00873449"/>
    <w:rsid w:val="008736CB"/>
    <w:rsid w:val="008741C1"/>
    <w:rsid w:val="00874C2D"/>
    <w:rsid w:val="008755C5"/>
    <w:rsid w:val="00875D2A"/>
    <w:rsid w:val="00876B67"/>
    <w:rsid w:val="00876DA9"/>
    <w:rsid w:val="00877450"/>
    <w:rsid w:val="0087749F"/>
    <w:rsid w:val="008775DC"/>
    <w:rsid w:val="00877688"/>
    <w:rsid w:val="00877799"/>
    <w:rsid w:val="00877A1E"/>
    <w:rsid w:val="00881B58"/>
    <w:rsid w:val="00881E28"/>
    <w:rsid w:val="0088243F"/>
    <w:rsid w:val="0088356A"/>
    <w:rsid w:val="00883694"/>
    <w:rsid w:val="00883993"/>
    <w:rsid w:val="00884112"/>
    <w:rsid w:val="0088418A"/>
    <w:rsid w:val="00884211"/>
    <w:rsid w:val="008843F9"/>
    <w:rsid w:val="0088440A"/>
    <w:rsid w:val="008846B3"/>
    <w:rsid w:val="00884BD1"/>
    <w:rsid w:val="00884DD2"/>
    <w:rsid w:val="0088560E"/>
    <w:rsid w:val="00885E02"/>
    <w:rsid w:val="00887400"/>
    <w:rsid w:val="00887992"/>
    <w:rsid w:val="0089011F"/>
    <w:rsid w:val="008901F5"/>
    <w:rsid w:val="00890331"/>
    <w:rsid w:val="00890854"/>
    <w:rsid w:val="00891DF2"/>
    <w:rsid w:val="00893060"/>
    <w:rsid w:val="0089322A"/>
    <w:rsid w:val="00893556"/>
    <w:rsid w:val="00893816"/>
    <w:rsid w:val="008945E7"/>
    <w:rsid w:val="00894BAC"/>
    <w:rsid w:val="0089595E"/>
    <w:rsid w:val="00896184"/>
    <w:rsid w:val="008968D8"/>
    <w:rsid w:val="00896D12"/>
    <w:rsid w:val="00897FD9"/>
    <w:rsid w:val="008A0938"/>
    <w:rsid w:val="008A0B60"/>
    <w:rsid w:val="008A1708"/>
    <w:rsid w:val="008A1741"/>
    <w:rsid w:val="008A186A"/>
    <w:rsid w:val="008A21E9"/>
    <w:rsid w:val="008A232A"/>
    <w:rsid w:val="008A2BC0"/>
    <w:rsid w:val="008A2C82"/>
    <w:rsid w:val="008A2F6F"/>
    <w:rsid w:val="008A30D1"/>
    <w:rsid w:val="008A4506"/>
    <w:rsid w:val="008A46EB"/>
    <w:rsid w:val="008A479E"/>
    <w:rsid w:val="008A5415"/>
    <w:rsid w:val="008A5F54"/>
    <w:rsid w:val="008A5FE1"/>
    <w:rsid w:val="008A61E5"/>
    <w:rsid w:val="008A6747"/>
    <w:rsid w:val="008A687D"/>
    <w:rsid w:val="008A6E48"/>
    <w:rsid w:val="008B05E1"/>
    <w:rsid w:val="008B086B"/>
    <w:rsid w:val="008B0903"/>
    <w:rsid w:val="008B0F66"/>
    <w:rsid w:val="008B111F"/>
    <w:rsid w:val="008B1CC5"/>
    <w:rsid w:val="008B1DE5"/>
    <w:rsid w:val="008B2046"/>
    <w:rsid w:val="008B2AC5"/>
    <w:rsid w:val="008B2D69"/>
    <w:rsid w:val="008B3602"/>
    <w:rsid w:val="008B371C"/>
    <w:rsid w:val="008B46B5"/>
    <w:rsid w:val="008B470F"/>
    <w:rsid w:val="008B4DD5"/>
    <w:rsid w:val="008B612C"/>
    <w:rsid w:val="008B6C62"/>
    <w:rsid w:val="008B7972"/>
    <w:rsid w:val="008C07B7"/>
    <w:rsid w:val="008C1039"/>
    <w:rsid w:val="008C20EF"/>
    <w:rsid w:val="008C28C0"/>
    <w:rsid w:val="008C2B7F"/>
    <w:rsid w:val="008C2C11"/>
    <w:rsid w:val="008C2E67"/>
    <w:rsid w:val="008C3F68"/>
    <w:rsid w:val="008C45CD"/>
    <w:rsid w:val="008C4B6D"/>
    <w:rsid w:val="008C6223"/>
    <w:rsid w:val="008C682B"/>
    <w:rsid w:val="008C6B85"/>
    <w:rsid w:val="008C6C9A"/>
    <w:rsid w:val="008C7389"/>
    <w:rsid w:val="008C7A5B"/>
    <w:rsid w:val="008C7B73"/>
    <w:rsid w:val="008C7EA9"/>
    <w:rsid w:val="008D01E8"/>
    <w:rsid w:val="008D0370"/>
    <w:rsid w:val="008D0ECA"/>
    <w:rsid w:val="008D0FEC"/>
    <w:rsid w:val="008D155C"/>
    <w:rsid w:val="008D1735"/>
    <w:rsid w:val="008D1EA0"/>
    <w:rsid w:val="008D2511"/>
    <w:rsid w:val="008D2717"/>
    <w:rsid w:val="008D2723"/>
    <w:rsid w:val="008D283D"/>
    <w:rsid w:val="008D3119"/>
    <w:rsid w:val="008D3D7B"/>
    <w:rsid w:val="008D3FF1"/>
    <w:rsid w:val="008D4ECF"/>
    <w:rsid w:val="008D5B9E"/>
    <w:rsid w:val="008D64BA"/>
    <w:rsid w:val="008D6B3C"/>
    <w:rsid w:val="008E0BED"/>
    <w:rsid w:val="008E1A8A"/>
    <w:rsid w:val="008E27AA"/>
    <w:rsid w:val="008E2B03"/>
    <w:rsid w:val="008E3588"/>
    <w:rsid w:val="008E3A0A"/>
    <w:rsid w:val="008E3A95"/>
    <w:rsid w:val="008E3E65"/>
    <w:rsid w:val="008E4033"/>
    <w:rsid w:val="008E42CC"/>
    <w:rsid w:val="008E4776"/>
    <w:rsid w:val="008E4D95"/>
    <w:rsid w:val="008F04A4"/>
    <w:rsid w:val="008F0C64"/>
    <w:rsid w:val="008F1597"/>
    <w:rsid w:val="008F1784"/>
    <w:rsid w:val="008F1C89"/>
    <w:rsid w:val="008F207F"/>
    <w:rsid w:val="008F2423"/>
    <w:rsid w:val="008F2783"/>
    <w:rsid w:val="008F286B"/>
    <w:rsid w:val="008F2EF5"/>
    <w:rsid w:val="008F3155"/>
    <w:rsid w:val="008F31E2"/>
    <w:rsid w:val="008F34AD"/>
    <w:rsid w:val="008F3929"/>
    <w:rsid w:val="008F3D8C"/>
    <w:rsid w:val="008F57B1"/>
    <w:rsid w:val="008F6359"/>
    <w:rsid w:val="008F6717"/>
    <w:rsid w:val="008F67B6"/>
    <w:rsid w:val="008F694D"/>
    <w:rsid w:val="008F7931"/>
    <w:rsid w:val="00900615"/>
    <w:rsid w:val="00900D4F"/>
    <w:rsid w:val="009015E9"/>
    <w:rsid w:val="00901CEF"/>
    <w:rsid w:val="00902242"/>
    <w:rsid w:val="00902C67"/>
    <w:rsid w:val="00902CC8"/>
    <w:rsid w:val="00903955"/>
    <w:rsid w:val="00904447"/>
    <w:rsid w:val="009045F8"/>
    <w:rsid w:val="00904A71"/>
    <w:rsid w:val="00904B8D"/>
    <w:rsid w:val="00905290"/>
    <w:rsid w:val="00905829"/>
    <w:rsid w:val="00905C56"/>
    <w:rsid w:val="00906A67"/>
    <w:rsid w:val="00907021"/>
    <w:rsid w:val="0090721F"/>
    <w:rsid w:val="009072DA"/>
    <w:rsid w:val="0090735E"/>
    <w:rsid w:val="00907796"/>
    <w:rsid w:val="00907952"/>
    <w:rsid w:val="00907EFF"/>
    <w:rsid w:val="00910259"/>
    <w:rsid w:val="00911F90"/>
    <w:rsid w:val="009120F8"/>
    <w:rsid w:val="0091227A"/>
    <w:rsid w:val="0091334C"/>
    <w:rsid w:val="00913498"/>
    <w:rsid w:val="00914671"/>
    <w:rsid w:val="00914FC1"/>
    <w:rsid w:val="009154E6"/>
    <w:rsid w:val="009158A9"/>
    <w:rsid w:val="00915B7B"/>
    <w:rsid w:val="00915F68"/>
    <w:rsid w:val="009166F0"/>
    <w:rsid w:val="00916AA8"/>
    <w:rsid w:val="00916D3F"/>
    <w:rsid w:val="0091778A"/>
    <w:rsid w:val="00917BB2"/>
    <w:rsid w:val="00917EA2"/>
    <w:rsid w:val="0092018D"/>
    <w:rsid w:val="00920B75"/>
    <w:rsid w:val="00920D32"/>
    <w:rsid w:val="00921B6A"/>
    <w:rsid w:val="00921CAC"/>
    <w:rsid w:val="00921CB4"/>
    <w:rsid w:val="0092245B"/>
    <w:rsid w:val="00922991"/>
    <w:rsid w:val="00923467"/>
    <w:rsid w:val="00923E2A"/>
    <w:rsid w:val="00923FB0"/>
    <w:rsid w:val="00924029"/>
    <w:rsid w:val="00924580"/>
    <w:rsid w:val="009248AD"/>
    <w:rsid w:val="00925539"/>
    <w:rsid w:val="009260C4"/>
    <w:rsid w:val="00926E17"/>
    <w:rsid w:val="00927264"/>
    <w:rsid w:val="009272DD"/>
    <w:rsid w:val="0092742F"/>
    <w:rsid w:val="00927443"/>
    <w:rsid w:val="00927599"/>
    <w:rsid w:val="009279BC"/>
    <w:rsid w:val="009279C2"/>
    <w:rsid w:val="00927B78"/>
    <w:rsid w:val="00927C85"/>
    <w:rsid w:val="00930952"/>
    <w:rsid w:val="0093132B"/>
    <w:rsid w:val="009315D0"/>
    <w:rsid w:val="00931C2C"/>
    <w:rsid w:val="0093213C"/>
    <w:rsid w:val="00932493"/>
    <w:rsid w:val="00932E25"/>
    <w:rsid w:val="00933118"/>
    <w:rsid w:val="009331EB"/>
    <w:rsid w:val="00933514"/>
    <w:rsid w:val="00933582"/>
    <w:rsid w:val="00933963"/>
    <w:rsid w:val="00933BB7"/>
    <w:rsid w:val="009343DC"/>
    <w:rsid w:val="009344F7"/>
    <w:rsid w:val="0093472D"/>
    <w:rsid w:val="00934F3B"/>
    <w:rsid w:val="00935011"/>
    <w:rsid w:val="00935360"/>
    <w:rsid w:val="0093552A"/>
    <w:rsid w:val="00935E34"/>
    <w:rsid w:val="009363E1"/>
    <w:rsid w:val="00936400"/>
    <w:rsid w:val="00936543"/>
    <w:rsid w:val="00936658"/>
    <w:rsid w:val="0093681D"/>
    <w:rsid w:val="009369CC"/>
    <w:rsid w:val="00936CBF"/>
    <w:rsid w:val="00936ED7"/>
    <w:rsid w:val="00937074"/>
    <w:rsid w:val="009374CE"/>
    <w:rsid w:val="0093754A"/>
    <w:rsid w:val="009375A6"/>
    <w:rsid w:val="0093776A"/>
    <w:rsid w:val="00937D31"/>
    <w:rsid w:val="00937DCA"/>
    <w:rsid w:val="00940008"/>
    <w:rsid w:val="00940081"/>
    <w:rsid w:val="00940607"/>
    <w:rsid w:val="00940E9A"/>
    <w:rsid w:val="009417F2"/>
    <w:rsid w:val="00941B7E"/>
    <w:rsid w:val="00941EEF"/>
    <w:rsid w:val="009423B3"/>
    <w:rsid w:val="0094271E"/>
    <w:rsid w:val="00942DD4"/>
    <w:rsid w:val="00942F03"/>
    <w:rsid w:val="0094304A"/>
    <w:rsid w:val="009430EC"/>
    <w:rsid w:val="0094315F"/>
    <w:rsid w:val="00943336"/>
    <w:rsid w:val="0094379C"/>
    <w:rsid w:val="00943816"/>
    <w:rsid w:val="00944DA7"/>
    <w:rsid w:val="0094537D"/>
    <w:rsid w:val="00945C47"/>
    <w:rsid w:val="00945E9C"/>
    <w:rsid w:val="00947418"/>
    <w:rsid w:val="00947678"/>
    <w:rsid w:val="009504DB"/>
    <w:rsid w:val="009506ED"/>
    <w:rsid w:val="00951376"/>
    <w:rsid w:val="00951E61"/>
    <w:rsid w:val="00953073"/>
    <w:rsid w:val="00953467"/>
    <w:rsid w:val="0095425C"/>
    <w:rsid w:val="00954292"/>
    <w:rsid w:val="009544F1"/>
    <w:rsid w:val="00954587"/>
    <w:rsid w:val="00954E41"/>
    <w:rsid w:val="00954E91"/>
    <w:rsid w:val="00955300"/>
    <w:rsid w:val="0095556C"/>
    <w:rsid w:val="00955778"/>
    <w:rsid w:val="00955C17"/>
    <w:rsid w:val="0095637D"/>
    <w:rsid w:val="00956C1F"/>
    <w:rsid w:val="00957267"/>
    <w:rsid w:val="0095786E"/>
    <w:rsid w:val="0096019A"/>
    <w:rsid w:val="009605FA"/>
    <w:rsid w:val="00960D9C"/>
    <w:rsid w:val="009610E8"/>
    <w:rsid w:val="0096118B"/>
    <w:rsid w:val="009611DE"/>
    <w:rsid w:val="009613BA"/>
    <w:rsid w:val="00961859"/>
    <w:rsid w:val="00961F63"/>
    <w:rsid w:val="00962C90"/>
    <w:rsid w:val="00963090"/>
    <w:rsid w:val="0096347C"/>
    <w:rsid w:val="009637E9"/>
    <w:rsid w:val="00963BB0"/>
    <w:rsid w:val="00963DF4"/>
    <w:rsid w:val="009642B1"/>
    <w:rsid w:val="00964414"/>
    <w:rsid w:val="00964669"/>
    <w:rsid w:val="00965886"/>
    <w:rsid w:val="00965C17"/>
    <w:rsid w:val="00965C2B"/>
    <w:rsid w:val="0096774B"/>
    <w:rsid w:val="00967E3C"/>
    <w:rsid w:val="00970838"/>
    <w:rsid w:val="00971574"/>
    <w:rsid w:val="00971848"/>
    <w:rsid w:val="00971957"/>
    <w:rsid w:val="00972070"/>
    <w:rsid w:val="00972EC8"/>
    <w:rsid w:val="0097344E"/>
    <w:rsid w:val="009734A5"/>
    <w:rsid w:val="009739E8"/>
    <w:rsid w:val="009740CC"/>
    <w:rsid w:val="0097429C"/>
    <w:rsid w:val="009743BD"/>
    <w:rsid w:val="00974840"/>
    <w:rsid w:val="00975045"/>
    <w:rsid w:val="0097530C"/>
    <w:rsid w:val="00975651"/>
    <w:rsid w:val="00975BAC"/>
    <w:rsid w:val="0097602B"/>
    <w:rsid w:val="00976196"/>
    <w:rsid w:val="009765FE"/>
    <w:rsid w:val="00976D42"/>
    <w:rsid w:val="009778BA"/>
    <w:rsid w:val="0098039F"/>
    <w:rsid w:val="00980917"/>
    <w:rsid w:val="00981063"/>
    <w:rsid w:val="00981605"/>
    <w:rsid w:val="00981A33"/>
    <w:rsid w:val="00981E32"/>
    <w:rsid w:val="00982DCE"/>
    <w:rsid w:val="00983B0F"/>
    <w:rsid w:val="00983E64"/>
    <w:rsid w:val="00983FDE"/>
    <w:rsid w:val="00984AF3"/>
    <w:rsid w:val="00984B8E"/>
    <w:rsid w:val="009851AB"/>
    <w:rsid w:val="00985F1B"/>
    <w:rsid w:val="00986201"/>
    <w:rsid w:val="00986ADD"/>
    <w:rsid w:val="00986C86"/>
    <w:rsid w:val="00986F80"/>
    <w:rsid w:val="0098744E"/>
    <w:rsid w:val="00987A3C"/>
    <w:rsid w:val="00987AEC"/>
    <w:rsid w:val="00987DBC"/>
    <w:rsid w:val="009905DD"/>
    <w:rsid w:val="00990A9D"/>
    <w:rsid w:val="00991868"/>
    <w:rsid w:val="00991898"/>
    <w:rsid w:val="00991ABB"/>
    <w:rsid w:val="00992341"/>
    <w:rsid w:val="00992B46"/>
    <w:rsid w:val="00992DC3"/>
    <w:rsid w:val="009931A8"/>
    <w:rsid w:val="0099321A"/>
    <w:rsid w:val="00994298"/>
    <w:rsid w:val="00994A8E"/>
    <w:rsid w:val="00994E64"/>
    <w:rsid w:val="00995246"/>
    <w:rsid w:val="00995ED7"/>
    <w:rsid w:val="009961ED"/>
    <w:rsid w:val="0099670D"/>
    <w:rsid w:val="0099683B"/>
    <w:rsid w:val="00996D39"/>
    <w:rsid w:val="00997003"/>
    <w:rsid w:val="00997D6F"/>
    <w:rsid w:val="009A0277"/>
    <w:rsid w:val="009A092C"/>
    <w:rsid w:val="009A0FF6"/>
    <w:rsid w:val="009A144A"/>
    <w:rsid w:val="009A1ACB"/>
    <w:rsid w:val="009A24F9"/>
    <w:rsid w:val="009A2833"/>
    <w:rsid w:val="009A295C"/>
    <w:rsid w:val="009A2CD4"/>
    <w:rsid w:val="009A31B0"/>
    <w:rsid w:val="009A36FE"/>
    <w:rsid w:val="009A3891"/>
    <w:rsid w:val="009A40DD"/>
    <w:rsid w:val="009A423D"/>
    <w:rsid w:val="009A42DB"/>
    <w:rsid w:val="009A4F4C"/>
    <w:rsid w:val="009A50F4"/>
    <w:rsid w:val="009A53A0"/>
    <w:rsid w:val="009A53C6"/>
    <w:rsid w:val="009A5475"/>
    <w:rsid w:val="009A5940"/>
    <w:rsid w:val="009A5DE3"/>
    <w:rsid w:val="009A63DD"/>
    <w:rsid w:val="009A6926"/>
    <w:rsid w:val="009A6CDC"/>
    <w:rsid w:val="009A7978"/>
    <w:rsid w:val="009A7B95"/>
    <w:rsid w:val="009A7E23"/>
    <w:rsid w:val="009A7EC3"/>
    <w:rsid w:val="009B04FC"/>
    <w:rsid w:val="009B0619"/>
    <w:rsid w:val="009B09EA"/>
    <w:rsid w:val="009B163C"/>
    <w:rsid w:val="009B17A7"/>
    <w:rsid w:val="009B193C"/>
    <w:rsid w:val="009B19C4"/>
    <w:rsid w:val="009B2F30"/>
    <w:rsid w:val="009B311F"/>
    <w:rsid w:val="009B379C"/>
    <w:rsid w:val="009B38E8"/>
    <w:rsid w:val="009B3BA6"/>
    <w:rsid w:val="009B411C"/>
    <w:rsid w:val="009B4B89"/>
    <w:rsid w:val="009B4BA3"/>
    <w:rsid w:val="009B4EBB"/>
    <w:rsid w:val="009B516D"/>
    <w:rsid w:val="009B525C"/>
    <w:rsid w:val="009B5D72"/>
    <w:rsid w:val="009B622E"/>
    <w:rsid w:val="009B63DA"/>
    <w:rsid w:val="009B6766"/>
    <w:rsid w:val="009B678A"/>
    <w:rsid w:val="009B6B41"/>
    <w:rsid w:val="009B703A"/>
    <w:rsid w:val="009B7889"/>
    <w:rsid w:val="009B79BF"/>
    <w:rsid w:val="009B7A04"/>
    <w:rsid w:val="009C0547"/>
    <w:rsid w:val="009C0D7B"/>
    <w:rsid w:val="009C0F59"/>
    <w:rsid w:val="009C102F"/>
    <w:rsid w:val="009C16CF"/>
    <w:rsid w:val="009C20C8"/>
    <w:rsid w:val="009C2BA1"/>
    <w:rsid w:val="009C54DA"/>
    <w:rsid w:val="009C68E5"/>
    <w:rsid w:val="009C6E8A"/>
    <w:rsid w:val="009C722B"/>
    <w:rsid w:val="009C7367"/>
    <w:rsid w:val="009C73CE"/>
    <w:rsid w:val="009C7904"/>
    <w:rsid w:val="009C7B64"/>
    <w:rsid w:val="009C7CB3"/>
    <w:rsid w:val="009D0219"/>
    <w:rsid w:val="009D10C6"/>
    <w:rsid w:val="009D1494"/>
    <w:rsid w:val="009D1832"/>
    <w:rsid w:val="009D1DEE"/>
    <w:rsid w:val="009D26CD"/>
    <w:rsid w:val="009D30F0"/>
    <w:rsid w:val="009D32EC"/>
    <w:rsid w:val="009D43D8"/>
    <w:rsid w:val="009D48EA"/>
    <w:rsid w:val="009D4A77"/>
    <w:rsid w:val="009D536D"/>
    <w:rsid w:val="009D5B7F"/>
    <w:rsid w:val="009D724E"/>
    <w:rsid w:val="009D7DC7"/>
    <w:rsid w:val="009D7F66"/>
    <w:rsid w:val="009E00A1"/>
    <w:rsid w:val="009E022D"/>
    <w:rsid w:val="009E0547"/>
    <w:rsid w:val="009E0558"/>
    <w:rsid w:val="009E088B"/>
    <w:rsid w:val="009E0E65"/>
    <w:rsid w:val="009E14EC"/>
    <w:rsid w:val="009E22C4"/>
    <w:rsid w:val="009E26FD"/>
    <w:rsid w:val="009E2799"/>
    <w:rsid w:val="009E30F2"/>
    <w:rsid w:val="009E342F"/>
    <w:rsid w:val="009E3C48"/>
    <w:rsid w:val="009E3EBF"/>
    <w:rsid w:val="009E45E4"/>
    <w:rsid w:val="009E5449"/>
    <w:rsid w:val="009E5C7B"/>
    <w:rsid w:val="009E5EF5"/>
    <w:rsid w:val="009E655E"/>
    <w:rsid w:val="009E7136"/>
    <w:rsid w:val="009E71D0"/>
    <w:rsid w:val="009E763B"/>
    <w:rsid w:val="009E7F37"/>
    <w:rsid w:val="009F0690"/>
    <w:rsid w:val="009F0FD3"/>
    <w:rsid w:val="009F12A3"/>
    <w:rsid w:val="009F1BC8"/>
    <w:rsid w:val="009F20CE"/>
    <w:rsid w:val="009F2367"/>
    <w:rsid w:val="009F246E"/>
    <w:rsid w:val="009F283F"/>
    <w:rsid w:val="009F28D5"/>
    <w:rsid w:val="009F29A4"/>
    <w:rsid w:val="009F29A6"/>
    <w:rsid w:val="009F3284"/>
    <w:rsid w:val="009F3A4D"/>
    <w:rsid w:val="009F3E28"/>
    <w:rsid w:val="009F474F"/>
    <w:rsid w:val="009F4E15"/>
    <w:rsid w:val="009F4EC1"/>
    <w:rsid w:val="009F587B"/>
    <w:rsid w:val="009F58E8"/>
    <w:rsid w:val="009F668C"/>
    <w:rsid w:val="009F6810"/>
    <w:rsid w:val="009F6A27"/>
    <w:rsid w:val="009F6CE7"/>
    <w:rsid w:val="009F7097"/>
    <w:rsid w:val="009F717D"/>
    <w:rsid w:val="009F72CF"/>
    <w:rsid w:val="009F769E"/>
    <w:rsid w:val="009F7812"/>
    <w:rsid w:val="009F7CD8"/>
    <w:rsid w:val="00A008ED"/>
    <w:rsid w:val="00A0144E"/>
    <w:rsid w:val="00A01758"/>
    <w:rsid w:val="00A02058"/>
    <w:rsid w:val="00A02FD7"/>
    <w:rsid w:val="00A038AE"/>
    <w:rsid w:val="00A049BD"/>
    <w:rsid w:val="00A04B8B"/>
    <w:rsid w:val="00A05E65"/>
    <w:rsid w:val="00A06022"/>
    <w:rsid w:val="00A064C2"/>
    <w:rsid w:val="00A066E1"/>
    <w:rsid w:val="00A06790"/>
    <w:rsid w:val="00A06895"/>
    <w:rsid w:val="00A078D0"/>
    <w:rsid w:val="00A07F6B"/>
    <w:rsid w:val="00A102C2"/>
    <w:rsid w:val="00A10595"/>
    <w:rsid w:val="00A108DF"/>
    <w:rsid w:val="00A110FD"/>
    <w:rsid w:val="00A119A3"/>
    <w:rsid w:val="00A119C6"/>
    <w:rsid w:val="00A11E5A"/>
    <w:rsid w:val="00A11F47"/>
    <w:rsid w:val="00A11F9B"/>
    <w:rsid w:val="00A122E3"/>
    <w:rsid w:val="00A124A9"/>
    <w:rsid w:val="00A1291A"/>
    <w:rsid w:val="00A13247"/>
    <w:rsid w:val="00A13BDE"/>
    <w:rsid w:val="00A13FF6"/>
    <w:rsid w:val="00A14238"/>
    <w:rsid w:val="00A14ACD"/>
    <w:rsid w:val="00A15363"/>
    <w:rsid w:val="00A15846"/>
    <w:rsid w:val="00A168B1"/>
    <w:rsid w:val="00A16ADE"/>
    <w:rsid w:val="00A171CA"/>
    <w:rsid w:val="00A174FA"/>
    <w:rsid w:val="00A17904"/>
    <w:rsid w:val="00A20068"/>
    <w:rsid w:val="00A20AE5"/>
    <w:rsid w:val="00A20D07"/>
    <w:rsid w:val="00A23EFD"/>
    <w:rsid w:val="00A266D1"/>
    <w:rsid w:val="00A26723"/>
    <w:rsid w:val="00A26E17"/>
    <w:rsid w:val="00A270AE"/>
    <w:rsid w:val="00A30ABE"/>
    <w:rsid w:val="00A30DC6"/>
    <w:rsid w:val="00A314DB"/>
    <w:rsid w:val="00A31B34"/>
    <w:rsid w:val="00A31C6F"/>
    <w:rsid w:val="00A31F75"/>
    <w:rsid w:val="00A32414"/>
    <w:rsid w:val="00A32D48"/>
    <w:rsid w:val="00A3319E"/>
    <w:rsid w:val="00A332E4"/>
    <w:rsid w:val="00A3379B"/>
    <w:rsid w:val="00A339DC"/>
    <w:rsid w:val="00A33F75"/>
    <w:rsid w:val="00A340F3"/>
    <w:rsid w:val="00A3432C"/>
    <w:rsid w:val="00A349C2"/>
    <w:rsid w:val="00A349EC"/>
    <w:rsid w:val="00A353FF"/>
    <w:rsid w:val="00A35AD2"/>
    <w:rsid w:val="00A35DA4"/>
    <w:rsid w:val="00A36074"/>
    <w:rsid w:val="00A3623C"/>
    <w:rsid w:val="00A3659E"/>
    <w:rsid w:val="00A36841"/>
    <w:rsid w:val="00A369FA"/>
    <w:rsid w:val="00A36BBA"/>
    <w:rsid w:val="00A36E6F"/>
    <w:rsid w:val="00A370F5"/>
    <w:rsid w:val="00A371B7"/>
    <w:rsid w:val="00A3784C"/>
    <w:rsid w:val="00A40103"/>
    <w:rsid w:val="00A407C3"/>
    <w:rsid w:val="00A40AA7"/>
    <w:rsid w:val="00A40D2E"/>
    <w:rsid w:val="00A40D3F"/>
    <w:rsid w:val="00A418D5"/>
    <w:rsid w:val="00A41A88"/>
    <w:rsid w:val="00A41F37"/>
    <w:rsid w:val="00A42095"/>
    <w:rsid w:val="00A42441"/>
    <w:rsid w:val="00A42779"/>
    <w:rsid w:val="00A427AA"/>
    <w:rsid w:val="00A4368F"/>
    <w:rsid w:val="00A43FE2"/>
    <w:rsid w:val="00A46213"/>
    <w:rsid w:val="00A4621E"/>
    <w:rsid w:val="00A467A2"/>
    <w:rsid w:val="00A47262"/>
    <w:rsid w:val="00A47B55"/>
    <w:rsid w:val="00A51FDB"/>
    <w:rsid w:val="00A5201E"/>
    <w:rsid w:val="00A527F0"/>
    <w:rsid w:val="00A5335B"/>
    <w:rsid w:val="00A533A4"/>
    <w:rsid w:val="00A53709"/>
    <w:rsid w:val="00A53F3A"/>
    <w:rsid w:val="00A54529"/>
    <w:rsid w:val="00A54BDA"/>
    <w:rsid w:val="00A55FF1"/>
    <w:rsid w:val="00A56568"/>
    <w:rsid w:val="00A567BB"/>
    <w:rsid w:val="00A56EA0"/>
    <w:rsid w:val="00A570D2"/>
    <w:rsid w:val="00A57159"/>
    <w:rsid w:val="00A5774A"/>
    <w:rsid w:val="00A57A6E"/>
    <w:rsid w:val="00A6052A"/>
    <w:rsid w:val="00A606A7"/>
    <w:rsid w:val="00A60D90"/>
    <w:rsid w:val="00A618EC"/>
    <w:rsid w:val="00A61D0D"/>
    <w:rsid w:val="00A620BA"/>
    <w:rsid w:val="00A62143"/>
    <w:rsid w:val="00A62954"/>
    <w:rsid w:val="00A62F52"/>
    <w:rsid w:val="00A63653"/>
    <w:rsid w:val="00A63E05"/>
    <w:rsid w:val="00A64082"/>
    <w:rsid w:val="00A6448F"/>
    <w:rsid w:val="00A6542F"/>
    <w:rsid w:val="00A656D2"/>
    <w:rsid w:val="00A6578F"/>
    <w:rsid w:val="00A65AB3"/>
    <w:rsid w:val="00A65DF3"/>
    <w:rsid w:val="00A662D1"/>
    <w:rsid w:val="00A66442"/>
    <w:rsid w:val="00A664C6"/>
    <w:rsid w:val="00A66854"/>
    <w:rsid w:val="00A669D3"/>
    <w:rsid w:val="00A670BF"/>
    <w:rsid w:val="00A70A7A"/>
    <w:rsid w:val="00A7194B"/>
    <w:rsid w:val="00A72CEE"/>
    <w:rsid w:val="00A72F7A"/>
    <w:rsid w:val="00A746E4"/>
    <w:rsid w:val="00A747C1"/>
    <w:rsid w:val="00A74C67"/>
    <w:rsid w:val="00A750BC"/>
    <w:rsid w:val="00A7593C"/>
    <w:rsid w:val="00A75A16"/>
    <w:rsid w:val="00A75C75"/>
    <w:rsid w:val="00A75E74"/>
    <w:rsid w:val="00A760DF"/>
    <w:rsid w:val="00A760E5"/>
    <w:rsid w:val="00A764D6"/>
    <w:rsid w:val="00A778F1"/>
    <w:rsid w:val="00A77B2F"/>
    <w:rsid w:val="00A77ECC"/>
    <w:rsid w:val="00A80670"/>
    <w:rsid w:val="00A8166E"/>
    <w:rsid w:val="00A816E3"/>
    <w:rsid w:val="00A81915"/>
    <w:rsid w:val="00A81D1E"/>
    <w:rsid w:val="00A8341A"/>
    <w:rsid w:val="00A83ECC"/>
    <w:rsid w:val="00A841C9"/>
    <w:rsid w:val="00A84BFD"/>
    <w:rsid w:val="00A8530B"/>
    <w:rsid w:val="00A85AD6"/>
    <w:rsid w:val="00A85C51"/>
    <w:rsid w:val="00A85CC4"/>
    <w:rsid w:val="00A86E5D"/>
    <w:rsid w:val="00A87D12"/>
    <w:rsid w:val="00A905C0"/>
    <w:rsid w:val="00A907BE"/>
    <w:rsid w:val="00A918FA"/>
    <w:rsid w:val="00A9194D"/>
    <w:rsid w:val="00A91ACD"/>
    <w:rsid w:val="00A9235F"/>
    <w:rsid w:val="00A923EF"/>
    <w:rsid w:val="00A92521"/>
    <w:rsid w:val="00A93153"/>
    <w:rsid w:val="00A93BD6"/>
    <w:rsid w:val="00A93BEA"/>
    <w:rsid w:val="00A94A41"/>
    <w:rsid w:val="00A957C6"/>
    <w:rsid w:val="00A95AFC"/>
    <w:rsid w:val="00A96457"/>
    <w:rsid w:val="00A96734"/>
    <w:rsid w:val="00A971D5"/>
    <w:rsid w:val="00AA08EB"/>
    <w:rsid w:val="00AA0903"/>
    <w:rsid w:val="00AA1BDD"/>
    <w:rsid w:val="00AA2304"/>
    <w:rsid w:val="00AA2389"/>
    <w:rsid w:val="00AA2504"/>
    <w:rsid w:val="00AA2F2E"/>
    <w:rsid w:val="00AA3BCD"/>
    <w:rsid w:val="00AA400F"/>
    <w:rsid w:val="00AA51AA"/>
    <w:rsid w:val="00AA593C"/>
    <w:rsid w:val="00AA655F"/>
    <w:rsid w:val="00AA6FD8"/>
    <w:rsid w:val="00AA71E6"/>
    <w:rsid w:val="00AA780A"/>
    <w:rsid w:val="00AA7C21"/>
    <w:rsid w:val="00AB009D"/>
    <w:rsid w:val="00AB043C"/>
    <w:rsid w:val="00AB057C"/>
    <w:rsid w:val="00AB0631"/>
    <w:rsid w:val="00AB0E4C"/>
    <w:rsid w:val="00AB0EF8"/>
    <w:rsid w:val="00AB1821"/>
    <w:rsid w:val="00AB1EA1"/>
    <w:rsid w:val="00AB3138"/>
    <w:rsid w:val="00AB31D6"/>
    <w:rsid w:val="00AB4090"/>
    <w:rsid w:val="00AB44C8"/>
    <w:rsid w:val="00AB4802"/>
    <w:rsid w:val="00AB4954"/>
    <w:rsid w:val="00AB500A"/>
    <w:rsid w:val="00AB527D"/>
    <w:rsid w:val="00AB54EA"/>
    <w:rsid w:val="00AB5503"/>
    <w:rsid w:val="00AB5E1D"/>
    <w:rsid w:val="00AB67A0"/>
    <w:rsid w:val="00AB6CDC"/>
    <w:rsid w:val="00AC039D"/>
    <w:rsid w:val="00AC0ACC"/>
    <w:rsid w:val="00AC1926"/>
    <w:rsid w:val="00AC24CF"/>
    <w:rsid w:val="00AC270D"/>
    <w:rsid w:val="00AC277F"/>
    <w:rsid w:val="00AC30AF"/>
    <w:rsid w:val="00AC3F00"/>
    <w:rsid w:val="00AC41F5"/>
    <w:rsid w:val="00AC48B5"/>
    <w:rsid w:val="00AC4EB3"/>
    <w:rsid w:val="00AC50D1"/>
    <w:rsid w:val="00AC51BA"/>
    <w:rsid w:val="00AC521B"/>
    <w:rsid w:val="00AC53D0"/>
    <w:rsid w:val="00AC581E"/>
    <w:rsid w:val="00AC5B80"/>
    <w:rsid w:val="00AC5F25"/>
    <w:rsid w:val="00AC6146"/>
    <w:rsid w:val="00AC671F"/>
    <w:rsid w:val="00AC67BF"/>
    <w:rsid w:val="00AC6FC9"/>
    <w:rsid w:val="00AC7457"/>
    <w:rsid w:val="00AC785E"/>
    <w:rsid w:val="00AD004E"/>
    <w:rsid w:val="00AD0989"/>
    <w:rsid w:val="00AD0F99"/>
    <w:rsid w:val="00AD10B2"/>
    <w:rsid w:val="00AD12C8"/>
    <w:rsid w:val="00AD2259"/>
    <w:rsid w:val="00AD367C"/>
    <w:rsid w:val="00AD4A7E"/>
    <w:rsid w:val="00AD5151"/>
    <w:rsid w:val="00AD5FA5"/>
    <w:rsid w:val="00AD640C"/>
    <w:rsid w:val="00AD6C1C"/>
    <w:rsid w:val="00AD748F"/>
    <w:rsid w:val="00AD7506"/>
    <w:rsid w:val="00AE0504"/>
    <w:rsid w:val="00AE149A"/>
    <w:rsid w:val="00AE1AE6"/>
    <w:rsid w:val="00AE2298"/>
    <w:rsid w:val="00AE2C24"/>
    <w:rsid w:val="00AE2CFF"/>
    <w:rsid w:val="00AE33C1"/>
    <w:rsid w:val="00AE3782"/>
    <w:rsid w:val="00AE3ED1"/>
    <w:rsid w:val="00AE4DF3"/>
    <w:rsid w:val="00AE60E2"/>
    <w:rsid w:val="00AE6621"/>
    <w:rsid w:val="00AE6C62"/>
    <w:rsid w:val="00AE7C13"/>
    <w:rsid w:val="00AE7D7A"/>
    <w:rsid w:val="00AE7F99"/>
    <w:rsid w:val="00AF01BB"/>
    <w:rsid w:val="00AF121B"/>
    <w:rsid w:val="00AF148B"/>
    <w:rsid w:val="00AF20CB"/>
    <w:rsid w:val="00AF218A"/>
    <w:rsid w:val="00AF24ED"/>
    <w:rsid w:val="00AF27D7"/>
    <w:rsid w:val="00AF2824"/>
    <w:rsid w:val="00AF3096"/>
    <w:rsid w:val="00AF39B4"/>
    <w:rsid w:val="00AF39D8"/>
    <w:rsid w:val="00AF3C11"/>
    <w:rsid w:val="00AF42AE"/>
    <w:rsid w:val="00AF4384"/>
    <w:rsid w:val="00AF4751"/>
    <w:rsid w:val="00AF4ACB"/>
    <w:rsid w:val="00AF4B5A"/>
    <w:rsid w:val="00AF56C1"/>
    <w:rsid w:val="00AF5798"/>
    <w:rsid w:val="00AF5878"/>
    <w:rsid w:val="00AF6BFA"/>
    <w:rsid w:val="00AF6E57"/>
    <w:rsid w:val="00AF749A"/>
    <w:rsid w:val="00AF7EB3"/>
    <w:rsid w:val="00B00900"/>
    <w:rsid w:val="00B00F63"/>
    <w:rsid w:val="00B01131"/>
    <w:rsid w:val="00B01AD9"/>
    <w:rsid w:val="00B02A25"/>
    <w:rsid w:val="00B02E2E"/>
    <w:rsid w:val="00B045AC"/>
    <w:rsid w:val="00B0597F"/>
    <w:rsid w:val="00B05E44"/>
    <w:rsid w:val="00B06051"/>
    <w:rsid w:val="00B063B7"/>
    <w:rsid w:val="00B06A66"/>
    <w:rsid w:val="00B06D5A"/>
    <w:rsid w:val="00B06FD0"/>
    <w:rsid w:val="00B0703B"/>
    <w:rsid w:val="00B07167"/>
    <w:rsid w:val="00B0735C"/>
    <w:rsid w:val="00B104D4"/>
    <w:rsid w:val="00B11659"/>
    <w:rsid w:val="00B119D3"/>
    <w:rsid w:val="00B11A43"/>
    <w:rsid w:val="00B12757"/>
    <w:rsid w:val="00B128CD"/>
    <w:rsid w:val="00B12AAE"/>
    <w:rsid w:val="00B13216"/>
    <w:rsid w:val="00B137B9"/>
    <w:rsid w:val="00B1444D"/>
    <w:rsid w:val="00B14784"/>
    <w:rsid w:val="00B1490E"/>
    <w:rsid w:val="00B15835"/>
    <w:rsid w:val="00B16A67"/>
    <w:rsid w:val="00B1730E"/>
    <w:rsid w:val="00B17FA0"/>
    <w:rsid w:val="00B20060"/>
    <w:rsid w:val="00B206E7"/>
    <w:rsid w:val="00B20E01"/>
    <w:rsid w:val="00B2173A"/>
    <w:rsid w:val="00B2198B"/>
    <w:rsid w:val="00B219AD"/>
    <w:rsid w:val="00B21E15"/>
    <w:rsid w:val="00B22066"/>
    <w:rsid w:val="00B22929"/>
    <w:rsid w:val="00B22C0A"/>
    <w:rsid w:val="00B22E34"/>
    <w:rsid w:val="00B2306A"/>
    <w:rsid w:val="00B23223"/>
    <w:rsid w:val="00B23EE6"/>
    <w:rsid w:val="00B24010"/>
    <w:rsid w:val="00B24A74"/>
    <w:rsid w:val="00B24CCB"/>
    <w:rsid w:val="00B24CF5"/>
    <w:rsid w:val="00B25049"/>
    <w:rsid w:val="00B2586F"/>
    <w:rsid w:val="00B262DD"/>
    <w:rsid w:val="00B2636C"/>
    <w:rsid w:val="00B267AE"/>
    <w:rsid w:val="00B267BE"/>
    <w:rsid w:val="00B26959"/>
    <w:rsid w:val="00B26B9F"/>
    <w:rsid w:val="00B26EDC"/>
    <w:rsid w:val="00B271D3"/>
    <w:rsid w:val="00B273CF"/>
    <w:rsid w:val="00B302E4"/>
    <w:rsid w:val="00B31628"/>
    <w:rsid w:val="00B31A0C"/>
    <w:rsid w:val="00B31B75"/>
    <w:rsid w:val="00B31E6F"/>
    <w:rsid w:val="00B31FC2"/>
    <w:rsid w:val="00B32A2F"/>
    <w:rsid w:val="00B32DB5"/>
    <w:rsid w:val="00B33383"/>
    <w:rsid w:val="00B33BE8"/>
    <w:rsid w:val="00B344CE"/>
    <w:rsid w:val="00B3451D"/>
    <w:rsid w:val="00B34614"/>
    <w:rsid w:val="00B34848"/>
    <w:rsid w:val="00B34950"/>
    <w:rsid w:val="00B34B98"/>
    <w:rsid w:val="00B3640C"/>
    <w:rsid w:val="00B365D0"/>
    <w:rsid w:val="00B36938"/>
    <w:rsid w:val="00B371DA"/>
    <w:rsid w:val="00B4009E"/>
    <w:rsid w:val="00B404D5"/>
    <w:rsid w:val="00B409C5"/>
    <w:rsid w:val="00B41326"/>
    <w:rsid w:val="00B413E1"/>
    <w:rsid w:val="00B41514"/>
    <w:rsid w:val="00B41B5B"/>
    <w:rsid w:val="00B43158"/>
    <w:rsid w:val="00B43C82"/>
    <w:rsid w:val="00B43F53"/>
    <w:rsid w:val="00B44803"/>
    <w:rsid w:val="00B460B1"/>
    <w:rsid w:val="00B46134"/>
    <w:rsid w:val="00B464FA"/>
    <w:rsid w:val="00B471BE"/>
    <w:rsid w:val="00B47703"/>
    <w:rsid w:val="00B50F9F"/>
    <w:rsid w:val="00B523DD"/>
    <w:rsid w:val="00B52D70"/>
    <w:rsid w:val="00B53212"/>
    <w:rsid w:val="00B5343E"/>
    <w:rsid w:val="00B542FC"/>
    <w:rsid w:val="00B54324"/>
    <w:rsid w:val="00B545A8"/>
    <w:rsid w:val="00B557FA"/>
    <w:rsid w:val="00B55E52"/>
    <w:rsid w:val="00B568F4"/>
    <w:rsid w:val="00B569D9"/>
    <w:rsid w:val="00B56FB9"/>
    <w:rsid w:val="00B573FE"/>
    <w:rsid w:val="00B57DA7"/>
    <w:rsid w:val="00B60510"/>
    <w:rsid w:val="00B62561"/>
    <w:rsid w:val="00B62FFE"/>
    <w:rsid w:val="00B630D5"/>
    <w:rsid w:val="00B634E0"/>
    <w:rsid w:val="00B63819"/>
    <w:rsid w:val="00B639D0"/>
    <w:rsid w:val="00B63C38"/>
    <w:rsid w:val="00B63F90"/>
    <w:rsid w:val="00B646F6"/>
    <w:rsid w:val="00B6581B"/>
    <w:rsid w:val="00B66144"/>
    <w:rsid w:val="00B67048"/>
    <w:rsid w:val="00B679F2"/>
    <w:rsid w:val="00B67A37"/>
    <w:rsid w:val="00B70069"/>
    <w:rsid w:val="00B703E7"/>
    <w:rsid w:val="00B707AD"/>
    <w:rsid w:val="00B7109A"/>
    <w:rsid w:val="00B7140E"/>
    <w:rsid w:val="00B729FC"/>
    <w:rsid w:val="00B72C31"/>
    <w:rsid w:val="00B7321E"/>
    <w:rsid w:val="00B735BF"/>
    <w:rsid w:val="00B744C6"/>
    <w:rsid w:val="00B74678"/>
    <w:rsid w:val="00B749A4"/>
    <w:rsid w:val="00B74EBA"/>
    <w:rsid w:val="00B75855"/>
    <w:rsid w:val="00B763B1"/>
    <w:rsid w:val="00B766BD"/>
    <w:rsid w:val="00B766CD"/>
    <w:rsid w:val="00B77331"/>
    <w:rsid w:val="00B77AFA"/>
    <w:rsid w:val="00B800FE"/>
    <w:rsid w:val="00B808D9"/>
    <w:rsid w:val="00B830DC"/>
    <w:rsid w:val="00B83529"/>
    <w:rsid w:val="00B83A8A"/>
    <w:rsid w:val="00B83FE5"/>
    <w:rsid w:val="00B84CC5"/>
    <w:rsid w:val="00B86655"/>
    <w:rsid w:val="00B86693"/>
    <w:rsid w:val="00B86A6E"/>
    <w:rsid w:val="00B90144"/>
    <w:rsid w:val="00B90A37"/>
    <w:rsid w:val="00B90C8D"/>
    <w:rsid w:val="00B91227"/>
    <w:rsid w:val="00B91BDD"/>
    <w:rsid w:val="00B9215B"/>
    <w:rsid w:val="00B92B1F"/>
    <w:rsid w:val="00B9351E"/>
    <w:rsid w:val="00B936BC"/>
    <w:rsid w:val="00B938FA"/>
    <w:rsid w:val="00B93A06"/>
    <w:rsid w:val="00B9421E"/>
    <w:rsid w:val="00B943EC"/>
    <w:rsid w:val="00B94F4E"/>
    <w:rsid w:val="00B955C2"/>
    <w:rsid w:val="00B95D00"/>
    <w:rsid w:val="00B9623F"/>
    <w:rsid w:val="00B96408"/>
    <w:rsid w:val="00B96EB7"/>
    <w:rsid w:val="00BA02D6"/>
    <w:rsid w:val="00BA10ED"/>
    <w:rsid w:val="00BA1342"/>
    <w:rsid w:val="00BA1758"/>
    <w:rsid w:val="00BA224A"/>
    <w:rsid w:val="00BA302D"/>
    <w:rsid w:val="00BA30B6"/>
    <w:rsid w:val="00BA34F0"/>
    <w:rsid w:val="00BA4FAC"/>
    <w:rsid w:val="00BA594F"/>
    <w:rsid w:val="00BA5C5D"/>
    <w:rsid w:val="00BA5E49"/>
    <w:rsid w:val="00BA6758"/>
    <w:rsid w:val="00BA6A8B"/>
    <w:rsid w:val="00BA6CCD"/>
    <w:rsid w:val="00BA72D1"/>
    <w:rsid w:val="00BA75AC"/>
    <w:rsid w:val="00BA75E1"/>
    <w:rsid w:val="00BA7774"/>
    <w:rsid w:val="00BB0CF9"/>
    <w:rsid w:val="00BB12F3"/>
    <w:rsid w:val="00BB2063"/>
    <w:rsid w:val="00BB264D"/>
    <w:rsid w:val="00BB42E0"/>
    <w:rsid w:val="00BB5104"/>
    <w:rsid w:val="00BB5547"/>
    <w:rsid w:val="00BB5970"/>
    <w:rsid w:val="00BB5B89"/>
    <w:rsid w:val="00BB6A40"/>
    <w:rsid w:val="00BB6B3F"/>
    <w:rsid w:val="00BB6D49"/>
    <w:rsid w:val="00BB72F5"/>
    <w:rsid w:val="00BB7E57"/>
    <w:rsid w:val="00BC07AA"/>
    <w:rsid w:val="00BC10E3"/>
    <w:rsid w:val="00BC12E6"/>
    <w:rsid w:val="00BC1AFA"/>
    <w:rsid w:val="00BC2033"/>
    <w:rsid w:val="00BC25F9"/>
    <w:rsid w:val="00BC2AE3"/>
    <w:rsid w:val="00BC302D"/>
    <w:rsid w:val="00BC316B"/>
    <w:rsid w:val="00BC332F"/>
    <w:rsid w:val="00BC3658"/>
    <w:rsid w:val="00BC3C4F"/>
    <w:rsid w:val="00BC406C"/>
    <w:rsid w:val="00BC4243"/>
    <w:rsid w:val="00BC53A4"/>
    <w:rsid w:val="00BC546C"/>
    <w:rsid w:val="00BC5695"/>
    <w:rsid w:val="00BC577B"/>
    <w:rsid w:val="00BC5CB8"/>
    <w:rsid w:val="00BC5F88"/>
    <w:rsid w:val="00BC6425"/>
    <w:rsid w:val="00BC6647"/>
    <w:rsid w:val="00BC6886"/>
    <w:rsid w:val="00BC6D4A"/>
    <w:rsid w:val="00BC7BE4"/>
    <w:rsid w:val="00BD0546"/>
    <w:rsid w:val="00BD0634"/>
    <w:rsid w:val="00BD0AE1"/>
    <w:rsid w:val="00BD0D09"/>
    <w:rsid w:val="00BD1C32"/>
    <w:rsid w:val="00BD1E4C"/>
    <w:rsid w:val="00BD1F85"/>
    <w:rsid w:val="00BD2292"/>
    <w:rsid w:val="00BD29AF"/>
    <w:rsid w:val="00BD2D2A"/>
    <w:rsid w:val="00BD3F15"/>
    <w:rsid w:val="00BD4495"/>
    <w:rsid w:val="00BD4509"/>
    <w:rsid w:val="00BD4714"/>
    <w:rsid w:val="00BD4839"/>
    <w:rsid w:val="00BD49D1"/>
    <w:rsid w:val="00BD51C8"/>
    <w:rsid w:val="00BD51FF"/>
    <w:rsid w:val="00BD7D56"/>
    <w:rsid w:val="00BE08A4"/>
    <w:rsid w:val="00BE098F"/>
    <w:rsid w:val="00BE0B72"/>
    <w:rsid w:val="00BE0DD4"/>
    <w:rsid w:val="00BE13B8"/>
    <w:rsid w:val="00BE152E"/>
    <w:rsid w:val="00BE19DC"/>
    <w:rsid w:val="00BE2039"/>
    <w:rsid w:val="00BE22A1"/>
    <w:rsid w:val="00BE264F"/>
    <w:rsid w:val="00BE294C"/>
    <w:rsid w:val="00BE2EE1"/>
    <w:rsid w:val="00BE39A8"/>
    <w:rsid w:val="00BE3FB1"/>
    <w:rsid w:val="00BE4618"/>
    <w:rsid w:val="00BE4C4B"/>
    <w:rsid w:val="00BE5A36"/>
    <w:rsid w:val="00BE6100"/>
    <w:rsid w:val="00BE699D"/>
    <w:rsid w:val="00BE6EFC"/>
    <w:rsid w:val="00BE70BE"/>
    <w:rsid w:val="00BF0579"/>
    <w:rsid w:val="00BF0F2E"/>
    <w:rsid w:val="00BF1128"/>
    <w:rsid w:val="00BF11BB"/>
    <w:rsid w:val="00BF14D4"/>
    <w:rsid w:val="00BF1972"/>
    <w:rsid w:val="00BF1AA0"/>
    <w:rsid w:val="00BF211F"/>
    <w:rsid w:val="00BF26D8"/>
    <w:rsid w:val="00BF3041"/>
    <w:rsid w:val="00BF3961"/>
    <w:rsid w:val="00BF408B"/>
    <w:rsid w:val="00BF4144"/>
    <w:rsid w:val="00BF4155"/>
    <w:rsid w:val="00BF5002"/>
    <w:rsid w:val="00BF52EF"/>
    <w:rsid w:val="00BF5F12"/>
    <w:rsid w:val="00BF622B"/>
    <w:rsid w:val="00BF6C83"/>
    <w:rsid w:val="00BF6CCA"/>
    <w:rsid w:val="00BF7083"/>
    <w:rsid w:val="00BF79A0"/>
    <w:rsid w:val="00C001C5"/>
    <w:rsid w:val="00C00AF4"/>
    <w:rsid w:val="00C014E2"/>
    <w:rsid w:val="00C01CC0"/>
    <w:rsid w:val="00C01F64"/>
    <w:rsid w:val="00C022A1"/>
    <w:rsid w:val="00C03337"/>
    <w:rsid w:val="00C0404D"/>
    <w:rsid w:val="00C040C8"/>
    <w:rsid w:val="00C0430D"/>
    <w:rsid w:val="00C04714"/>
    <w:rsid w:val="00C04800"/>
    <w:rsid w:val="00C05114"/>
    <w:rsid w:val="00C05130"/>
    <w:rsid w:val="00C05778"/>
    <w:rsid w:val="00C058F6"/>
    <w:rsid w:val="00C05C19"/>
    <w:rsid w:val="00C05FB6"/>
    <w:rsid w:val="00C0657E"/>
    <w:rsid w:val="00C06821"/>
    <w:rsid w:val="00C06D80"/>
    <w:rsid w:val="00C07A44"/>
    <w:rsid w:val="00C07CD4"/>
    <w:rsid w:val="00C104B1"/>
    <w:rsid w:val="00C104B7"/>
    <w:rsid w:val="00C10657"/>
    <w:rsid w:val="00C108A8"/>
    <w:rsid w:val="00C1101D"/>
    <w:rsid w:val="00C11962"/>
    <w:rsid w:val="00C123BB"/>
    <w:rsid w:val="00C1277C"/>
    <w:rsid w:val="00C12990"/>
    <w:rsid w:val="00C12BA8"/>
    <w:rsid w:val="00C12CE3"/>
    <w:rsid w:val="00C12D6E"/>
    <w:rsid w:val="00C13887"/>
    <w:rsid w:val="00C141AF"/>
    <w:rsid w:val="00C14A89"/>
    <w:rsid w:val="00C14C1F"/>
    <w:rsid w:val="00C14C6D"/>
    <w:rsid w:val="00C15192"/>
    <w:rsid w:val="00C15D5E"/>
    <w:rsid w:val="00C169BC"/>
    <w:rsid w:val="00C1742C"/>
    <w:rsid w:val="00C175A0"/>
    <w:rsid w:val="00C20820"/>
    <w:rsid w:val="00C209DA"/>
    <w:rsid w:val="00C21D88"/>
    <w:rsid w:val="00C22033"/>
    <w:rsid w:val="00C2264B"/>
    <w:rsid w:val="00C22F36"/>
    <w:rsid w:val="00C23331"/>
    <w:rsid w:val="00C23C1B"/>
    <w:rsid w:val="00C26096"/>
    <w:rsid w:val="00C261D4"/>
    <w:rsid w:val="00C26EB9"/>
    <w:rsid w:val="00C27A91"/>
    <w:rsid w:val="00C27C25"/>
    <w:rsid w:val="00C307C6"/>
    <w:rsid w:val="00C328AA"/>
    <w:rsid w:val="00C32D61"/>
    <w:rsid w:val="00C34822"/>
    <w:rsid w:val="00C348AC"/>
    <w:rsid w:val="00C34D70"/>
    <w:rsid w:val="00C36049"/>
    <w:rsid w:val="00C36C0F"/>
    <w:rsid w:val="00C371FB"/>
    <w:rsid w:val="00C378DF"/>
    <w:rsid w:val="00C37A26"/>
    <w:rsid w:val="00C4010B"/>
    <w:rsid w:val="00C401DC"/>
    <w:rsid w:val="00C403D5"/>
    <w:rsid w:val="00C40506"/>
    <w:rsid w:val="00C40516"/>
    <w:rsid w:val="00C40C94"/>
    <w:rsid w:val="00C40F51"/>
    <w:rsid w:val="00C4108B"/>
    <w:rsid w:val="00C413AE"/>
    <w:rsid w:val="00C415F6"/>
    <w:rsid w:val="00C41F20"/>
    <w:rsid w:val="00C423DB"/>
    <w:rsid w:val="00C42B37"/>
    <w:rsid w:val="00C4310A"/>
    <w:rsid w:val="00C431E3"/>
    <w:rsid w:val="00C43648"/>
    <w:rsid w:val="00C43CF8"/>
    <w:rsid w:val="00C43EC6"/>
    <w:rsid w:val="00C44136"/>
    <w:rsid w:val="00C444DC"/>
    <w:rsid w:val="00C447D5"/>
    <w:rsid w:val="00C44A27"/>
    <w:rsid w:val="00C44EB6"/>
    <w:rsid w:val="00C4523C"/>
    <w:rsid w:val="00C45404"/>
    <w:rsid w:val="00C45D74"/>
    <w:rsid w:val="00C46742"/>
    <w:rsid w:val="00C478B0"/>
    <w:rsid w:val="00C47BA0"/>
    <w:rsid w:val="00C47EB4"/>
    <w:rsid w:val="00C501BB"/>
    <w:rsid w:val="00C50341"/>
    <w:rsid w:val="00C505C9"/>
    <w:rsid w:val="00C50C46"/>
    <w:rsid w:val="00C50DDD"/>
    <w:rsid w:val="00C51044"/>
    <w:rsid w:val="00C51795"/>
    <w:rsid w:val="00C51EA2"/>
    <w:rsid w:val="00C53BD0"/>
    <w:rsid w:val="00C53CD1"/>
    <w:rsid w:val="00C53E1E"/>
    <w:rsid w:val="00C54888"/>
    <w:rsid w:val="00C54AD5"/>
    <w:rsid w:val="00C54B19"/>
    <w:rsid w:val="00C5596E"/>
    <w:rsid w:val="00C56605"/>
    <w:rsid w:val="00C571E3"/>
    <w:rsid w:val="00C5771C"/>
    <w:rsid w:val="00C57756"/>
    <w:rsid w:val="00C57DFA"/>
    <w:rsid w:val="00C57FDD"/>
    <w:rsid w:val="00C60C2D"/>
    <w:rsid w:val="00C61497"/>
    <w:rsid w:val="00C614B4"/>
    <w:rsid w:val="00C618C2"/>
    <w:rsid w:val="00C61A97"/>
    <w:rsid w:val="00C62AA1"/>
    <w:rsid w:val="00C62B01"/>
    <w:rsid w:val="00C6323F"/>
    <w:rsid w:val="00C63464"/>
    <w:rsid w:val="00C63C9D"/>
    <w:rsid w:val="00C64263"/>
    <w:rsid w:val="00C65394"/>
    <w:rsid w:val="00C65841"/>
    <w:rsid w:val="00C65980"/>
    <w:rsid w:val="00C66097"/>
    <w:rsid w:val="00C661AF"/>
    <w:rsid w:val="00C6776C"/>
    <w:rsid w:val="00C67A08"/>
    <w:rsid w:val="00C7010E"/>
    <w:rsid w:val="00C701BB"/>
    <w:rsid w:val="00C70300"/>
    <w:rsid w:val="00C705FF"/>
    <w:rsid w:val="00C709BB"/>
    <w:rsid w:val="00C70AC2"/>
    <w:rsid w:val="00C70C14"/>
    <w:rsid w:val="00C70C44"/>
    <w:rsid w:val="00C70D31"/>
    <w:rsid w:val="00C70EED"/>
    <w:rsid w:val="00C71885"/>
    <w:rsid w:val="00C71ED2"/>
    <w:rsid w:val="00C73209"/>
    <w:rsid w:val="00C73FA8"/>
    <w:rsid w:val="00C73FCC"/>
    <w:rsid w:val="00C74491"/>
    <w:rsid w:val="00C744C4"/>
    <w:rsid w:val="00C74EA8"/>
    <w:rsid w:val="00C759C3"/>
    <w:rsid w:val="00C760F6"/>
    <w:rsid w:val="00C766F4"/>
    <w:rsid w:val="00C76F15"/>
    <w:rsid w:val="00C76F36"/>
    <w:rsid w:val="00C77148"/>
    <w:rsid w:val="00C779E0"/>
    <w:rsid w:val="00C808D4"/>
    <w:rsid w:val="00C813E8"/>
    <w:rsid w:val="00C818BA"/>
    <w:rsid w:val="00C81A1A"/>
    <w:rsid w:val="00C820F1"/>
    <w:rsid w:val="00C8265D"/>
    <w:rsid w:val="00C82775"/>
    <w:rsid w:val="00C82A0E"/>
    <w:rsid w:val="00C82C4C"/>
    <w:rsid w:val="00C82DA3"/>
    <w:rsid w:val="00C8406B"/>
    <w:rsid w:val="00C8411F"/>
    <w:rsid w:val="00C84BF0"/>
    <w:rsid w:val="00C84FA6"/>
    <w:rsid w:val="00C853A0"/>
    <w:rsid w:val="00C87834"/>
    <w:rsid w:val="00C8785E"/>
    <w:rsid w:val="00C87FE6"/>
    <w:rsid w:val="00C90D9D"/>
    <w:rsid w:val="00C915D1"/>
    <w:rsid w:val="00C9166E"/>
    <w:rsid w:val="00C917D4"/>
    <w:rsid w:val="00C91A66"/>
    <w:rsid w:val="00C91D50"/>
    <w:rsid w:val="00C92592"/>
    <w:rsid w:val="00C92C52"/>
    <w:rsid w:val="00C92C71"/>
    <w:rsid w:val="00C92E29"/>
    <w:rsid w:val="00C932D3"/>
    <w:rsid w:val="00C934D6"/>
    <w:rsid w:val="00C9385C"/>
    <w:rsid w:val="00C93976"/>
    <w:rsid w:val="00C939CE"/>
    <w:rsid w:val="00C9407D"/>
    <w:rsid w:val="00C94EE2"/>
    <w:rsid w:val="00C950FC"/>
    <w:rsid w:val="00C953C8"/>
    <w:rsid w:val="00C95C41"/>
    <w:rsid w:val="00C95D54"/>
    <w:rsid w:val="00C95DC4"/>
    <w:rsid w:val="00C95F1C"/>
    <w:rsid w:val="00C96616"/>
    <w:rsid w:val="00C9662B"/>
    <w:rsid w:val="00C9663D"/>
    <w:rsid w:val="00C9725D"/>
    <w:rsid w:val="00C97EEC"/>
    <w:rsid w:val="00CA128B"/>
    <w:rsid w:val="00CA1C2D"/>
    <w:rsid w:val="00CA2A29"/>
    <w:rsid w:val="00CA358B"/>
    <w:rsid w:val="00CA3B8A"/>
    <w:rsid w:val="00CA3C72"/>
    <w:rsid w:val="00CA3DAC"/>
    <w:rsid w:val="00CA3F9E"/>
    <w:rsid w:val="00CA43F4"/>
    <w:rsid w:val="00CA4875"/>
    <w:rsid w:val="00CA51F3"/>
    <w:rsid w:val="00CA5670"/>
    <w:rsid w:val="00CA5865"/>
    <w:rsid w:val="00CA7489"/>
    <w:rsid w:val="00CB124C"/>
    <w:rsid w:val="00CB16C2"/>
    <w:rsid w:val="00CB254C"/>
    <w:rsid w:val="00CB2A24"/>
    <w:rsid w:val="00CB2B99"/>
    <w:rsid w:val="00CB2DDF"/>
    <w:rsid w:val="00CB3D68"/>
    <w:rsid w:val="00CB40E0"/>
    <w:rsid w:val="00CB4935"/>
    <w:rsid w:val="00CB53D4"/>
    <w:rsid w:val="00CB55EA"/>
    <w:rsid w:val="00CB626F"/>
    <w:rsid w:val="00CB653A"/>
    <w:rsid w:val="00CB69C4"/>
    <w:rsid w:val="00CB6E5E"/>
    <w:rsid w:val="00CB7303"/>
    <w:rsid w:val="00CB73EE"/>
    <w:rsid w:val="00CB7DE5"/>
    <w:rsid w:val="00CC151C"/>
    <w:rsid w:val="00CC1C6F"/>
    <w:rsid w:val="00CC2882"/>
    <w:rsid w:val="00CC2B20"/>
    <w:rsid w:val="00CC2B59"/>
    <w:rsid w:val="00CC2F2E"/>
    <w:rsid w:val="00CC3186"/>
    <w:rsid w:val="00CC31FB"/>
    <w:rsid w:val="00CC3CB6"/>
    <w:rsid w:val="00CC4E1C"/>
    <w:rsid w:val="00CC4E34"/>
    <w:rsid w:val="00CC4EEA"/>
    <w:rsid w:val="00CC54FE"/>
    <w:rsid w:val="00CC59BB"/>
    <w:rsid w:val="00CC5CAB"/>
    <w:rsid w:val="00CC5EF6"/>
    <w:rsid w:val="00CC5F2A"/>
    <w:rsid w:val="00CC5FF6"/>
    <w:rsid w:val="00CC617B"/>
    <w:rsid w:val="00CC681D"/>
    <w:rsid w:val="00CC684F"/>
    <w:rsid w:val="00CC6EBB"/>
    <w:rsid w:val="00CC6F71"/>
    <w:rsid w:val="00CC7790"/>
    <w:rsid w:val="00CC7E27"/>
    <w:rsid w:val="00CD099E"/>
    <w:rsid w:val="00CD0AA3"/>
    <w:rsid w:val="00CD1366"/>
    <w:rsid w:val="00CD1435"/>
    <w:rsid w:val="00CD1A35"/>
    <w:rsid w:val="00CD1A76"/>
    <w:rsid w:val="00CD1C12"/>
    <w:rsid w:val="00CD1F01"/>
    <w:rsid w:val="00CD23EB"/>
    <w:rsid w:val="00CD3058"/>
    <w:rsid w:val="00CD320A"/>
    <w:rsid w:val="00CD4460"/>
    <w:rsid w:val="00CD50ED"/>
    <w:rsid w:val="00CD5B9C"/>
    <w:rsid w:val="00CD6AEB"/>
    <w:rsid w:val="00CD7850"/>
    <w:rsid w:val="00CE005F"/>
    <w:rsid w:val="00CE00FA"/>
    <w:rsid w:val="00CE0493"/>
    <w:rsid w:val="00CE0C19"/>
    <w:rsid w:val="00CE221F"/>
    <w:rsid w:val="00CE23FA"/>
    <w:rsid w:val="00CE2673"/>
    <w:rsid w:val="00CE276B"/>
    <w:rsid w:val="00CE29CC"/>
    <w:rsid w:val="00CE2C3B"/>
    <w:rsid w:val="00CE2CCB"/>
    <w:rsid w:val="00CE2E2C"/>
    <w:rsid w:val="00CE385B"/>
    <w:rsid w:val="00CE38EC"/>
    <w:rsid w:val="00CE3A95"/>
    <w:rsid w:val="00CE3AF5"/>
    <w:rsid w:val="00CE3B61"/>
    <w:rsid w:val="00CE4A63"/>
    <w:rsid w:val="00CE509B"/>
    <w:rsid w:val="00CE58B6"/>
    <w:rsid w:val="00CE5B86"/>
    <w:rsid w:val="00CE5E85"/>
    <w:rsid w:val="00CE64A7"/>
    <w:rsid w:val="00CE6CA3"/>
    <w:rsid w:val="00CE7008"/>
    <w:rsid w:val="00CE7F5D"/>
    <w:rsid w:val="00CF04F1"/>
    <w:rsid w:val="00CF05E0"/>
    <w:rsid w:val="00CF0C9A"/>
    <w:rsid w:val="00CF1171"/>
    <w:rsid w:val="00CF1209"/>
    <w:rsid w:val="00CF1304"/>
    <w:rsid w:val="00CF172F"/>
    <w:rsid w:val="00CF1A3D"/>
    <w:rsid w:val="00CF21C1"/>
    <w:rsid w:val="00CF2250"/>
    <w:rsid w:val="00CF240D"/>
    <w:rsid w:val="00CF2AAE"/>
    <w:rsid w:val="00CF3F95"/>
    <w:rsid w:val="00CF40CB"/>
    <w:rsid w:val="00CF4857"/>
    <w:rsid w:val="00CF4B59"/>
    <w:rsid w:val="00CF51C7"/>
    <w:rsid w:val="00CF5261"/>
    <w:rsid w:val="00CF5332"/>
    <w:rsid w:val="00CF5755"/>
    <w:rsid w:val="00CF575C"/>
    <w:rsid w:val="00CF5982"/>
    <w:rsid w:val="00CF5D28"/>
    <w:rsid w:val="00CF5FF4"/>
    <w:rsid w:val="00CF6001"/>
    <w:rsid w:val="00CF634C"/>
    <w:rsid w:val="00CF6B89"/>
    <w:rsid w:val="00CF6D24"/>
    <w:rsid w:val="00CF794A"/>
    <w:rsid w:val="00CF7C4D"/>
    <w:rsid w:val="00D00780"/>
    <w:rsid w:val="00D00884"/>
    <w:rsid w:val="00D0113D"/>
    <w:rsid w:val="00D01ACB"/>
    <w:rsid w:val="00D01EFF"/>
    <w:rsid w:val="00D02261"/>
    <w:rsid w:val="00D02521"/>
    <w:rsid w:val="00D0297E"/>
    <w:rsid w:val="00D03668"/>
    <w:rsid w:val="00D0374C"/>
    <w:rsid w:val="00D04717"/>
    <w:rsid w:val="00D04CB7"/>
    <w:rsid w:val="00D04E74"/>
    <w:rsid w:val="00D06488"/>
    <w:rsid w:val="00D06954"/>
    <w:rsid w:val="00D06A32"/>
    <w:rsid w:val="00D06FAB"/>
    <w:rsid w:val="00D072C8"/>
    <w:rsid w:val="00D07CD9"/>
    <w:rsid w:val="00D125FA"/>
    <w:rsid w:val="00D132F7"/>
    <w:rsid w:val="00D1335D"/>
    <w:rsid w:val="00D133A9"/>
    <w:rsid w:val="00D13455"/>
    <w:rsid w:val="00D13884"/>
    <w:rsid w:val="00D14353"/>
    <w:rsid w:val="00D1456D"/>
    <w:rsid w:val="00D15B01"/>
    <w:rsid w:val="00D15C34"/>
    <w:rsid w:val="00D161D5"/>
    <w:rsid w:val="00D1657B"/>
    <w:rsid w:val="00D167BA"/>
    <w:rsid w:val="00D16CF6"/>
    <w:rsid w:val="00D171B7"/>
    <w:rsid w:val="00D20747"/>
    <w:rsid w:val="00D20829"/>
    <w:rsid w:val="00D20AA4"/>
    <w:rsid w:val="00D21061"/>
    <w:rsid w:val="00D2186A"/>
    <w:rsid w:val="00D21C5E"/>
    <w:rsid w:val="00D22434"/>
    <w:rsid w:val="00D22445"/>
    <w:rsid w:val="00D22BA0"/>
    <w:rsid w:val="00D24283"/>
    <w:rsid w:val="00D24460"/>
    <w:rsid w:val="00D247CC"/>
    <w:rsid w:val="00D256F8"/>
    <w:rsid w:val="00D257F1"/>
    <w:rsid w:val="00D26019"/>
    <w:rsid w:val="00D26091"/>
    <w:rsid w:val="00D2741A"/>
    <w:rsid w:val="00D2778F"/>
    <w:rsid w:val="00D2783C"/>
    <w:rsid w:val="00D27BF0"/>
    <w:rsid w:val="00D30046"/>
    <w:rsid w:val="00D306A7"/>
    <w:rsid w:val="00D306F0"/>
    <w:rsid w:val="00D30A1C"/>
    <w:rsid w:val="00D30B72"/>
    <w:rsid w:val="00D3102F"/>
    <w:rsid w:val="00D3167F"/>
    <w:rsid w:val="00D31C9E"/>
    <w:rsid w:val="00D32483"/>
    <w:rsid w:val="00D32E55"/>
    <w:rsid w:val="00D32FD2"/>
    <w:rsid w:val="00D331DA"/>
    <w:rsid w:val="00D33362"/>
    <w:rsid w:val="00D33960"/>
    <w:rsid w:val="00D345E4"/>
    <w:rsid w:val="00D349C5"/>
    <w:rsid w:val="00D350C1"/>
    <w:rsid w:val="00D352D6"/>
    <w:rsid w:val="00D352D9"/>
    <w:rsid w:val="00D352E0"/>
    <w:rsid w:val="00D354A1"/>
    <w:rsid w:val="00D355BC"/>
    <w:rsid w:val="00D365AE"/>
    <w:rsid w:val="00D36679"/>
    <w:rsid w:val="00D36E4E"/>
    <w:rsid w:val="00D376FE"/>
    <w:rsid w:val="00D37820"/>
    <w:rsid w:val="00D37A62"/>
    <w:rsid w:val="00D37D81"/>
    <w:rsid w:val="00D37D9C"/>
    <w:rsid w:val="00D4018F"/>
    <w:rsid w:val="00D403B8"/>
    <w:rsid w:val="00D404C8"/>
    <w:rsid w:val="00D41098"/>
    <w:rsid w:val="00D43ABA"/>
    <w:rsid w:val="00D43C7A"/>
    <w:rsid w:val="00D43CE9"/>
    <w:rsid w:val="00D43D15"/>
    <w:rsid w:val="00D43E9E"/>
    <w:rsid w:val="00D449A6"/>
    <w:rsid w:val="00D455C8"/>
    <w:rsid w:val="00D463F6"/>
    <w:rsid w:val="00D47CD8"/>
    <w:rsid w:val="00D50805"/>
    <w:rsid w:val="00D50AC6"/>
    <w:rsid w:val="00D50F1D"/>
    <w:rsid w:val="00D51455"/>
    <w:rsid w:val="00D51571"/>
    <w:rsid w:val="00D51876"/>
    <w:rsid w:val="00D51A0D"/>
    <w:rsid w:val="00D51BEA"/>
    <w:rsid w:val="00D5227E"/>
    <w:rsid w:val="00D528E8"/>
    <w:rsid w:val="00D529A6"/>
    <w:rsid w:val="00D52CF0"/>
    <w:rsid w:val="00D52D97"/>
    <w:rsid w:val="00D53034"/>
    <w:rsid w:val="00D537BF"/>
    <w:rsid w:val="00D542F8"/>
    <w:rsid w:val="00D545D4"/>
    <w:rsid w:val="00D54D79"/>
    <w:rsid w:val="00D54E46"/>
    <w:rsid w:val="00D54EBD"/>
    <w:rsid w:val="00D558D5"/>
    <w:rsid w:val="00D55F1D"/>
    <w:rsid w:val="00D56517"/>
    <w:rsid w:val="00D56B11"/>
    <w:rsid w:val="00D56EE2"/>
    <w:rsid w:val="00D5711E"/>
    <w:rsid w:val="00D60524"/>
    <w:rsid w:val="00D60A8E"/>
    <w:rsid w:val="00D61803"/>
    <w:rsid w:val="00D61904"/>
    <w:rsid w:val="00D6212F"/>
    <w:rsid w:val="00D622D1"/>
    <w:rsid w:val="00D63116"/>
    <w:rsid w:val="00D64F81"/>
    <w:rsid w:val="00D6560E"/>
    <w:rsid w:val="00D65662"/>
    <w:rsid w:val="00D66016"/>
    <w:rsid w:val="00D664DF"/>
    <w:rsid w:val="00D666BC"/>
    <w:rsid w:val="00D66AA6"/>
    <w:rsid w:val="00D6764B"/>
    <w:rsid w:val="00D67E79"/>
    <w:rsid w:val="00D70E5B"/>
    <w:rsid w:val="00D7123A"/>
    <w:rsid w:val="00D715AD"/>
    <w:rsid w:val="00D71946"/>
    <w:rsid w:val="00D71B6B"/>
    <w:rsid w:val="00D72661"/>
    <w:rsid w:val="00D73811"/>
    <w:rsid w:val="00D742CB"/>
    <w:rsid w:val="00D7431F"/>
    <w:rsid w:val="00D74A0C"/>
    <w:rsid w:val="00D74AC5"/>
    <w:rsid w:val="00D750F1"/>
    <w:rsid w:val="00D75483"/>
    <w:rsid w:val="00D756A1"/>
    <w:rsid w:val="00D757C0"/>
    <w:rsid w:val="00D76216"/>
    <w:rsid w:val="00D762B6"/>
    <w:rsid w:val="00D7668A"/>
    <w:rsid w:val="00D76B75"/>
    <w:rsid w:val="00D76E8F"/>
    <w:rsid w:val="00D77179"/>
    <w:rsid w:val="00D77A28"/>
    <w:rsid w:val="00D77AF8"/>
    <w:rsid w:val="00D8043F"/>
    <w:rsid w:val="00D805A4"/>
    <w:rsid w:val="00D823DC"/>
    <w:rsid w:val="00D82E8B"/>
    <w:rsid w:val="00D82F1B"/>
    <w:rsid w:val="00D83112"/>
    <w:rsid w:val="00D83263"/>
    <w:rsid w:val="00D842D4"/>
    <w:rsid w:val="00D84D6A"/>
    <w:rsid w:val="00D85424"/>
    <w:rsid w:val="00D8572C"/>
    <w:rsid w:val="00D85822"/>
    <w:rsid w:val="00D858D9"/>
    <w:rsid w:val="00D87116"/>
    <w:rsid w:val="00D87490"/>
    <w:rsid w:val="00D874E5"/>
    <w:rsid w:val="00D87551"/>
    <w:rsid w:val="00D87A13"/>
    <w:rsid w:val="00D901EE"/>
    <w:rsid w:val="00D90B39"/>
    <w:rsid w:val="00D91196"/>
    <w:rsid w:val="00D934D3"/>
    <w:rsid w:val="00D93F0A"/>
    <w:rsid w:val="00D9418E"/>
    <w:rsid w:val="00D94803"/>
    <w:rsid w:val="00D94911"/>
    <w:rsid w:val="00D94A6B"/>
    <w:rsid w:val="00D94AC6"/>
    <w:rsid w:val="00D94F89"/>
    <w:rsid w:val="00D953CC"/>
    <w:rsid w:val="00D95458"/>
    <w:rsid w:val="00D9578D"/>
    <w:rsid w:val="00D957D7"/>
    <w:rsid w:val="00D9596E"/>
    <w:rsid w:val="00D95B52"/>
    <w:rsid w:val="00D962D3"/>
    <w:rsid w:val="00D96741"/>
    <w:rsid w:val="00D96FB6"/>
    <w:rsid w:val="00D971EB"/>
    <w:rsid w:val="00D97793"/>
    <w:rsid w:val="00D97D2B"/>
    <w:rsid w:val="00D97F01"/>
    <w:rsid w:val="00D97FE1"/>
    <w:rsid w:val="00DA007B"/>
    <w:rsid w:val="00DA05A3"/>
    <w:rsid w:val="00DA095F"/>
    <w:rsid w:val="00DA0E14"/>
    <w:rsid w:val="00DA1459"/>
    <w:rsid w:val="00DA17DB"/>
    <w:rsid w:val="00DA1C40"/>
    <w:rsid w:val="00DA1DC1"/>
    <w:rsid w:val="00DA2036"/>
    <w:rsid w:val="00DA250A"/>
    <w:rsid w:val="00DA250B"/>
    <w:rsid w:val="00DA30E2"/>
    <w:rsid w:val="00DA320E"/>
    <w:rsid w:val="00DA32B9"/>
    <w:rsid w:val="00DA3780"/>
    <w:rsid w:val="00DA5AFF"/>
    <w:rsid w:val="00DA5C93"/>
    <w:rsid w:val="00DA6B26"/>
    <w:rsid w:val="00DA6C3A"/>
    <w:rsid w:val="00DA6EF5"/>
    <w:rsid w:val="00DA745A"/>
    <w:rsid w:val="00DA7D4C"/>
    <w:rsid w:val="00DB0515"/>
    <w:rsid w:val="00DB0E5E"/>
    <w:rsid w:val="00DB10A9"/>
    <w:rsid w:val="00DB15DC"/>
    <w:rsid w:val="00DB20D5"/>
    <w:rsid w:val="00DB2309"/>
    <w:rsid w:val="00DB251E"/>
    <w:rsid w:val="00DB2D7F"/>
    <w:rsid w:val="00DB2DB7"/>
    <w:rsid w:val="00DB3924"/>
    <w:rsid w:val="00DB40F4"/>
    <w:rsid w:val="00DB4B14"/>
    <w:rsid w:val="00DB56FB"/>
    <w:rsid w:val="00DB623B"/>
    <w:rsid w:val="00DB6248"/>
    <w:rsid w:val="00DB63E6"/>
    <w:rsid w:val="00DB64A2"/>
    <w:rsid w:val="00DC0537"/>
    <w:rsid w:val="00DC0664"/>
    <w:rsid w:val="00DC0788"/>
    <w:rsid w:val="00DC0A7C"/>
    <w:rsid w:val="00DC0C5F"/>
    <w:rsid w:val="00DC0CEA"/>
    <w:rsid w:val="00DC0D91"/>
    <w:rsid w:val="00DC159C"/>
    <w:rsid w:val="00DC1965"/>
    <w:rsid w:val="00DC2186"/>
    <w:rsid w:val="00DC3012"/>
    <w:rsid w:val="00DC36CE"/>
    <w:rsid w:val="00DC3AE8"/>
    <w:rsid w:val="00DC5FA1"/>
    <w:rsid w:val="00DC5FF3"/>
    <w:rsid w:val="00DC6036"/>
    <w:rsid w:val="00DC652F"/>
    <w:rsid w:val="00DC6C4F"/>
    <w:rsid w:val="00DC7F23"/>
    <w:rsid w:val="00DD011E"/>
    <w:rsid w:val="00DD0834"/>
    <w:rsid w:val="00DD1697"/>
    <w:rsid w:val="00DD2714"/>
    <w:rsid w:val="00DD2AAE"/>
    <w:rsid w:val="00DD3340"/>
    <w:rsid w:val="00DD3932"/>
    <w:rsid w:val="00DD3E97"/>
    <w:rsid w:val="00DD4302"/>
    <w:rsid w:val="00DD4DB9"/>
    <w:rsid w:val="00DD52C3"/>
    <w:rsid w:val="00DD5772"/>
    <w:rsid w:val="00DD5D9C"/>
    <w:rsid w:val="00DD5DC2"/>
    <w:rsid w:val="00DD6750"/>
    <w:rsid w:val="00DD67E1"/>
    <w:rsid w:val="00DD69EE"/>
    <w:rsid w:val="00DD717C"/>
    <w:rsid w:val="00DD7987"/>
    <w:rsid w:val="00DD7EBC"/>
    <w:rsid w:val="00DE06BD"/>
    <w:rsid w:val="00DE0C72"/>
    <w:rsid w:val="00DE1451"/>
    <w:rsid w:val="00DE1897"/>
    <w:rsid w:val="00DE20F7"/>
    <w:rsid w:val="00DE257A"/>
    <w:rsid w:val="00DE2858"/>
    <w:rsid w:val="00DE2B4C"/>
    <w:rsid w:val="00DE2E6E"/>
    <w:rsid w:val="00DE3B4D"/>
    <w:rsid w:val="00DE4CBA"/>
    <w:rsid w:val="00DE54E4"/>
    <w:rsid w:val="00DE5A68"/>
    <w:rsid w:val="00DE6AE3"/>
    <w:rsid w:val="00DE6FF4"/>
    <w:rsid w:val="00DF035B"/>
    <w:rsid w:val="00DF03DD"/>
    <w:rsid w:val="00DF08B8"/>
    <w:rsid w:val="00DF09B7"/>
    <w:rsid w:val="00DF0ABE"/>
    <w:rsid w:val="00DF0C70"/>
    <w:rsid w:val="00DF108E"/>
    <w:rsid w:val="00DF1102"/>
    <w:rsid w:val="00DF263C"/>
    <w:rsid w:val="00DF29BB"/>
    <w:rsid w:val="00DF29F3"/>
    <w:rsid w:val="00DF342A"/>
    <w:rsid w:val="00DF368D"/>
    <w:rsid w:val="00DF36EA"/>
    <w:rsid w:val="00DF3F5A"/>
    <w:rsid w:val="00DF525D"/>
    <w:rsid w:val="00DF5F74"/>
    <w:rsid w:val="00DF6234"/>
    <w:rsid w:val="00DF653F"/>
    <w:rsid w:val="00DF6557"/>
    <w:rsid w:val="00DF7186"/>
    <w:rsid w:val="00DF768E"/>
    <w:rsid w:val="00DF7B74"/>
    <w:rsid w:val="00DF7DB8"/>
    <w:rsid w:val="00DF7FAF"/>
    <w:rsid w:val="00E008DF"/>
    <w:rsid w:val="00E02008"/>
    <w:rsid w:val="00E0233D"/>
    <w:rsid w:val="00E02879"/>
    <w:rsid w:val="00E04430"/>
    <w:rsid w:val="00E0528B"/>
    <w:rsid w:val="00E058EF"/>
    <w:rsid w:val="00E058F1"/>
    <w:rsid w:val="00E058F3"/>
    <w:rsid w:val="00E05985"/>
    <w:rsid w:val="00E05AEC"/>
    <w:rsid w:val="00E060E1"/>
    <w:rsid w:val="00E06955"/>
    <w:rsid w:val="00E06A13"/>
    <w:rsid w:val="00E06F7D"/>
    <w:rsid w:val="00E06F83"/>
    <w:rsid w:val="00E06FE1"/>
    <w:rsid w:val="00E070DF"/>
    <w:rsid w:val="00E07959"/>
    <w:rsid w:val="00E07FBD"/>
    <w:rsid w:val="00E1069B"/>
    <w:rsid w:val="00E1075A"/>
    <w:rsid w:val="00E10D44"/>
    <w:rsid w:val="00E10E7C"/>
    <w:rsid w:val="00E11DD5"/>
    <w:rsid w:val="00E121B4"/>
    <w:rsid w:val="00E12356"/>
    <w:rsid w:val="00E123D2"/>
    <w:rsid w:val="00E12A8D"/>
    <w:rsid w:val="00E12CE3"/>
    <w:rsid w:val="00E12F12"/>
    <w:rsid w:val="00E13149"/>
    <w:rsid w:val="00E13175"/>
    <w:rsid w:val="00E1354F"/>
    <w:rsid w:val="00E1413E"/>
    <w:rsid w:val="00E14283"/>
    <w:rsid w:val="00E14504"/>
    <w:rsid w:val="00E1504E"/>
    <w:rsid w:val="00E150AB"/>
    <w:rsid w:val="00E15347"/>
    <w:rsid w:val="00E15540"/>
    <w:rsid w:val="00E156B2"/>
    <w:rsid w:val="00E156DE"/>
    <w:rsid w:val="00E15F4D"/>
    <w:rsid w:val="00E166DA"/>
    <w:rsid w:val="00E16AFD"/>
    <w:rsid w:val="00E17042"/>
    <w:rsid w:val="00E1705D"/>
    <w:rsid w:val="00E1705E"/>
    <w:rsid w:val="00E1708F"/>
    <w:rsid w:val="00E17463"/>
    <w:rsid w:val="00E17B9F"/>
    <w:rsid w:val="00E17E1A"/>
    <w:rsid w:val="00E203E2"/>
    <w:rsid w:val="00E2058B"/>
    <w:rsid w:val="00E20C61"/>
    <w:rsid w:val="00E20F32"/>
    <w:rsid w:val="00E21361"/>
    <w:rsid w:val="00E21FD8"/>
    <w:rsid w:val="00E22097"/>
    <w:rsid w:val="00E22253"/>
    <w:rsid w:val="00E22697"/>
    <w:rsid w:val="00E226E2"/>
    <w:rsid w:val="00E232C9"/>
    <w:rsid w:val="00E236D2"/>
    <w:rsid w:val="00E239A8"/>
    <w:rsid w:val="00E24366"/>
    <w:rsid w:val="00E24641"/>
    <w:rsid w:val="00E24AD6"/>
    <w:rsid w:val="00E24C89"/>
    <w:rsid w:val="00E25078"/>
    <w:rsid w:val="00E252CD"/>
    <w:rsid w:val="00E2538D"/>
    <w:rsid w:val="00E255A2"/>
    <w:rsid w:val="00E25B71"/>
    <w:rsid w:val="00E27AF2"/>
    <w:rsid w:val="00E27C87"/>
    <w:rsid w:val="00E303D0"/>
    <w:rsid w:val="00E307F5"/>
    <w:rsid w:val="00E31096"/>
    <w:rsid w:val="00E31639"/>
    <w:rsid w:val="00E3195C"/>
    <w:rsid w:val="00E322C2"/>
    <w:rsid w:val="00E329CB"/>
    <w:rsid w:val="00E32A78"/>
    <w:rsid w:val="00E32E88"/>
    <w:rsid w:val="00E32F12"/>
    <w:rsid w:val="00E3326F"/>
    <w:rsid w:val="00E33414"/>
    <w:rsid w:val="00E336AB"/>
    <w:rsid w:val="00E342B0"/>
    <w:rsid w:val="00E3529F"/>
    <w:rsid w:val="00E35324"/>
    <w:rsid w:val="00E35533"/>
    <w:rsid w:val="00E355B2"/>
    <w:rsid w:val="00E35A0A"/>
    <w:rsid w:val="00E35A2A"/>
    <w:rsid w:val="00E36827"/>
    <w:rsid w:val="00E36AA4"/>
    <w:rsid w:val="00E373F7"/>
    <w:rsid w:val="00E37758"/>
    <w:rsid w:val="00E3787D"/>
    <w:rsid w:val="00E403D8"/>
    <w:rsid w:val="00E415D6"/>
    <w:rsid w:val="00E41F69"/>
    <w:rsid w:val="00E42056"/>
    <w:rsid w:val="00E42487"/>
    <w:rsid w:val="00E425CE"/>
    <w:rsid w:val="00E4320B"/>
    <w:rsid w:val="00E43315"/>
    <w:rsid w:val="00E43401"/>
    <w:rsid w:val="00E437F3"/>
    <w:rsid w:val="00E43D21"/>
    <w:rsid w:val="00E44E79"/>
    <w:rsid w:val="00E45081"/>
    <w:rsid w:val="00E45164"/>
    <w:rsid w:val="00E46106"/>
    <w:rsid w:val="00E464DD"/>
    <w:rsid w:val="00E46946"/>
    <w:rsid w:val="00E469FF"/>
    <w:rsid w:val="00E46D88"/>
    <w:rsid w:val="00E47481"/>
    <w:rsid w:val="00E476D3"/>
    <w:rsid w:val="00E47F7D"/>
    <w:rsid w:val="00E50372"/>
    <w:rsid w:val="00E513A5"/>
    <w:rsid w:val="00E51822"/>
    <w:rsid w:val="00E52050"/>
    <w:rsid w:val="00E52440"/>
    <w:rsid w:val="00E52CFF"/>
    <w:rsid w:val="00E52FCD"/>
    <w:rsid w:val="00E53196"/>
    <w:rsid w:val="00E53388"/>
    <w:rsid w:val="00E53866"/>
    <w:rsid w:val="00E540C2"/>
    <w:rsid w:val="00E54B5A"/>
    <w:rsid w:val="00E54BCF"/>
    <w:rsid w:val="00E556E2"/>
    <w:rsid w:val="00E55E06"/>
    <w:rsid w:val="00E566A2"/>
    <w:rsid w:val="00E56B6B"/>
    <w:rsid w:val="00E5762F"/>
    <w:rsid w:val="00E57A0E"/>
    <w:rsid w:val="00E57BC2"/>
    <w:rsid w:val="00E60284"/>
    <w:rsid w:val="00E60A58"/>
    <w:rsid w:val="00E60BAB"/>
    <w:rsid w:val="00E60DE1"/>
    <w:rsid w:val="00E612A0"/>
    <w:rsid w:val="00E61581"/>
    <w:rsid w:val="00E617C7"/>
    <w:rsid w:val="00E61AD5"/>
    <w:rsid w:val="00E627BA"/>
    <w:rsid w:val="00E62EE2"/>
    <w:rsid w:val="00E63847"/>
    <w:rsid w:val="00E63D6A"/>
    <w:rsid w:val="00E63D95"/>
    <w:rsid w:val="00E641B7"/>
    <w:rsid w:val="00E64BB0"/>
    <w:rsid w:val="00E64BF8"/>
    <w:rsid w:val="00E64E2C"/>
    <w:rsid w:val="00E653A9"/>
    <w:rsid w:val="00E655BD"/>
    <w:rsid w:val="00E65950"/>
    <w:rsid w:val="00E65C19"/>
    <w:rsid w:val="00E65DA0"/>
    <w:rsid w:val="00E660CC"/>
    <w:rsid w:val="00E66358"/>
    <w:rsid w:val="00E666C8"/>
    <w:rsid w:val="00E66CBF"/>
    <w:rsid w:val="00E67300"/>
    <w:rsid w:val="00E6731E"/>
    <w:rsid w:val="00E67483"/>
    <w:rsid w:val="00E676EB"/>
    <w:rsid w:val="00E67B7D"/>
    <w:rsid w:val="00E67F43"/>
    <w:rsid w:val="00E703F7"/>
    <w:rsid w:val="00E705C7"/>
    <w:rsid w:val="00E706C4"/>
    <w:rsid w:val="00E706E9"/>
    <w:rsid w:val="00E70E81"/>
    <w:rsid w:val="00E71BE9"/>
    <w:rsid w:val="00E71D1E"/>
    <w:rsid w:val="00E71E35"/>
    <w:rsid w:val="00E732DF"/>
    <w:rsid w:val="00E73F08"/>
    <w:rsid w:val="00E73F98"/>
    <w:rsid w:val="00E74F61"/>
    <w:rsid w:val="00E764B6"/>
    <w:rsid w:val="00E76DF9"/>
    <w:rsid w:val="00E774CC"/>
    <w:rsid w:val="00E775AB"/>
    <w:rsid w:val="00E7782D"/>
    <w:rsid w:val="00E77895"/>
    <w:rsid w:val="00E77CB3"/>
    <w:rsid w:val="00E80343"/>
    <w:rsid w:val="00E804EB"/>
    <w:rsid w:val="00E813B8"/>
    <w:rsid w:val="00E8196A"/>
    <w:rsid w:val="00E81E38"/>
    <w:rsid w:val="00E81F6C"/>
    <w:rsid w:val="00E821C1"/>
    <w:rsid w:val="00E82604"/>
    <w:rsid w:val="00E827EB"/>
    <w:rsid w:val="00E82E20"/>
    <w:rsid w:val="00E82F63"/>
    <w:rsid w:val="00E83310"/>
    <w:rsid w:val="00E838B2"/>
    <w:rsid w:val="00E84BC9"/>
    <w:rsid w:val="00E85385"/>
    <w:rsid w:val="00E85B3B"/>
    <w:rsid w:val="00E85CE0"/>
    <w:rsid w:val="00E85CEE"/>
    <w:rsid w:val="00E862FF"/>
    <w:rsid w:val="00E876D4"/>
    <w:rsid w:val="00E87D11"/>
    <w:rsid w:val="00E902CB"/>
    <w:rsid w:val="00E9058E"/>
    <w:rsid w:val="00E90DF8"/>
    <w:rsid w:val="00E91445"/>
    <w:rsid w:val="00E9155F"/>
    <w:rsid w:val="00E915D0"/>
    <w:rsid w:val="00E91828"/>
    <w:rsid w:val="00E91B16"/>
    <w:rsid w:val="00E91BDF"/>
    <w:rsid w:val="00E91CA6"/>
    <w:rsid w:val="00E9204D"/>
    <w:rsid w:val="00E92CC0"/>
    <w:rsid w:val="00E937E3"/>
    <w:rsid w:val="00E938C2"/>
    <w:rsid w:val="00E93B8A"/>
    <w:rsid w:val="00E93F3E"/>
    <w:rsid w:val="00E93F90"/>
    <w:rsid w:val="00E94729"/>
    <w:rsid w:val="00E94D8E"/>
    <w:rsid w:val="00E94EFF"/>
    <w:rsid w:val="00E95487"/>
    <w:rsid w:val="00E955A5"/>
    <w:rsid w:val="00E962A4"/>
    <w:rsid w:val="00E978DD"/>
    <w:rsid w:val="00E97E0D"/>
    <w:rsid w:val="00EA0CE8"/>
    <w:rsid w:val="00EA190D"/>
    <w:rsid w:val="00EA27CC"/>
    <w:rsid w:val="00EA2902"/>
    <w:rsid w:val="00EA2F9B"/>
    <w:rsid w:val="00EA324B"/>
    <w:rsid w:val="00EA35A4"/>
    <w:rsid w:val="00EA37A6"/>
    <w:rsid w:val="00EA3AD2"/>
    <w:rsid w:val="00EA3C39"/>
    <w:rsid w:val="00EA3DF5"/>
    <w:rsid w:val="00EA3FD1"/>
    <w:rsid w:val="00EA41C1"/>
    <w:rsid w:val="00EA4661"/>
    <w:rsid w:val="00EA4C3E"/>
    <w:rsid w:val="00EA5B3D"/>
    <w:rsid w:val="00EA684C"/>
    <w:rsid w:val="00EA6959"/>
    <w:rsid w:val="00EA6C0F"/>
    <w:rsid w:val="00EA7399"/>
    <w:rsid w:val="00EA73E3"/>
    <w:rsid w:val="00EA764E"/>
    <w:rsid w:val="00EB04E1"/>
    <w:rsid w:val="00EB0D6C"/>
    <w:rsid w:val="00EB10B0"/>
    <w:rsid w:val="00EB126B"/>
    <w:rsid w:val="00EB181C"/>
    <w:rsid w:val="00EB18B7"/>
    <w:rsid w:val="00EB1FE4"/>
    <w:rsid w:val="00EB20EE"/>
    <w:rsid w:val="00EB22A0"/>
    <w:rsid w:val="00EB2B90"/>
    <w:rsid w:val="00EB2F7F"/>
    <w:rsid w:val="00EB300F"/>
    <w:rsid w:val="00EB3413"/>
    <w:rsid w:val="00EB3E59"/>
    <w:rsid w:val="00EB499B"/>
    <w:rsid w:val="00EB57DE"/>
    <w:rsid w:val="00EB59FB"/>
    <w:rsid w:val="00EB6280"/>
    <w:rsid w:val="00EB649B"/>
    <w:rsid w:val="00EB700F"/>
    <w:rsid w:val="00EB7202"/>
    <w:rsid w:val="00EC0493"/>
    <w:rsid w:val="00EC0E6E"/>
    <w:rsid w:val="00EC12B9"/>
    <w:rsid w:val="00EC1BB7"/>
    <w:rsid w:val="00EC1F1D"/>
    <w:rsid w:val="00EC326A"/>
    <w:rsid w:val="00EC4452"/>
    <w:rsid w:val="00EC4753"/>
    <w:rsid w:val="00EC48B6"/>
    <w:rsid w:val="00EC4E4F"/>
    <w:rsid w:val="00EC52EF"/>
    <w:rsid w:val="00EC5AD0"/>
    <w:rsid w:val="00EC5F10"/>
    <w:rsid w:val="00EC601F"/>
    <w:rsid w:val="00EC60A6"/>
    <w:rsid w:val="00EC6CC2"/>
    <w:rsid w:val="00EC728D"/>
    <w:rsid w:val="00ED06DD"/>
    <w:rsid w:val="00ED17D4"/>
    <w:rsid w:val="00ED1E65"/>
    <w:rsid w:val="00ED2215"/>
    <w:rsid w:val="00ED230D"/>
    <w:rsid w:val="00ED23CE"/>
    <w:rsid w:val="00ED26FA"/>
    <w:rsid w:val="00ED28CC"/>
    <w:rsid w:val="00ED39AC"/>
    <w:rsid w:val="00ED4239"/>
    <w:rsid w:val="00ED4B95"/>
    <w:rsid w:val="00ED4C09"/>
    <w:rsid w:val="00ED579E"/>
    <w:rsid w:val="00ED5838"/>
    <w:rsid w:val="00ED598D"/>
    <w:rsid w:val="00ED5CA3"/>
    <w:rsid w:val="00ED6739"/>
    <w:rsid w:val="00ED6B4C"/>
    <w:rsid w:val="00ED6CA2"/>
    <w:rsid w:val="00ED7000"/>
    <w:rsid w:val="00ED7316"/>
    <w:rsid w:val="00ED7927"/>
    <w:rsid w:val="00ED7B6D"/>
    <w:rsid w:val="00ED7D48"/>
    <w:rsid w:val="00ED7D53"/>
    <w:rsid w:val="00ED7DDB"/>
    <w:rsid w:val="00EE045F"/>
    <w:rsid w:val="00EE0907"/>
    <w:rsid w:val="00EE1780"/>
    <w:rsid w:val="00EE1CDF"/>
    <w:rsid w:val="00EE1F9B"/>
    <w:rsid w:val="00EE29A6"/>
    <w:rsid w:val="00EE385E"/>
    <w:rsid w:val="00EE38EF"/>
    <w:rsid w:val="00EE3F16"/>
    <w:rsid w:val="00EE43B3"/>
    <w:rsid w:val="00EE470F"/>
    <w:rsid w:val="00EE4A0F"/>
    <w:rsid w:val="00EE5BF8"/>
    <w:rsid w:val="00EE6092"/>
    <w:rsid w:val="00EE7732"/>
    <w:rsid w:val="00EE7E99"/>
    <w:rsid w:val="00EF0482"/>
    <w:rsid w:val="00EF0948"/>
    <w:rsid w:val="00EF0D86"/>
    <w:rsid w:val="00EF1C07"/>
    <w:rsid w:val="00EF2467"/>
    <w:rsid w:val="00EF270A"/>
    <w:rsid w:val="00EF3179"/>
    <w:rsid w:val="00EF34F6"/>
    <w:rsid w:val="00EF4BD2"/>
    <w:rsid w:val="00EF4E66"/>
    <w:rsid w:val="00EF55EB"/>
    <w:rsid w:val="00EF60F0"/>
    <w:rsid w:val="00EF6B23"/>
    <w:rsid w:val="00F0025A"/>
    <w:rsid w:val="00F007C2"/>
    <w:rsid w:val="00F00BB9"/>
    <w:rsid w:val="00F0104C"/>
    <w:rsid w:val="00F019A9"/>
    <w:rsid w:val="00F01FBE"/>
    <w:rsid w:val="00F02066"/>
    <w:rsid w:val="00F0254B"/>
    <w:rsid w:val="00F02D5E"/>
    <w:rsid w:val="00F03F9B"/>
    <w:rsid w:val="00F0400B"/>
    <w:rsid w:val="00F04702"/>
    <w:rsid w:val="00F0558D"/>
    <w:rsid w:val="00F05B58"/>
    <w:rsid w:val="00F069C5"/>
    <w:rsid w:val="00F06C76"/>
    <w:rsid w:val="00F06D3B"/>
    <w:rsid w:val="00F06E03"/>
    <w:rsid w:val="00F06EB7"/>
    <w:rsid w:val="00F0777A"/>
    <w:rsid w:val="00F07A25"/>
    <w:rsid w:val="00F10291"/>
    <w:rsid w:val="00F108CB"/>
    <w:rsid w:val="00F117A6"/>
    <w:rsid w:val="00F119DD"/>
    <w:rsid w:val="00F122F2"/>
    <w:rsid w:val="00F12510"/>
    <w:rsid w:val="00F1268C"/>
    <w:rsid w:val="00F12903"/>
    <w:rsid w:val="00F12E66"/>
    <w:rsid w:val="00F13024"/>
    <w:rsid w:val="00F13112"/>
    <w:rsid w:val="00F13610"/>
    <w:rsid w:val="00F1362E"/>
    <w:rsid w:val="00F13F05"/>
    <w:rsid w:val="00F14754"/>
    <w:rsid w:val="00F14B31"/>
    <w:rsid w:val="00F154DB"/>
    <w:rsid w:val="00F16078"/>
    <w:rsid w:val="00F172C9"/>
    <w:rsid w:val="00F17ADD"/>
    <w:rsid w:val="00F17F3C"/>
    <w:rsid w:val="00F20A93"/>
    <w:rsid w:val="00F2207E"/>
    <w:rsid w:val="00F22272"/>
    <w:rsid w:val="00F22529"/>
    <w:rsid w:val="00F22B50"/>
    <w:rsid w:val="00F233ED"/>
    <w:rsid w:val="00F23D9F"/>
    <w:rsid w:val="00F2414E"/>
    <w:rsid w:val="00F24627"/>
    <w:rsid w:val="00F24650"/>
    <w:rsid w:val="00F24F7B"/>
    <w:rsid w:val="00F252E2"/>
    <w:rsid w:val="00F253FD"/>
    <w:rsid w:val="00F2542A"/>
    <w:rsid w:val="00F25619"/>
    <w:rsid w:val="00F25C08"/>
    <w:rsid w:val="00F269C8"/>
    <w:rsid w:val="00F26B8F"/>
    <w:rsid w:val="00F27A3D"/>
    <w:rsid w:val="00F27BD5"/>
    <w:rsid w:val="00F30280"/>
    <w:rsid w:val="00F30991"/>
    <w:rsid w:val="00F30C27"/>
    <w:rsid w:val="00F30D80"/>
    <w:rsid w:val="00F31264"/>
    <w:rsid w:val="00F31422"/>
    <w:rsid w:val="00F316EF"/>
    <w:rsid w:val="00F318A1"/>
    <w:rsid w:val="00F31DBB"/>
    <w:rsid w:val="00F32B76"/>
    <w:rsid w:val="00F32DD2"/>
    <w:rsid w:val="00F32E58"/>
    <w:rsid w:val="00F33573"/>
    <w:rsid w:val="00F33764"/>
    <w:rsid w:val="00F345B0"/>
    <w:rsid w:val="00F34A75"/>
    <w:rsid w:val="00F35B42"/>
    <w:rsid w:val="00F3643C"/>
    <w:rsid w:val="00F3646E"/>
    <w:rsid w:val="00F368C9"/>
    <w:rsid w:val="00F36BBD"/>
    <w:rsid w:val="00F37691"/>
    <w:rsid w:val="00F37965"/>
    <w:rsid w:val="00F379BC"/>
    <w:rsid w:val="00F37D6A"/>
    <w:rsid w:val="00F402AF"/>
    <w:rsid w:val="00F40E55"/>
    <w:rsid w:val="00F40F84"/>
    <w:rsid w:val="00F41008"/>
    <w:rsid w:val="00F413FB"/>
    <w:rsid w:val="00F4228F"/>
    <w:rsid w:val="00F423EB"/>
    <w:rsid w:val="00F4272D"/>
    <w:rsid w:val="00F427C6"/>
    <w:rsid w:val="00F42CE3"/>
    <w:rsid w:val="00F43051"/>
    <w:rsid w:val="00F431FE"/>
    <w:rsid w:val="00F435B8"/>
    <w:rsid w:val="00F43D4A"/>
    <w:rsid w:val="00F44546"/>
    <w:rsid w:val="00F44600"/>
    <w:rsid w:val="00F454AA"/>
    <w:rsid w:val="00F4587F"/>
    <w:rsid w:val="00F46692"/>
    <w:rsid w:val="00F468A0"/>
    <w:rsid w:val="00F469C7"/>
    <w:rsid w:val="00F4782D"/>
    <w:rsid w:val="00F47D7A"/>
    <w:rsid w:val="00F47F10"/>
    <w:rsid w:val="00F502C1"/>
    <w:rsid w:val="00F50D8C"/>
    <w:rsid w:val="00F50F6A"/>
    <w:rsid w:val="00F51714"/>
    <w:rsid w:val="00F522FE"/>
    <w:rsid w:val="00F52652"/>
    <w:rsid w:val="00F52D19"/>
    <w:rsid w:val="00F53145"/>
    <w:rsid w:val="00F540F7"/>
    <w:rsid w:val="00F54335"/>
    <w:rsid w:val="00F54A08"/>
    <w:rsid w:val="00F54BAC"/>
    <w:rsid w:val="00F552C1"/>
    <w:rsid w:val="00F557BB"/>
    <w:rsid w:val="00F5608F"/>
    <w:rsid w:val="00F56132"/>
    <w:rsid w:val="00F56382"/>
    <w:rsid w:val="00F569C1"/>
    <w:rsid w:val="00F5744B"/>
    <w:rsid w:val="00F57E85"/>
    <w:rsid w:val="00F60186"/>
    <w:rsid w:val="00F60589"/>
    <w:rsid w:val="00F60630"/>
    <w:rsid w:val="00F60745"/>
    <w:rsid w:val="00F60784"/>
    <w:rsid w:val="00F60D69"/>
    <w:rsid w:val="00F611CD"/>
    <w:rsid w:val="00F614C8"/>
    <w:rsid w:val="00F6167C"/>
    <w:rsid w:val="00F617B7"/>
    <w:rsid w:val="00F61C28"/>
    <w:rsid w:val="00F62B28"/>
    <w:rsid w:val="00F62D10"/>
    <w:rsid w:val="00F62D54"/>
    <w:rsid w:val="00F6324F"/>
    <w:rsid w:val="00F63C71"/>
    <w:rsid w:val="00F63FB6"/>
    <w:rsid w:val="00F64268"/>
    <w:rsid w:val="00F643F2"/>
    <w:rsid w:val="00F64495"/>
    <w:rsid w:val="00F65220"/>
    <w:rsid w:val="00F653CB"/>
    <w:rsid w:val="00F65674"/>
    <w:rsid w:val="00F6591E"/>
    <w:rsid w:val="00F65A55"/>
    <w:rsid w:val="00F65DDC"/>
    <w:rsid w:val="00F662C4"/>
    <w:rsid w:val="00F6640B"/>
    <w:rsid w:val="00F66CC7"/>
    <w:rsid w:val="00F67439"/>
    <w:rsid w:val="00F675BC"/>
    <w:rsid w:val="00F71012"/>
    <w:rsid w:val="00F712FE"/>
    <w:rsid w:val="00F71F68"/>
    <w:rsid w:val="00F7218A"/>
    <w:rsid w:val="00F73C5B"/>
    <w:rsid w:val="00F73E44"/>
    <w:rsid w:val="00F74643"/>
    <w:rsid w:val="00F7472B"/>
    <w:rsid w:val="00F76C5C"/>
    <w:rsid w:val="00F76D43"/>
    <w:rsid w:val="00F77BDB"/>
    <w:rsid w:val="00F80453"/>
    <w:rsid w:val="00F804FF"/>
    <w:rsid w:val="00F80536"/>
    <w:rsid w:val="00F806F6"/>
    <w:rsid w:val="00F81195"/>
    <w:rsid w:val="00F812B7"/>
    <w:rsid w:val="00F81508"/>
    <w:rsid w:val="00F81B4D"/>
    <w:rsid w:val="00F824C4"/>
    <w:rsid w:val="00F828F2"/>
    <w:rsid w:val="00F82DD4"/>
    <w:rsid w:val="00F82E43"/>
    <w:rsid w:val="00F82EBF"/>
    <w:rsid w:val="00F8302E"/>
    <w:rsid w:val="00F838A9"/>
    <w:rsid w:val="00F83D9C"/>
    <w:rsid w:val="00F83E66"/>
    <w:rsid w:val="00F83E84"/>
    <w:rsid w:val="00F84176"/>
    <w:rsid w:val="00F8446C"/>
    <w:rsid w:val="00F859E2"/>
    <w:rsid w:val="00F85C16"/>
    <w:rsid w:val="00F862F0"/>
    <w:rsid w:val="00F864CF"/>
    <w:rsid w:val="00F87A10"/>
    <w:rsid w:val="00F902F6"/>
    <w:rsid w:val="00F90E19"/>
    <w:rsid w:val="00F91051"/>
    <w:rsid w:val="00F9117F"/>
    <w:rsid w:val="00F912C6"/>
    <w:rsid w:val="00F9131B"/>
    <w:rsid w:val="00F92CA4"/>
    <w:rsid w:val="00F92DD5"/>
    <w:rsid w:val="00F92E75"/>
    <w:rsid w:val="00F93132"/>
    <w:rsid w:val="00F936EE"/>
    <w:rsid w:val="00F93F93"/>
    <w:rsid w:val="00F940DB"/>
    <w:rsid w:val="00F94809"/>
    <w:rsid w:val="00F94E75"/>
    <w:rsid w:val="00F953B4"/>
    <w:rsid w:val="00F95743"/>
    <w:rsid w:val="00F96863"/>
    <w:rsid w:val="00F97E94"/>
    <w:rsid w:val="00FA0216"/>
    <w:rsid w:val="00FA0B68"/>
    <w:rsid w:val="00FA1285"/>
    <w:rsid w:val="00FA1FF0"/>
    <w:rsid w:val="00FA27FC"/>
    <w:rsid w:val="00FA297C"/>
    <w:rsid w:val="00FA3CB5"/>
    <w:rsid w:val="00FA48AE"/>
    <w:rsid w:val="00FA4F90"/>
    <w:rsid w:val="00FA53F7"/>
    <w:rsid w:val="00FA55F0"/>
    <w:rsid w:val="00FA5A81"/>
    <w:rsid w:val="00FA5D03"/>
    <w:rsid w:val="00FA5D3C"/>
    <w:rsid w:val="00FA622A"/>
    <w:rsid w:val="00FA657E"/>
    <w:rsid w:val="00FA7141"/>
    <w:rsid w:val="00FA7183"/>
    <w:rsid w:val="00FB0A55"/>
    <w:rsid w:val="00FB0B51"/>
    <w:rsid w:val="00FB0B5C"/>
    <w:rsid w:val="00FB0B8B"/>
    <w:rsid w:val="00FB0EE2"/>
    <w:rsid w:val="00FB1208"/>
    <w:rsid w:val="00FB12E0"/>
    <w:rsid w:val="00FB13D6"/>
    <w:rsid w:val="00FB187C"/>
    <w:rsid w:val="00FB2EBC"/>
    <w:rsid w:val="00FB348E"/>
    <w:rsid w:val="00FB4274"/>
    <w:rsid w:val="00FB4D0D"/>
    <w:rsid w:val="00FB5318"/>
    <w:rsid w:val="00FB553B"/>
    <w:rsid w:val="00FB57D2"/>
    <w:rsid w:val="00FB6DF7"/>
    <w:rsid w:val="00FB71F8"/>
    <w:rsid w:val="00FB7F23"/>
    <w:rsid w:val="00FC04CB"/>
    <w:rsid w:val="00FC08D8"/>
    <w:rsid w:val="00FC1AD4"/>
    <w:rsid w:val="00FC1F3E"/>
    <w:rsid w:val="00FC37FF"/>
    <w:rsid w:val="00FC3FA0"/>
    <w:rsid w:val="00FC3FEE"/>
    <w:rsid w:val="00FC43CD"/>
    <w:rsid w:val="00FC5732"/>
    <w:rsid w:val="00FC5B30"/>
    <w:rsid w:val="00FC5CFC"/>
    <w:rsid w:val="00FC5DD2"/>
    <w:rsid w:val="00FC5ED4"/>
    <w:rsid w:val="00FC5EF0"/>
    <w:rsid w:val="00FC6512"/>
    <w:rsid w:val="00FC65FE"/>
    <w:rsid w:val="00FC7160"/>
    <w:rsid w:val="00FC738B"/>
    <w:rsid w:val="00FD081E"/>
    <w:rsid w:val="00FD0BF4"/>
    <w:rsid w:val="00FD0D7A"/>
    <w:rsid w:val="00FD0DC5"/>
    <w:rsid w:val="00FD17F9"/>
    <w:rsid w:val="00FD1CFC"/>
    <w:rsid w:val="00FD20F5"/>
    <w:rsid w:val="00FD3108"/>
    <w:rsid w:val="00FD3419"/>
    <w:rsid w:val="00FD3BC6"/>
    <w:rsid w:val="00FD3F20"/>
    <w:rsid w:val="00FD4B86"/>
    <w:rsid w:val="00FD56AC"/>
    <w:rsid w:val="00FD5B62"/>
    <w:rsid w:val="00FD5D45"/>
    <w:rsid w:val="00FD60AA"/>
    <w:rsid w:val="00FD613F"/>
    <w:rsid w:val="00FD6CF7"/>
    <w:rsid w:val="00FD73E7"/>
    <w:rsid w:val="00FD7CEF"/>
    <w:rsid w:val="00FD7F2D"/>
    <w:rsid w:val="00FE1CD2"/>
    <w:rsid w:val="00FE1F77"/>
    <w:rsid w:val="00FE1F9F"/>
    <w:rsid w:val="00FE250D"/>
    <w:rsid w:val="00FE2792"/>
    <w:rsid w:val="00FE28DE"/>
    <w:rsid w:val="00FE2A41"/>
    <w:rsid w:val="00FE3261"/>
    <w:rsid w:val="00FE3386"/>
    <w:rsid w:val="00FE34C5"/>
    <w:rsid w:val="00FE3817"/>
    <w:rsid w:val="00FE3BB7"/>
    <w:rsid w:val="00FE3ECB"/>
    <w:rsid w:val="00FE3FF1"/>
    <w:rsid w:val="00FE4384"/>
    <w:rsid w:val="00FE4B31"/>
    <w:rsid w:val="00FE5176"/>
    <w:rsid w:val="00FE546C"/>
    <w:rsid w:val="00FE547B"/>
    <w:rsid w:val="00FE5C6A"/>
    <w:rsid w:val="00FE5DD7"/>
    <w:rsid w:val="00FE6124"/>
    <w:rsid w:val="00FE66E8"/>
    <w:rsid w:val="00FE68FB"/>
    <w:rsid w:val="00FE6C73"/>
    <w:rsid w:val="00FE7068"/>
    <w:rsid w:val="00FE746F"/>
    <w:rsid w:val="00FE7D85"/>
    <w:rsid w:val="00FE7F6B"/>
    <w:rsid w:val="00FF015C"/>
    <w:rsid w:val="00FF0198"/>
    <w:rsid w:val="00FF2496"/>
    <w:rsid w:val="00FF2F9A"/>
    <w:rsid w:val="00FF3286"/>
    <w:rsid w:val="00FF3E60"/>
    <w:rsid w:val="00FF4734"/>
    <w:rsid w:val="00FF477E"/>
    <w:rsid w:val="00FF4E50"/>
    <w:rsid w:val="00FF57B1"/>
    <w:rsid w:val="00FF61C7"/>
    <w:rsid w:val="00FF6553"/>
    <w:rsid w:val="00FF6F6C"/>
    <w:rsid w:val="00FF7309"/>
    <w:rsid w:val="00FF7514"/>
    <w:rsid w:val="00FF794B"/>
    <w:rsid w:val="00FF7A65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815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바탕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4DD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0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0">
    <w:name w:val="s         0"/>
    <w:uiPriority w:val="99"/>
    <w:rsid w:val="00CE7008"/>
    <w:pPr>
      <w:widowControl w:val="0"/>
      <w:autoSpaceDE w:val="0"/>
      <w:autoSpaceDN w:val="0"/>
      <w:adjustRightInd w:val="0"/>
    </w:pPr>
    <w:rPr>
      <w:rFonts w:ascii="í•œì»´ë°”íƒ•" w:hAnsi="í•œì»´ë°”íƒ•"/>
      <w:sz w:val="24"/>
      <w:szCs w:val="24"/>
      <w:lang w:eastAsia="en-US"/>
    </w:rPr>
  </w:style>
  <w:style w:type="paragraph" w:styleId="a4">
    <w:name w:val="header"/>
    <w:basedOn w:val="a"/>
    <w:link w:val="a5"/>
    <w:uiPriority w:val="99"/>
    <w:rsid w:val="002200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머리글 문자"/>
    <w:link w:val="a4"/>
    <w:uiPriority w:val="99"/>
    <w:locked/>
    <w:rsid w:val="0022004F"/>
    <w:rPr>
      <w:rFonts w:cs="Times New Roman"/>
    </w:rPr>
  </w:style>
  <w:style w:type="paragraph" w:styleId="a6">
    <w:name w:val="footer"/>
    <w:basedOn w:val="a"/>
    <w:link w:val="a7"/>
    <w:uiPriority w:val="99"/>
    <w:rsid w:val="002200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바닥글 문자"/>
    <w:link w:val="a6"/>
    <w:uiPriority w:val="99"/>
    <w:locked/>
    <w:rsid w:val="0022004F"/>
    <w:rPr>
      <w:rFonts w:cs="Times New Roman"/>
    </w:rPr>
  </w:style>
  <w:style w:type="paragraph" w:styleId="a8">
    <w:name w:val="Balloon Text"/>
    <w:basedOn w:val="a"/>
    <w:link w:val="a9"/>
    <w:uiPriority w:val="99"/>
    <w:rsid w:val="0022004F"/>
    <w:pPr>
      <w:spacing w:after="0"/>
    </w:pPr>
    <w:rPr>
      <w:rFonts w:ascii="Calibri" w:eastAsia="맑은 고딕" w:hAnsi="Calibri"/>
      <w:sz w:val="18"/>
      <w:szCs w:val="18"/>
    </w:rPr>
  </w:style>
  <w:style w:type="character" w:customStyle="1" w:styleId="a9">
    <w:name w:val="풍선 도움말 텍스트 문자"/>
    <w:link w:val="a8"/>
    <w:uiPriority w:val="99"/>
    <w:locked/>
    <w:rsid w:val="0022004F"/>
    <w:rPr>
      <w:rFonts w:ascii="Calibri" w:eastAsia="맑은 고딕" w:hAnsi="Calibri" w:cs="Times New Roman"/>
      <w:sz w:val="18"/>
      <w:szCs w:val="18"/>
    </w:rPr>
  </w:style>
  <w:style w:type="character" w:styleId="aa">
    <w:name w:val="Hyperlink"/>
    <w:uiPriority w:val="99"/>
    <w:unhideWhenUsed/>
    <w:rsid w:val="00EE470F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44249"/>
    <w:pPr>
      <w:ind w:leftChars="400" w:left="800"/>
    </w:pPr>
  </w:style>
  <w:style w:type="character" w:styleId="ac">
    <w:name w:val="annotation reference"/>
    <w:basedOn w:val="a0"/>
    <w:uiPriority w:val="99"/>
    <w:semiHidden/>
    <w:unhideWhenUsed/>
    <w:rsid w:val="00E57BC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57BC2"/>
  </w:style>
  <w:style w:type="character" w:customStyle="1" w:styleId="ae">
    <w:name w:val="메모 텍스트 문자"/>
    <w:basedOn w:val="a0"/>
    <w:link w:val="ad"/>
    <w:uiPriority w:val="99"/>
    <w:semiHidden/>
    <w:rsid w:val="00E57BC2"/>
    <w:rPr>
      <w:sz w:val="24"/>
      <w:szCs w:val="24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57BC2"/>
    <w:rPr>
      <w:b/>
      <w:bCs/>
    </w:rPr>
  </w:style>
  <w:style w:type="character" w:customStyle="1" w:styleId="af0">
    <w:name w:val="메모 주제 문자"/>
    <w:basedOn w:val="ae"/>
    <w:link w:val="af"/>
    <w:uiPriority w:val="99"/>
    <w:semiHidden/>
    <w:rsid w:val="00E57BC2"/>
    <w:rPr>
      <w:b/>
      <w:bCs/>
      <w:sz w:val="24"/>
      <w:szCs w:val="24"/>
      <w:lang w:eastAsia="en-US"/>
    </w:rPr>
  </w:style>
  <w:style w:type="paragraph" w:styleId="af1">
    <w:name w:val="Revision"/>
    <w:hidden/>
    <w:uiPriority w:val="99"/>
    <w:semiHidden/>
    <w:rsid w:val="00E57BC2"/>
    <w:rPr>
      <w:sz w:val="24"/>
      <w:szCs w:val="24"/>
      <w:lang w:eastAsia="en-US"/>
    </w:rPr>
  </w:style>
  <w:style w:type="paragraph" w:styleId="af2">
    <w:name w:val="Normal (Web)"/>
    <w:basedOn w:val="a"/>
    <w:uiPriority w:val="99"/>
    <w:semiHidden/>
    <w:unhideWhenUsed/>
    <w:rsid w:val="00D36E4E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apple-converted-space">
    <w:name w:val="apple-converted-space"/>
    <w:basedOn w:val="a0"/>
    <w:rsid w:val="002E4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160;&#49324;&#44208;&#44284;\Progress\&#45348;&#50724;&#46360;\&#44208;&#44284;&#51648;\2010&#45380;\100506%20&#50676;&#47536;%20&#54187;_&#53097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09A5F-C248-4946-B4A0-3A791EB6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D:\검사결과\Progress\네오딘\결과지\2010년\100506 열린 펫_콩.dotx</Template>
  <TotalTime>36</TotalTime>
  <Pages>2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질병 진단 결과 통보서</vt:lpstr>
    </vt:vector>
  </TitlesOfParts>
  <Company>Chonbuk National University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질병 진단 결과 통보서</dc:title>
  <dc:creator>default</dc:creator>
  <cp:lastModifiedBy>HongSeok Lee</cp:lastModifiedBy>
  <cp:revision>17</cp:revision>
  <dcterms:created xsi:type="dcterms:W3CDTF">2016-03-22T08:47:00Z</dcterms:created>
  <dcterms:modified xsi:type="dcterms:W3CDTF">2016-05-11T10:24:00Z</dcterms:modified>
</cp:coreProperties>
</file>