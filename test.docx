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481BD" w14:textId="77777777" w:rsidR="00B91227" w:rsidRPr="00EC5F10" w:rsidRDefault="00B91227" w:rsidP="00CE7008">
      <w:pPr>
        <w:jc w:val="center"/>
        <w:rPr>
          <w:rFonts w:ascii="맑은 고딕" w:eastAsia="맑은 고딕" w:hAnsi="맑은 고딕" w:cs="바탕"/>
          <w:b/>
          <w:sz w:val="44"/>
          <w:lang w:eastAsia="ko-KR"/>
        </w:rPr>
      </w:pPr>
      <w:r w:rsidRPr="00EC5F10">
        <w:rPr>
          <w:rFonts w:ascii="맑은 고딕" w:eastAsia="맑은 고딕" w:hAnsi="맑은 고딕" w:cs="바탕" w:hint="eastAsia"/>
          <w:b/>
          <w:sz w:val="44"/>
          <w:lang w:eastAsia="ko-KR"/>
        </w:rPr>
        <w:t>질병</w:t>
      </w:r>
      <w:r w:rsidRPr="00EC5F10">
        <w:rPr>
          <w:rFonts w:ascii="맑은 고딕" w:eastAsia="맑은 고딕" w:hAnsi="맑은 고딕" w:cs="바탕"/>
          <w:b/>
          <w:sz w:val="44"/>
          <w:lang w:eastAsia="ko-KR"/>
        </w:rPr>
        <w:t xml:space="preserve"> </w:t>
      </w:r>
      <w:r w:rsidRPr="00EC5F10">
        <w:rPr>
          <w:rFonts w:ascii="맑은 고딕" w:eastAsia="맑은 고딕" w:hAnsi="맑은 고딕" w:cs="바탕" w:hint="eastAsia"/>
          <w:b/>
          <w:sz w:val="44"/>
          <w:lang w:eastAsia="ko-KR"/>
        </w:rPr>
        <w:t>진단</w:t>
      </w:r>
      <w:r w:rsidRPr="00EC5F10">
        <w:rPr>
          <w:rFonts w:ascii="맑은 고딕" w:eastAsia="맑은 고딕" w:hAnsi="맑은 고딕" w:cs="바탕"/>
          <w:b/>
          <w:sz w:val="44"/>
          <w:lang w:eastAsia="ko-KR"/>
        </w:rPr>
        <w:t xml:space="preserve"> </w:t>
      </w:r>
      <w:r w:rsidRPr="00EC5F10">
        <w:rPr>
          <w:rFonts w:ascii="맑은 고딕" w:eastAsia="맑은 고딕" w:hAnsi="맑은 고딕" w:cs="바탕" w:hint="eastAsia"/>
          <w:b/>
          <w:sz w:val="44"/>
          <w:lang w:eastAsia="ko-KR"/>
        </w:rPr>
        <w:t>결과</w:t>
      </w:r>
      <w:r w:rsidRPr="00EC5F10">
        <w:rPr>
          <w:rFonts w:ascii="맑은 고딕" w:eastAsia="맑은 고딕" w:hAnsi="맑은 고딕" w:cs="바탕"/>
          <w:b/>
          <w:sz w:val="44"/>
          <w:lang w:eastAsia="ko-KR"/>
        </w:rPr>
        <w:t xml:space="preserve"> </w:t>
      </w:r>
      <w:r w:rsidRPr="00EC5F10">
        <w:rPr>
          <w:rFonts w:ascii="맑은 고딕" w:eastAsia="맑은 고딕" w:hAnsi="맑은 고딕" w:cs="바탕" w:hint="eastAsia"/>
          <w:b/>
          <w:sz w:val="44"/>
          <w:lang w:eastAsia="ko-KR"/>
        </w:rPr>
        <w:t>통보서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94"/>
        <w:gridCol w:w="415"/>
        <w:gridCol w:w="977"/>
        <w:gridCol w:w="1717"/>
        <w:gridCol w:w="1281"/>
        <w:gridCol w:w="695"/>
        <w:gridCol w:w="374"/>
        <w:gridCol w:w="2753"/>
      </w:tblGrid>
      <w:tr w:rsidR="00E94D8E" w:rsidRPr="004B7FB5" w14:paraId="25002C79" w14:textId="77777777" w:rsidTr="00B3640C">
        <w:trPr>
          <w:trHeight w:val="64"/>
        </w:trPr>
        <w:tc>
          <w:tcPr>
            <w:tcW w:w="1809" w:type="dxa"/>
            <w:gridSpan w:val="2"/>
          </w:tcPr>
          <w:p w14:paraId="18C22D18" w14:textId="77777777" w:rsidR="00B91227" w:rsidRPr="00EC5F10" w:rsidRDefault="00B91227" w:rsidP="004B7FB5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수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      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신</w:t>
            </w:r>
          </w:p>
        </w:tc>
        <w:tc>
          <w:tcPr>
            <w:tcW w:w="2694" w:type="dxa"/>
            <w:gridSpan w:val="2"/>
          </w:tcPr>
          <w:p w14:paraId="6C48A7BD" w14:textId="3D543961" w:rsidR="00B91227" w:rsidRPr="004535FB" w:rsidRDefault="00981605" w:rsidP="00616B26">
            <w:pPr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lang w:eastAsia="ko-KR"/>
              </w:rPr>
              <w:t>네오딘</w:t>
            </w:r>
          </w:p>
        </w:tc>
        <w:tc>
          <w:tcPr>
            <w:tcW w:w="1976" w:type="dxa"/>
            <w:gridSpan w:val="2"/>
          </w:tcPr>
          <w:p w14:paraId="3A57FC71" w14:textId="77777777" w:rsidR="00B91227" w:rsidRPr="00EC5F10" w:rsidRDefault="00B91227" w:rsidP="00616B26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의뢰번호</w:t>
            </w:r>
          </w:p>
        </w:tc>
        <w:tc>
          <w:tcPr>
            <w:tcW w:w="3127" w:type="dxa"/>
            <w:gridSpan w:val="2"/>
          </w:tcPr>
          <w:p w14:paraId="5C7C3B6A" w14:textId="77777777" w:rsidR="00B91227" w:rsidRPr="00EC5F10" w:rsidRDefault="00B91227" w:rsidP="00616B26">
            <w:pPr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</w:p>
        </w:tc>
      </w:tr>
      <w:tr w:rsidR="00E94D8E" w:rsidRPr="004B7FB5" w14:paraId="0BD55E00" w14:textId="77777777" w:rsidTr="00B3640C">
        <w:trPr>
          <w:trHeight w:val="64"/>
        </w:trPr>
        <w:tc>
          <w:tcPr>
            <w:tcW w:w="1809" w:type="dxa"/>
            <w:gridSpan w:val="2"/>
          </w:tcPr>
          <w:p w14:paraId="12B6E511" w14:textId="77777777" w:rsidR="00B91227" w:rsidRPr="00EC5F10" w:rsidRDefault="00B91227" w:rsidP="004B7FB5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의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 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뢰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일</w:t>
            </w:r>
          </w:p>
        </w:tc>
        <w:tc>
          <w:tcPr>
            <w:tcW w:w="2694" w:type="dxa"/>
            <w:gridSpan w:val="2"/>
          </w:tcPr>
          <w:p w14:paraId="0D7E7F1E" w14:textId="554B5F8A" w:rsidR="00B91227" w:rsidRPr="00EC5F10" w:rsidRDefault="00E41F69" w:rsidP="00616B26">
            <w:pPr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  <w:r>
              <w:rPr>
                <w:rFonts w:ascii="맑은 고딕" w:eastAsia="맑은 고딕" w:hAnsi="맑은 고딕" w:cs="바탕"/>
                <w:lang w:eastAsia="ko-KR"/>
              </w:rPr>
              <w:t>b;</w:t>
            </w:r>
            <w:r w:rsidR="00941EEF">
              <w:rPr>
                <w:rFonts w:ascii="맑은 고딕" w:eastAsia="맑은 고딕" w:hAnsi="맑은 고딕" w:cs="바탕" w:hint="eastAsia"/>
                <w:lang w:eastAsia="ko-KR"/>
              </w:rPr>
              <w:t>/</w:t>
            </w:r>
            <w:r>
              <w:rPr>
                <w:rFonts w:ascii="맑은 고딕" w:eastAsia="맑은 고딕" w:hAnsi="맑은 고딕" w:cs="바탕"/>
                <w:lang w:eastAsia="ko-KR"/>
              </w:rPr>
              <w:t>;</w:t>
            </w:r>
            <w:r w:rsidR="00941EEF">
              <w:rPr>
                <w:rFonts w:ascii="맑은 고딕" w:eastAsia="맑은 고딕" w:hAnsi="맑은 고딕" w:cs="바탕" w:hint="eastAsia"/>
                <w:lang w:eastAsia="ko-KR"/>
              </w:rPr>
              <w:t>c</w:t>
            </w:r>
            <w:r w:rsidR="008A6E48">
              <w:rPr>
                <w:rFonts w:ascii="맑은 고딕" w:eastAsia="맑은 고딕" w:hAnsi="맑은 고딕" w:cs="바탕" w:hint="eastAsia"/>
                <w:lang w:eastAsia="ko-KR"/>
              </w:rPr>
              <w:t>/</w:t>
            </w:r>
            <w:r w:rsidR="00941EEF">
              <w:rPr>
                <w:rFonts w:ascii="맑은 고딕" w:eastAsia="맑은 고딕" w:hAnsi="맑은 고딕" w:cs="바탕" w:hint="eastAsia"/>
                <w:lang w:eastAsia="ko-KR"/>
              </w:rPr>
              <w:t>d</w:t>
            </w:r>
            <w:r>
              <w:rPr>
                <w:rFonts w:ascii="맑은 고딕" w:eastAsia="맑은 고딕" w:hAnsi="맑은 고딕" w:cs="바탕"/>
                <w:lang w:eastAsia="ko-KR"/>
              </w:rPr>
              <w:t>;</w:t>
            </w:r>
          </w:p>
        </w:tc>
        <w:tc>
          <w:tcPr>
            <w:tcW w:w="1976" w:type="dxa"/>
            <w:gridSpan w:val="2"/>
          </w:tcPr>
          <w:p w14:paraId="48DF4F61" w14:textId="77777777" w:rsidR="00B91227" w:rsidRPr="00EC5F10" w:rsidRDefault="00B91227" w:rsidP="00616B26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통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 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보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 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일</w:t>
            </w:r>
          </w:p>
        </w:tc>
        <w:tc>
          <w:tcPr>
            <w:tcW w:w="3127" w:type="dxa"/>
            <w:gridSpan w:val="2"/>
          </w:tcPr>
          <w:p w14:paraId="39F51FE5" w14:textId="0B20B722" w:rsidR="00B91227" w:rsidRPr="00EC5F10" w:rsidRDefault="00941EEF" w:rsidP="00616B26">
            <w:pPr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lang w:eastAsia="ko-KR"/>
              </w:rPr>
              <w:t>b/c</w:t>
            </w:r>
            <w:r w:rsidR="008A6E48">
              <w:rPr>
                <w:rFonts w:ascii="맑은 고딕" w:eastAsia="맑은 고딕" w:hAnsi="맑은 고딕" w:cs="바탕" w:hint="eastAsia"/>
                <w:lang w:eastAsia="ko-KR"/>
              </w:rPr>
              <w:t>/</w:t>
            </w:r>
            <w:r>
              <w:rPr>
                <w:rFonts w:ascii="맑은 고딕" w:eastAsia="맑은 고딕" w:hAnsi="맑은 고딕" w:cs="바탕" w:hint="eastAsia"/>
                <w:lang w:eastAsia="ko-KR"/>
              </w:rPr>
              <w:t>e</w:t>
            </w:r>
          </w:p>
        </w:tc>
      </w:tr>
      <w:tr w:rsidR="00E94D8E" w:rsidRPr="004B7FB5" w14:paraId="5AB4C46E" w14:textId="77777777" w:rsidTr="00B3640C">
        <w:trPr>
          <w:trHeight w:val="64"/>
        </w:trPr>
        <w:tc>
          <w:tcPr>
            <w:tcW w:w="1809" w:type="dxa"/>
            <w:gridSpan w:val="2"/>
          </w:tcPr>
          <w:p w14:paraId="1383D642" w14:textId="77777777" w:rsidR="00B91227" w:rsidRPr="00EC5F10" w:rsidRDefault="00B91227" w:rsidP="00616B26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의뢰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수의사</w:t>
            </w:r>
          </w:p>
        </w:tc>
        <w:tc>
          <w:tcPr>
            <w:tcW w:w="2694" w:type="dxa"/>
            <w:gridSpan w:val="2"/>
          </w:tcPr>
          <w:p w14:paraId="43BF548E" w14:textId="44D5D5FD" w:rsidR="003B1675" w:rsidRPr="00EC5F10" w:rsidRDefault="00E41F69" w:rsidP="00D15C34">
            <w:pPr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  <w:r>
              <w:rPr>
                <w:rFonts w:ascii="맑은 고딕" w:eastAsia="맑은 고딕" w:hAnsi="맑은 고딕" w:cs="바탕"/>
                <w:lang w:eastAsia="ko-KR"/>
              </w:rPr>
              <w:t>F;</w:t>
            </w:r>
          </w:p>
        </w:tc>
        <w:tc>
          <w:tcPr>
            <w:tcW w:w="1976" w:type="dxa"/>
            <w:gridSpan w:val="2"/>
          </w:tcPr>
          <w:p w14:paraId="1E1B965E" w14:textId="77777777" w:rsidR="00B91227" w:rsidRPr="00EC5F10" w:rsidRDefault="00B91227" w:rsidP="00616B26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동물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(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품종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>)</w:t>
            </w:r>
          </w:p>
        </w:tc>
        <w:tc>
          <w:tcPr>
            <w:tcW w:w="3127" w:type="dxa"/>
            <w:gridSpan w:val="2"/>
          </w:tcPr>
          <w:p w14:paraId="23645244" w14:textId="3A89D1F3" w:rsidR="00B91227" w:rsidRPr="00EC5F10" w:rsidRDefault="00E41F69" w:rsidP="00941EEF">
            <w:pPr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  <w:r>
              <w:rPr>
                <w:rFonts w:ascii="맑은 고딕" w:eastAsia="맑은 고딕" w:hAnsi="맑은 고딕" w:cs="바탕"/>
                <w:lang w:eastAsia="ko-KR"/>
              </w:rPr>
              <w:t>g;</w:t>
            </w:r>
            <w:r w:rsidR="007228F2">
              <w:rPr>
                <w:rFonts w:ascii="맑은 고딕" w:eastAsia="맑은 고딕" w:hAnsi="맑은 고딕" w:cs="바탕" w:hint="eastAsia"/>
                <w:lang w:eastAsia="ko-KR"/>
              </w:rPr>
              <w:t xml:space="preserve"> </w:t>
            </w:r>
            <w:r w:rsidR="001C4C9E">
              <w:rPr>
                <w:rFonts w:ascii="맑은 고딕" w:eastAsia="맑은 고딕" w:hAnsi="맑은 고딕" w:cs="바탕" w:hint="eastAsia"/>
                <w:lang w:eastAsia="ko-KR"/>
              </w:rPr>
              <w:t>(</w:t>
            </w:r>
            <w:r w:rsidR="00941EEF">
              <w:rPr>
                <w:rFonts w:ascii="맑은 고딕" w:eastAsia="맑은 고딕" w:hAnsi="맑은 고딕" w:cs="바탕"/>
                <w:lang w:eastAsia="ko-KR"/>
              </w:rPr>
              <w:t>h</w:t>
            </w:r>
            <w:r>
              <w:rPr>
                <w:rFonts w:ascii="맑은 고딕" w:eastAsia="맑은 고딕" w:hAnsi="맑은 고딕" w:cs="바탕"/>
                <w:lang w:eastAsia="ko-KR"/>
              </w:rPr>
              <w:t>;</w:t>
            </w:r>
            <w:r w:rsidR="000900FC">
              <w:rPr>
                <w:rFonts w:ascii="맑은 고딕" w:eastAsia="맑은 고딕" w:hAnsi="맑은 고딕" w:cs="바탕" w:hint="eastAsia"/>
                <w:lang w:eastAsia="ko-KR"/>
              </w:rPr>
              <w:t>)</w:t>
            </w:r>
          </w:p>
        </w:tc>
      </w:tr>
      <w:tr w:rsidR="00040BA3" w:rsidRPr="004B7FB5" w14:paraId="16B24758" w14:textId="77777777" w:rsidTr="00E27C87">
        <w:trPr>
          <w:trHeight w:val="64"/>
        </w:trPr>
        <w:tc>
          <w:tcPr>
            <w:tcW w:w="1394" w:type="dxa"/>
          </w:tcPr>
          <w:p w14:paraId="63E0A5F9" w14:textId="77777777" w:rsidR="00B91227" w:rsidRPr="00EC5F10" w:rsidRDefault="00B91227" w:rsidP="004B7FB5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환축</w:t>
            </w:r>
            <w:r w:rsidR="00151262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 xml:space="preserve">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이름</w:t>
            </w:r>
          </w:p>
        </w:tc>
        <w:tc>
          <w:tcPr>
            <w:tcW w:w="1392" w:type="dxa"/>
            <w:gridSpan w:val="2"/>
          </w:tcPr>
          <w:p w14:paraId="3C4C1E85" w14:textId="5016F48A" w:rsidR="00B91227" w:rsidRPr="00EC5F10" w:rsidRDefault="00E41F69" w:rsidP="00BB7E57">
            <w:pPr>
              <w:tabs>
                <w:tab w:val="left" w:pos="345"/>
                <w:tab w:val="center" w:pos="601"/>
              </w:tabs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/>
                <w:lang w:eastAsia="ko-KR"/>
              </w:rPr>
              <w:t>i</w:t>
            </w:r>
            <w:proofErr w:type="spellEnd"/>
            <w:r>
              <w:rPr>
                <w:rFonts w:ascii="맑은 고딕" w:eastAsia="맑은 고딕" w:hAnsi="맑은 고딕" w:cs="바탕"/>
                <w:lang w:eastAsia="ko-KR"/>
              </w:rPr>
              <w:t>;</w:t>
            </w:r>
          </w:p>
        </w:tc>
        <w:tc>
          <w:tcPr>
            <w:tcW w:w="1717" w:type="dxa"/>
          </w:tcPr>
          <w:p w14:paraId="4F3B9EB8" w14:textId="77777777" w:rsidR="00B91227" w:rsidRPr="00EC5F10" w:rsidRDefault="00995246" w:rsidP="004B7FB5">
            <w:pPr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>S</w:t>
            </w:r>
            <w:r w:rsidR="00B91227"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>ex</w:t>
            </w:r>
          </w:p>
        </w:tc>
        <w:tc>
          <w:tcPr>
            <w:tcW w:w="1281" w:type="dxa"/>
          </w:tcPr>
          <w:p w14:paraId="3D44E0D8" w14:textId="149F89AE" w:rsidR="00B91227" w:rsidRPr="00EC5F10" w:rsidRDefault="00E41F69" w:rsidP="00B936BC">
            <w:pPr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  <w:r>
              <w:rPr>
                <w:rFonts w:ascii="맑은 고딕" w:eastAsia="맑은 고딕" w:hAnsi="맑은 고딕" w:cs="바탕"/>
                <w:lang w:eastAsia="ko-KR"/>
              </w:rPr>
              <w:t>j;</w:t>
            </w:r>
          </w:p>
        </w:tc>
        <w:tc>
          <w:tcPr>
            <w:tcW w:w="1069" w:type="dxa"/>
            <w:gridSpan w:val="2"/>
          </w:tcPr>
          <w:p w14:paraId="16729CCE" w14:textId="77777777" w:rsidR="00B91227" w:rsidRPr="00EC5F10" w:rsidRDefault="00B91227" w:rsidP="00282935">
            <w:pPr>
              <w:spacing w:after="0"/>
              <w:jc w:val="center"/>
              <w:rPr>
                <w:rFonts w:ascii="맑은 고딕" w:eastAsia="맑은 고딕" w:hAnsi="맑은 고딕" w:cs="바탕"/>
                <w:b/>
                <w:lang w:eastAsia="ko-KR"/>
              </w:rPr>
            </w:pP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연</w:t>
            </w:r>
            <w:r w:rsidRPr="00EC5F10">
              <w:rPr>
                <w:rFonts w:ascii="맑은 고딕" w:eastAsia="맑은 고딕" w:hAnsi="맑은 고딕" w:cs="바탕"/>
                <w:b/>
                <w:sz w:val="22"/>
                <w:szCs w:val="22"/>
                <w:lang w:eastAsia="ko-KR"/>
              </w:rPr>
              <w:t xml:space="preserve"> </w:t>
            </w:r>
            <w:r w:rsidRPr="00EC5F10">
              <w:rPr>
                <w:rFonts w:ascii="맑은 고딕" w:eastAsia="맑은 고딕" w:hAnsi="맑은 고딕" w:cs="바탕" w:hint="eastAsia"/>
                <w:b/>
                <w:sz w:val="22"/>
                <w:szCs w:val="22"/>
                <w:lang w:eastAsia="ko-KR"/>
              </w:rPr>
              <w:t>령</w:t>
            </w:r>
          </w:p>
        </w:tc>
        <w:tc>
          <w:tcPr>
            <w:tcW w:w="2753" w:type="dxa"/>
          </w:tcPr>
          <w:p w14:paraId="45F6589D" w14:textId="54B2EBA4" w:rsidR="00B91227" w:rsidRPr="00EC5F10" w:rsidRDefault="00E41F69" w:rsidP="00E24AD6">
            <w:pPr>
              <w:spacing w:after="0"/>
              <w:jc w:val="center"/>
              <w:rPr>
                <w:rFonts w:ascii="맑은 고딕" w:eastAsia="맑은 고딕" w:hAnsi="맑은 고딕" w:cs="바탕"/>
                <w:lang w:eastAsia="ko-KR"/>
              </w:rPr>
            </w:pPr>
            <w:r>
              <w:rPr>
                <w:rFonts w:ascii="맑은 고딕" w:eastAsia="맑은 고딕" w:hAnsi="맑은 고딕" w:cs="바탕"/>
                <w:lang w:eastAsia="ko-KR"/>
              </w:rPr>
              <w:t>k;</w:t>
            </w:r>
          </w:p>
        </w:tc>
      </w:tr>
      <w:tr w:rsidR="00B91227" w:rsidRPr="004B7FB5" w14:paraId="363CEA56" w14:textId="77777777" w:rsidTr="00E41F69">
        <w:trPr>
          <w:trHeight w:val="74"/>
        </w:trPr>
        <w:tc>
          <w:tcPr>
            <w:tcW w:w="9606" w:type="dxa"/>
            <w:gridSpan w:val="8"/>
            <w:tcBorders>
              <w:left w:val="nil"/>
              <w:bottom w:val="single" w:sz="4" w:space="0" w:color="000000"/>
              <w:right w:val="nil"/>
            </w:tcBorders>
          </w:tcPr>
          <w:p w14:paraId="5067B94F" w14:textId="77777777" w:rsidR="00B91227" w:rsidRPr="004B7FB5" w:rsidRDefault="00B91227" w:rsidP="004B7FB5">
            <w:pPr>
              <w:spacing w:after="0"/>
              <w:rPr>
                <w:rFonts w:ascii="맑은 고딕" w:eastAsia="맑은 고딕" w:hAnsi="맑은 고딕" w:cs="바탕"/>
                <w:sz w:val="16"/>
                <w:lang w:eastAsia="ko-KR"/>
              </w:rPr>
            </w:pPr>
          </w:p>
        </w:tc>
      </w:tr>
      <w:tr w:rsidR="00E41F69" w:rsidRPr="00EB1FE4" w14:paraId="39C16655" w14:textId="77777777" w:rsidTr="00E41F69">
        <w:tc>
          <w:tcPr>
            <w:tcW w:w="9606" w:type="dxa"/>
            <w:gridSpan w:val="8"/>
            <w:tcBorders>
              <w:bottom w:val="nil"/>
            </w:tcBorders>
          </w:tcPr>
          <w:p w14:paraId="069FC125" w14:textId="1F797133" w:rsidR="00E41F69" w:rsidRPr="00695F8A" w:rsidRDefault="00E41F69" w:rsidP="009F7097">
            <w:pPr>
              <w:pStyle w:val="s0"/>
              <w:jc w:val="both"/>
              <w:rPr>
                <w:rFonts w:ascii="맑은 고딕" w:eastAsia="맑은 고딕" w:hAnsi="맑은 고딕"/>
                <w:lang w:eastAsia="ko-KR"/>
              </w:rPr>
            </w:pPr>
            <w:r w:rsidRPr="00695F8A">
              <w:rPr>
                <w:rFonts w:ascii="맑은 고딕" w:eastAsia="맑은 고딕" w:hAnsi="맑은 고딕"/>
                <w:lang w:eastAsia="ko-KR"/>
              </w:rPr>
              <w:t>1.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/>
                <w:lang w:eastAsia="ko-KR"/>
              </w:rPr>
              <w:t>Gross findings</w:t>
            </w:r>
            <w:r>
              <w:rPr>
                <w:rFonts w:ascii="맑은 고딕" w:eastAsia="맑은 고딕" w:hAnsi="맑은 고딕" w:hint="eastAsia"/>
                <w:lang w:eastAsia="ko-KR"/>
              </w:rPr>
              <w:t>:</w:t>
            </w:r>
            <w:r w:rsidRPr="00695F8A">
              <w:rPr>
                <w:rFonts w:ascii="맑은 고딕" w:eastAsia="맑은 고딕" w:hAnsi="맑은 고딕"/>
                <w:lang w:eastAsia="ko-KR"/>
              </w:rPr>
              <w:t xml:space="preserve"> </w:t>
            </w:r>
          </w:p>
        </w:tc>
      </w:tr>
      <w:tr w:rsidR="00E41F69" w:rsidRPr="00EB1FE4" w14:paraId="6BB0233B" w14:textId="77777777" w:rsidTr="00E41F69">
        <w:tc>
          <w:tcPr>
            <w:tcW w:w="9606" w:type="dxa"/>
            <w:gridSpan w:val="8"/>
            <w:tcBorders>
              <w:top w:val="nil"/>
              <w:bottom w:val="single" w:sz="4" w:space="0" w:color="000000"/>
            </w:tcBorders>
          </w:tcPr>
          <w:p w14:paraId="2733076A" w14:textId="77777777" w:rsidR="00E41F69" w:rsidRDefault="00E41F69" w:rsidP="00E41F69">
            <w:pPr>
              <w:pStyle w:val="s0"/>
              <w:ind w:leftChars="100" w:left="240"/>
              <w:jc w:val="both"/>
              <w:rPr>
                <w:rFonts w:ascii="맑은 고딕" w:eastAsia="맑은 고딕" w:hAnsi="맑은 고딕"/>
                <w:lang w:eastAsia="ko-KR"/>
              </w:rPr>
            </w:pPr>
          </w:p>
        </w:tc>
      </w:tr>
      <w:tr w:rsidR="00E41F69" w:rsidRPr="00EB1FE4" w14:paraId="6D08269A" w14:textId="77777777" w:rsidTr="00E41F69">
        <w:trPr>
          <w:trHeight w:val="465"/>
        </w:trPr>
        <w:tc>
          <w:tcPr>
            <w:tcW w:w="9606" w:type="dxa"/>
            <w:gridSpan w:val="8"/>
            <w:tcBorders>
              <w:bottom w:val="nil"/>
            </w:tcBorders>
          </w:tcPr>
          <w:p w14:paraId="5FBCE774" w14:textId="6E0AEBC9" w:rsidR="00E41F69" w:rsidRDefault="00E41F69" w:rsidP="00E41F69">
            <w:pPr>
              <w:pStyle w:val="s0"/>
              <w:tabs>
                <w:tab w:val="left" w:pos="6315"/>
                <w:tab w:val="left" w:pos="7470"/>
              </w:tabs>
              <w:jc w:val="both"/>
              <w:rPr>
                <w:rFonts w:ascii="맑은 고딕" w:eastAsia="맑은 고딕" w:hAnsi="맑은 고딕"/>
                <w:lang w:eastAsia="ko-KR"/>
              </w:rPr>
            </w:pPr>
            <w:r w:rsidRPr="00695F8A">
              <w:rPr>
                <w:rFonts w:ascii="맑은 고딕" w:eastAsia="맑은 고딕" w:hAnsi="맑은 고딕"/>
                <w:lang w:eastAsia="ko-KR"/>
              </w:rPr>
              <w:t xml:space="preserve">2. Microscopic </w:t>
            </w:r>
            <w:proofErr w:type="spellStart"/>
            <w:r w:rsidRPr="00695F8A">
              <w:rPr>
                <w:rFonts w:ascii="맑은 고딕" w:eastAsia="맑은 고딕" w:hAnsi="맑은 고딕"/>
                <w:lang w:eastAsia="ko-KR"/>
              </w:rPr>
              <w:t>fndings</w:t>
            </w:r>
            <w:proofErr w:type="spellEnd"/>
            <w:r w:rsidRPr="00695F8A">
              <w:rPr>
                <w:rFonts w:ascii="맑은 고딕" w:eastAsia="맑은 고딕" w:hAnsi="맑은 고딕" w:hint="eastAsia"/>
                <w:lang w:eastAsia="ko-KR"/>
              </w:rPr>
              <w:t>:</w:t>
            </w:r>
            <w:r>
              <w:rPr>
                <w:rFonts w:ascii="맑은 고딕" w:eastAsia="맑은 고딕" w:hAnsi="맑은 고딕"/>
                <w:lang w:eastAsia="ko-KR"/>
              </w:rPr>
              <w:tab/>
            </w:r>
          </w:p>
        </w:tc>
      </w:tr>
      <w:tr w:rsidR="00B91227" w:rsidRPr="00EB1FE4" w14:paraId="7FBBE8D0" w14:textId="77777777" w:rsidTr="00E41F69">
        <w:tc>
          <w:tcPr>
            <w:tcW w:w="9606" w:type="dxa"/>
            <w:gridSpan w:val="8"/>
            <w:tcBorders>
              <w:top w:val="nil"/>
            </w:tcBorders>
          </w:tcPr>
          <w:p w14:paraId="77CC9D4F" w14:textId="0E7981CA" w:rsidR="000F1AEF" w:rsidRPr="00C15192" w:rsidRDefault="000F1AEF" w:rsidP="00E41F69">
            <w:pPr>
              <w:widowControl w:val="0"/>
              <w:autoSpaceDE w:val="0"/>
              <w:autoSpaceDN w:val="0"/>
              <w:adjustRightInd w:val="0"/>
              <w:spacing w:after="0"/>
              <w:ind w:leftChars="100" w:left="240"/>
              <w:jc w:val="both"/>
              <w:rPr>
                <w:rFonts w:asciiTheme="majorHAnsi" w:eastAsiaTheme="majorHAnsi" w:hAnsiTheme="majorHAnsi" w:cs="Arial"/>
                <w:color w:val="000000"/>
                <w:lang w:eastAsia="ko-KR"/>
              </w:rPr>
            </w:pPr>
          </w:p>
        </w:tc>
      </w:tr>
      <w:tr w:rsidR="00B91227" w:rsidRPr="004B7FB5" w14:paraId="27BEDD0D" w14:textId="77777777" w:rsidTr="00E41F69">
        <w:tc>
          <w:tcPr>
            <w:tcW w:w="9606" w:type="dxa"/>
            <w:gridSpan w:val="8"/>
            <w:tcBorders>
              <w:left w:val="nil"/>
              <w:bottom w:val="single" w:sz="4" w:space="0" w:color="000000"/>
              <w:right w:val="nil"/>
            </w:tcBorders>
          </w:tcPr>
          <w:p w14:paraId="66DF8359" w14:textId="77777777" w:rsidR="00B91227" w:rsidRPr="00871B8A" w:rsidRDefault="00B91227" w:rsidP="004B7FB5">
            <w:pPr>
              <w:spacing w:after="0"/>
              <w:rPr>
                <w:rFonts w:ascii="맑은 고딕" w:eastAsia="맑은 고딕" w:hAnsi="맑은 고딕" w:cs="바탕"/>
                <w:lang w:eastAsia="ko-KR"/>
              </w:rPr>
            </w:pPr>
          </w:p>
        </w:tc>
      </w:tr>
      <w:tr w:rsidR="00E41F69" w:rsidRPr="00FC65FE" w14:paraId="685AB4A4" w14:textId="77777777" w:rsidTr="00E41F69">
        <w:trPr>
          <w:trHeight w:val="841"/>
        </w:trPr>
        <w:tc>
          <w:tcPr>
            <w:tcW w:w="9606" w:type="dxa"/>
            <w:gridSpan w:val="8"/>
            <w:tcBorders>
              <w:bottom w:val="nil"/>
            </w:tcBorders>
          </w:tcPr>
          <w:p w14:paraId="4EDECDC1" w14:textId="77777777" w:rsidR="00E41F69" w:rsidRPr="00695F8A" w:rsidRDefault="00E41F69" w:rsidP="00E41F69">
            <w:pPr>
              <w:pStyle w:val="s0"/>
              <w:jc w:val="both"/>
              <w:rPr>
                <w:rFonts w:ascii="맑은 고딕" w:eastAsia="맑은 고딕" w:hAnsi="맑은 고딕"/>
                <w:lang w:eastAsia="ko-KR"/>
              </w:rPr>
            </w:pPr>
            <w:r w:rsidRPr="00695F8A">
              <w:rPr>
                <w:rFonts w:ascii="맑은 고딕" w:eastAsia="맑은 고딕" w:hAnsi="맑은 고딕"/>
                <w:lang w:eastAsia="ko-KR"/>
              </w:rPr>
              <w:t>Diagnosis</w:t>
            </w:r>
          </w:p>
          <w:p w14:paraId="46633E52" w14:textId="0D4AE121" w:rsidR="00E41F69" w:rsidRPr="00695F8A" w:rsidRDefault="00E41F69" w:rsidP="00E41F69">
            <w:pPr>
              <w:pStyle w:val="s0"/>
              <w:spacing w:line="276" w:lineRule="auto"/>
              <w:ind w:firstLine="165"/>
              <w:jc w:val="both"/>
              <w:rPr>
                <w:rFonts w:ascii="맑은 고딕" w:eastAsia="맑은 고딕" w:hAnsi="맑은 고딕"/>
                <w:lang w:eastAsia="ko-KR"/>
              </w:rPr>
            </w:pPr>
            <w:r w:rsidRPr="00695F8A">
              <w:rPr>
                <w:rFonts w:ascii="맑은 고딕" w:eastAsia="맑은 고딕" w:hAnsi="맑은 고딕"/>
                <w:lang w:eastAsia="ko-KR"/>
              </w:rPr>
              <w:t xml:space="preserve">Morphologic </w:t>
            </w:r>
            <w:proofErr w:type="spellStart"/>
            <w:r w:rsidRPr="00695F8A">
              <w:rPr>
                <w:rFonts w:ascii="맑은 고딕" w:eastAsia="맑은 고딕" w:hAnsi="맑은 고딕"/>
                <w:lang w:eastAsia="ko-KR"/>
              </w:rPr>
              <w:t>Dx</w:t>
            </w:r>
            <w:proofErr w:type="spellEnd"/>
            <w:r w:rsidRPr="00695F8A">
              <w:rPr>
                <w:rFonts w:ascii="맑은 고딕" w:eastAsia="맑은 고딕" w:hAnsi="맑은 고딕"/>
                <w:lang w:eastAsia="ko-KR"/>
              </w:rPr>
              <w:t xml:space="preserve">: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</w:p>
        </w:tc>
      </w:tr>
      <w:tr w:rsidR="00B91227" w:rsidRPr="00FC65FE" w14:paraId="437D2B3B" w14:textId="77777777" w:rsidTr="00E41F69">
        <w:trPr>
          <w:trHeight w:val="339"/>
        </w:trPr>
        <w:tc>
          <w:tcPr>
            <w:tcW w:w="9606" w:type="dxa"/>
            <w:gridSpan w:val="8"/>
            <w:tcBorders>
              <w:top w:val="nil"/>
              <w:bottom w:val="nil"/>
            </w:tcBorders>
          </w:tcPr>
          <w:p w14:paraId="3BEE63F3" w14:textId="6047A61C" w:rsidR="00EC48B6" w:rsidRPr="00E41F69" w:rsidRDefault="00C15192" w:rsidP="00E41F69">
            <w:pPr>
              <w:pStyle w:val="ab"/>
              <w:widowControl w:val="0"/>
              <w:tabs>
                <w:tab w:val="left" w:pos="8219"/>
              </w:tabs>
              <w:autoSpaceDE w:val="0"/>
              <w:autoSpaceDN w:val="0"/>
              <w:adjustRightInd w:val="0"/>
              <w:spacing w:after="0" w:line="276" w:lineRule="auto"/>
              <w:ind w:leftChars="0" w:left="760"/>
              <w:rPr>
                <w:rFonts w:ascii="Arial" w:hAnsi="Arial" w:cs="Arial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Arial" w:hAnsi="Arial" w:cs="Arial"/>
                <w:sz w:val="28"/>
                <w:szCs w:val="28"/>
                <w:lang w:eastAsia="ko-KR"/>
              </w:rPr>
              <w:t xml:space="preserve">Suspected to </w:t>
            </w:r>
            <w:r w:rsidR="00E41F69">
              <w:rPr>
                <w:rFonts w:ascii="Arial" w:hAnsi="Arial" w:cs="Arial"/>
                <w:sz w:val="28"/>
                <w:szCs w:val="28"/>
                <w:lang w:eastAsia="ko-KR"/>
              </w:rPr>
              <w:t>m;</w:t>
            </w:r>
            <w:r w:rsidR="00E41F69">
              <w:rPr>
                <w:rFonts w:ascii="Arial" w:hAnsi="Arial" w:cs="Arial"/>
                <w:color w:val="FF0000"/>
                <w:sz w:val="28"/>
                <w:szCs w:val="28"/>
                <w:lang w:eastAsia="ko-KR"/>
              </w:rPr>
              <w:tab/>
            </w:r>
            <w:bookmarkStart w:id="0" w:name="_GoBack"/>
            <w:bookmarkEnd w:id="0"/>
          </w:p>
        </w:tc>
      </w:tr>
      <w:tr w:rsidR="00E41F69" w:rsidRPr="00FC65FE" w14:paraId="4E1C2DEF" w14:textId="77777777" w:rsidTr="00E41F69">
        <w:trPr>
          <w:trHeight w:val="841"/>
        </w:trPr>
        <w:tc>
          <w:tcPr>
            <w:tcW w:w="9606" w:type="dxa"/>
            <w:gridSpan w:val="8"/>
            <w:tcBorders>
              <w:top w:val="nil"/>
              <w:bottom w:val="single" w:sz="4" w:space="0" w:color="000000"/>
            </w:tcBorders>
          </w:tcPr>
          <w:p w14:paraId="71C5D8D4" w14:textId="6002EEF8" w:rsidR="00E41F69" w:rsidRDefault="00E41F69" w:rsidP="00E41F69">
            <w:pPr>
              <w:pStyle w:val="ab"/>
              <w:widowControl w:val="0"/>
              <w:tabs>
                <w:tab w:val="left" w:pos="8219"/>
              </w:tabs>
              <w:autoSpaceDE w:val="0"/>
              <w:autoSpaceDN w:val="0"/>
              <w:adjustRightInd w:val="0"/>
              <w:spacing w:after="0" w:line="276" w:lineRule="auto"/>
              <w:ind w:leftChars="0" w:left="760"/>
              <w:rPr>
                <w:rFonts w:ascii="Arial" w:hAnsi="Arial" w:cs="Arial"/>
                <w:sz w:val="28"/>
                <w:szCs w:val="28"/>
                <w:lang w:eastAsia="ko-KR"/>
              </w:rPr>
            </w:pPr>
            <w:r w:rsidRPr="0065107E">
              <w:rPr>
                <w:rFonts w:ascii="Arial" w:hAnsi="Arial" w:cs="Arial" w:hint="eastAsia"/>
                <w:color w:val="FF0000"/>
                <w:sz w:val="28"/>
                <w:szCs w:val="28"/>
                <w:lang w:eastAsia="ko-KR"/>
              </w:rPr>
              <w:t>(See, comments)</w:t>
            </w:r>
          </w:p>
        </w:tc>
      </w:tr>
      <w:tr w:rsidR="00E41F69" w:rsidRPr="00FC65FE" w14:paraId="35FFFDEA" w14:textId="77777777" w:rsidTr="00E41F69">
        <w:trPr>
          <w:trHeight w:val="99"/>
        </w:trPr>
        <w:tc>
          <w:tcPr>
            <w:tcW w:w="9606" w:type="dxa"/>
            <w:gridSpan w:val="8"/>
            <w:tcBorders>
              <w:bottom w:val="nil"/>
            </w:tcBorders>
          </w:tcPr>
          <w:p w14:paraId="7F428547" w14:textId="549AA932" w:rsidR="00E41F69" w:rsidRPr="00695F8A" w:rsidRDefault="00E41F69" w:rsidP="00E41F69">
            <w:pPr>
              <w:pStyle w:val="s0"/>
              <w:jc w:val="both"/>
              <w:rPr>
                <w:rFonts w:ascii="맑은 고딕" w:eastAsia="맑은 고딕" w:hAnsi="맑은 고딕"/>
                <w:lang w:eastAsia="ko-KR"/>
              </w:rPr>
            </w:pPr>
            <w:r w:rsidRPr="00695F8A">
              <w:rPr>
                <w:rFonts w:ascii="맑은 고딕" w:eastAsia="맑은 고딕" w:hAnsi="맑은 고딕"/>
                <w:lang w:eastAsia="ko-KR"/>
              </w:rPr>
              <w:t>Comments:</w:t>
            </w:r>
          </w:p>
        </w:tc>
      </w:tr>
      <w:tr w:rsidR="00E41F69" w:rsidRPr="00FC65FE" w14:paraId="05C2C8B6" w14:textId="77777777" w:rsidTr="00E41F69">
        <w:trPr>
          <w:trHeight w:val="841"/>
        </w:trPr>
        <w:tc>
          <w:tcPr>
            <w:tcW w:w="9606" w:type="dxa"/>
            <w:gridSpan w:val="8"/>
            <w:tcBorders>
              <w:top w:val="nil"/>
            </w:tcBorders>
          </w:tcPr>
          <w:p w14:paraId="0AABD5BD" w14:textId="22C7587E" w:rsidR="00E41F69" w:rsidRPr="00BF11BB" w:rsidRDefault="00E41F69" w:rsidP="00E41F69">
            <w:pPr>
              <w:pStyle w:val="s0"/>
              <w:jc w:val="both"/>
              <w:rPr>
                <w:rFonts w:ascii="맑은 고딕" w:eastAsia="맑은 고딕" w:hAnsi="맑은 고딕"/>
                <w:lang w:eastAsia="ko-KR"/>
              </w:rPr>
            </w:pPr>
          </w:p>
          <w:p w14:paraId="7D337BAA" w14:textId="77777777" w:rsidR="00E41F69" w:rsidRDefault="00E41F69" w:rsidP="00E41F69">
            <w:pPr>
              <w:spacing w:after="0"/>
              <w:ind w:firstLine="150"/>
              <w:jc w:val="both"/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eastAsia="ko-KR"/>
              </w:rPr>
            </w:pPr>
            <w:r w:rsidRPr="003343B6">
              <w:rPr>
                <w:rFonts w:asciiTheme="minorHAnsi" w:eastAsiaTheme="minorHAnsi" w:hAnsiTheme="minorHAnsi" w:cs="Arial" w:hint="eastAsia"/>
                <w:color w:val="000000"/>
                <w:sz w:val="20"/>
                <w:szCs w:val="20"/>
                <w:lang w:eastAsia="ko-KR"/>
              </w:rPr>
              <w:t>침사물의 세포학적 검사 결과,</w:t>
            </w:r>
            <w: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eastAsia="ko-KR"/>
              </w:rPr>
              <w:t xml:space="preserve"> </w:t>
            </w:r>
          </w:p>
          <w:p w14:paraId="287403CE" w14:textId="3B1C17F4" w:rsidR="00E41F69" w:rsidRDefault="00E41F69" w:rsidP="00E41F69">
            <w:pPr>
              <w:pStyle w:val="ab"/>
              <w:widowControl w:val="0"/>
              <w:autoSpaceDE w:val="0"/>
              <w:autoSpaceDN w:val="0"/>
              <w:adjustRightInd w:val="0"/>
              <w:spacing w:after="0" w:line="276" w:lineRule="auto"/>
              <w:ind w:leftChars="0" w:left="760"/>
              <w:rPr>
                <w:rFonts w:ascii="Arial" w:hAnsi="Arial" w:cs="Arial"/>
                <w:sz w:val="28"/>
                <w:szCs w:val="28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color w:val="000000"/>
                <w:sz w:val="20"/>
                <w:szCs w:val="20"/>
                <w:lang w:eastAsia="ko-KR"/>
              </w:rPr>
              <w:t>환자의 병력, 신체검사, 영상학적 검사 및 임상증상을 종합적으로 고려하여 평가하시길 바랍니다..</w:t>
            </w:r>
          </w:p>
        </w:tc>
      </w:tr>
      <w:tr w:rsidR="00B91227" w:rsidRPr="00EC5F10" w14:paraId="347D0D6E" w14:textId="77777777" w:rsidTr="00BF26D8">
        <w:tc>
          <w:tcPr>
            <w:tcW w:w="9606" w:type="dxa"/>
            <w:gridSpan w:val="8"/>
            <w:tcBorders>
              <w:left w:val="nil"/>
              <w:bottom w:val="nil"/>
              <w:right w:val="nil"/>
            </w:tcBorders>
          </w:tcPr>
          <w:p w14:paraId="33F05AFD" w14:textId="77777777" w:rsidR="00BD4509" w:rsidRPr="008704E9" w:rsidRDefault="00BD4509" w:rsidP="00BD450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맑은 고딕" w:eastAsia="맑은 고딕" w:hAnsi="맑은 고딕"/>
                <w:sz w:val="14"/>
                <w:lang w:eastAsia="ko-KR"/>
              </w:rPr>
            </w:pPr>
          </w:p>
          <w:p w14:paraId="26DF6C9C" w14:textId="77777777" w:rsidR="00B91227" w:rsidRPr="00FC5CFC" w:rsidRDefault="000620C4" w:rsidP="004B7FB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맑은 고딕" w:eastAsia="맑은 고딕" w:hAnsi="맑은 고딕"/>
                <w:sz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서울</w:t>
            </w:r>
            <w:r w:rsidR="00B91227"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대학교</w:t>
            </w:r>
            <w:r w:rsidR="00B91227"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="00B91227"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수의과대학</w:t>
            </w:r>
            <w:r w:rsidR="00B91227"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="00B91227"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임상병리학교실</w:t>
            </w:r>
          </w:p>
          <w:p w14:paraId="64566833" w14:textId="77777777" w:rsidR="00B91227" w:rsidRPr="00FC5CFC" w:rsidRDefault="00B91227" w:rsidP="004B7FB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교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수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  </w:t>
            </w:r>
            <w:r w:rsidR="000620C4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김용백</w:t>
            </w:r>
          </w:p>
          <w:p w14:paraId="61E849F6" w14:textId="77777777" w:rsidR="00B91227" w:rsidRPr="00FC5CFC" w:rsidRDefault="00B91227" w:rsidP="004B7FB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맑은 고딕" w:eastAsia="맑은 고딕" w:hAnsi="맑은 고딕"/>
                <w:sz w:val="6"/>
                <w:lang w:eastAsia="ko-KR"/>
              </w:rPr>
            </w:pPr>
          </w:p>
          <w:p w14:paraId="276A4F9D" w14:textId="77777777" w:rsidR="00B91227" w:rsidRPr="00EC5F10" w:rsidRDefault="00B91227" w:rsidP="000A3BE3">
            <w:pPr>
              <w:pStyle w:val="s0"/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FC5CFC">
              <w:rPr>
                <w:rFonts w:ascii="맑은 고딕" w:eastAsia="맑은 고딕" w:hAnsi="맑은 고딕" w:hint="eastAsia"/>
                <w:sz w:val="20"/>
                <w:lang w:eastAsia="ko-KR"/>
              </w:rPr>
              <w:t>“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본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소견서는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의뢰된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가검물에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한정된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검사결과로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소송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및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기타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법적인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요인으로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사용할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수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FC5CFC">
              <w:rPr>
                <w:rFonts w:ascii="맑은 고딕" w:eastAsia="맑은 고딕" w:hAnsi="맑은 고딕" w:cs="바탕" w:hint="eastAsia"/>
                <w:sz w:val="20"/>
                <w:lang w:eastAsia="ko-KR"/>
              </w:rPr>
              <w:t>없습니다</w:t>
            </w:r>
            <w:r w:rsidRPr="00FC5CFC">
              <w:rPr>
                <w:rFonts w:ascii="맑은 고딕" w:eastAsia="맑은 고딕" w:hAnsi="맑은 고딕"/>
                <w:sz w:val="20"/>
                <w:lang w:eastAsia="ko-KR"/>
              </w:rPr>
              <w:t>.</w:t>
            </w:r>
          </w:p>
        </w:tc>
      </w:tr>
    </w:tbl>
    <w:p w14:paraId="293DBF53" w14:textId="147FB050" w:rsidR="00941EEF" w:rsidRDefault="00941EEF">
      <w:pPr>
        <w:tabs>
          <w:tab w:val="left" w:pos="6330"/>
        </w:tabs>
        <w:rPr>
          <w:lang w:eastAsia="ko-KR"/>
        </w:rPr>
      </w:pPr>
    </w:p>
    <w:p w14:paraId="1C917D46" w14:textId="77777777" w:rsidR="001F0FB1" w:rsidRPr="001F0FB1" w:rsidRDefault="00941EEF">
      <w:pPr>
        <w:tabs>
          <w:tab w:val="left" w:pos="6330"/>
        </w:tabs>
        <w:rPr>
          <w:lang w:eastAsia="ko-KR"/>
        </w:rPr>
      </w:pPr>
      <w:r>
        <w:rPr>
          <w:lang w:eastAsia="ko-KR"/>
        </w:rPr>
        <w:br w:type="column"/>
      </w:r>
    </w:p>
    <w:sectPr w:rsidR="001F0FB1" w:rsidRPr="001F0FB1" w:rsidSect="00CE7008">
      <w:pgSz w:w="11900" w:h="16840"/>
      <w:pgMar w:top="1440" w:right="1127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C1ED6" w14:textId="77777777" w:rsidR="004A2F37" w:rsidRDefault="004A2F37" w:rsidP="0022004F">
      <w:pPr>
        <w:spacing w:after="0"/>
      </w:pPr>
      <w:r>
        <w:separator/>
      </w:r>
    </w:p>
  </w:endnote>
  <w:endnote w:type="continuationSeparator" w:id="0">
    <w:p w14:paraId="0697EB52" w14:textId="77777777" w:rsidR="004A2F37" w:rsidRDefault="004A2F37" w:rsidP="002200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í•œì»´ë°”íƒ•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7347BD" w14:textId="77777777" w:rsidR="004A2F37" w:rsidRDefault="004A2F37" w:rsidP="0022004F">
      <w:pPr>
        <w:spacing w:after="0"/>
      </w:pPr>
      <w:r>
        <w:separator/>
      </w:r>
    </w:p>
  </w:footnote>
  <w:footnote w:type="continuationSeparator" w:id="0">
    <w:p w14:paraId="7EA4F106" w14:textId="77777777" w:rsidR="004A2F37" w:rsidRDefault="004A2F37" w:rsidP="002200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67B06"/>
    <w:multiLevelType w:val="hybridMultilevel"/>
    <w:tmpl w:val="55C0FDDE"/>
    <w:lvl w:ilvl="0" w:tplc="BC801184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5" w:hanging="400"/>
      </w:pPr>
    </w:lvl>
    <w:lvl w:ilvl="2" w:tplc="0409001B" w:tentative="1">
      <w:start w:val="1"/>
      <w:numFmt w:val="lowerRoman"/>
      <w:lvlText w:val="%3."/>
      <w:lvlJc w:val="right"/>
      <w:pPr>
        <w:ind w:left="1365" w:hanging="400"/>
      </w:pPr>
    </w:lvl>
    <w:lvl w:ilvl="3" w:tplc="0409000F" w:tentative="1">
      <w:start w:val="1"/>
      <w:numFmt w:val="decimal"/>
      <w:lvlText w:val="%4."/>
      <w:lvlJc w:val="left"/>
      <w:pPr>
        <w:ind w:left="1765" w:hanging="400"/>
      </w:pPr>
    </w:lvl>
    <w:lvl w:ilvl="4" w:tplc="04090019" w:tentative="1">
      <w:start w:val="1"/>
      <w:numFmt w:val="upperLetter"/>
      <w:lvlText w:val="%5."/>
      <w:lvlJc w:val="left"/>
      <w:pPr>
        <w:ind w:left="2165" w:hanging="400"/>
      </w:pPr>
    </w:lvl>
    <w:lvl w:ilvl="5" w:tplc="0409001B" w:tentative="1">
      <w:start w:val="1"/>
      <w:numFmt w:val="lowerRoman"/>
      <w:lvlText w:val="%6."/>
      <w:lvlJc w:val="right"/>
      <w:pPr>
        <w:ind w:left="2565" w:hanging="400"/>
      </w:pPr>
    </w:lvl>
    <w:lvl w:ilvl="6" w:tplc="0409000F" w:tentative="1">
      <w:start w:val="1"/>
      <w:numFmt w:val="decimal"/>
      <w:lvlText w:val="%7."/>
      <w:lvlJc w:val="left"/>
      <w:pPr>
        <w:ind w:left="2965" w:hanging="400"/>
      </w:pPr>
    </w:lvl>
    <w:lvl w:ilvl="7" w:tplc="04090019" w:tentative="1">
      <w:start w:val="1"/>
      <w:numFmt w:val="upperLetter"/>
      <w:lvlText w:val="%8."/>
      <w:lvlJc w:val="left"/>
      <w:pPr>
        <w:ind w:left="3365" w:hanging="400"/>
      </w:pPr>
    </w:lvl>
    <w:lvl w:ilvl="8" w:tplc="0409001B" w:tentative="1">
      <w:start w:val="1"/>
      <w:numFmt w:val="lowerRoman"/>
      <w:lvlText w:val="%9."/>
      <w:lvlJc w:val="right"/>
      <w:pPr>
        <w:ind w:left="3765" w:hanging="400"/>
      </w:pPr>
    </w:lvl>
  </w:abstractNum>
  <w:abstractNum w:abstractNumId="1">
    <w:nsid w:val="1DA45F06"/>
    <w:multiLevelType w:val="hybridMultilevel"/>
    <w:tmpl w:val="AFBE76D8"/>
    <w:lvl w:ilvl="0" w:tplc="22F80D1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CDC1C84"/>
    <w:multiLevelType w:val="hybridMultilevel"/>
    <w:tmpl w:val="775093C8"/>
    <w:lvl w:ilvl="0" w:tplc="E702EA4E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>
    <w:nsid w:val="321E7450"/>
    <w:multiLevelType w:val="hybridMultilevel"/>
    <w:tmpl w:val="6C986B76"/>
    <w:lvl w:ilvl="0" w:tplc="3DA67644">
      <w:start w:val="2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4">
    <w:nsid w:val="33DB099B"/>
    <w:multiLevelType w:val="hybridMultilevel"/>
    <w:tmpl w:val="A01A87A0"/>
    <w:lvl w:ilvl="0" w:tplc="1C08A4BE">
      <w:start w:val="1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5">
    <w:nsid w:val="39860B13"/>
    <w:multiLevelType w:val="hybridMultilevel"/>
    <w:tmpl w:val="BB1841A4"/>
    <w:lvl w:ilvl="0" w:tplc="CC44CF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C746BBA"/>
    <w:multiLevelType w:val="hybridMultilevel"/>
    <w:tmpl w:val="FB102A92"/>
    <w:lvl w:ilvl="0" w:tplc="91E0C7EA">
      <w:start w:val="1"/>
      <w:numFmt w:val="bullet"/>
      <w:lvlText w:val=""/>
      <w:lvlJc w:val="left"/>
      <w:pPr>
        <w:ind w:left="69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7">
    <w:nsid w:val="447E65A5"/>
    <w:multiLevelType w:val="hybridMultilevel"/>
    <w:tmpl w:val="ED487EE4"/>
    <w:lvl w:ilvl="0" w:tplc="2D662A02">
      <w:start w:val="1"/>
      <w:numFmt w:val="decimal"/>
      <w:lvlText w:val="%1)"/>
      <w:lvlJc w:val="left"/>
      <w:pPr>
        <w:ind w:left="660" w:hanging="360"/>
      </w:pPr>
      <w:rPr>
        <w:rFonts w:ascii="맑은 고딕" w:eastAsia="맑은 고딕" w:hAnsi="맑은 고딕" w:cs="Arial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>
    <w:nsid w:val="54AF09DB"/>
    <w:multiLevelType w:val="hybridMultilevel"/>
    <w:tmpl w:val="3386F4AE"/>
    <w:lvl w:ilvl="0" w:tplc="973438CC">
      <w:start w:val="2"/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9">
    <w:nsid w:val="60306532"/>
    <w:multiLevelType w:val="hybridMultilevel"/>
    <w:tmpl w:val="89309998"/>
    <w:lvl w:ilvl="0" w:tplc="3C8C4E62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0">
    <w:nsid w:val="6DD714FE"/>
    <w:multiLevelType w:val="hybridMultilevel"/>
    <w:tmpl w:val="1B889FE0"/>
    <w:lvl w:ilvl="0" w:tplc="EC96E7A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5" w:hanging="400"/>
      </w:pPr>
    </w:lvl>
    <w:lvl w:ilvl="2" w:tplc="0409001B" w:tentative="1">
      <w:start w:val="1"/>
      <w:numFmt w:val="lowerRoman"/>
      <w:lvlText w:val="%3."/>
      <w:lvlJc w:val="right"/>
      <w:pPr>
        <w:ind w:left="1365" w:hanging="400"/>
      </w:pPr>
    </w:lvl>
    <w:lvl w:ilvl="3" w:tplc="0409000F" w:tentative="1">
      <w:start w:val="1"/>
      <w:numFmt w:val="decimal"/>
      <w:lvlText w:val="%4."/>
      <w:lvlJc w:val="left"/>
      <w:pPr>
        <w:ind w:left="1765" w:hanging="400"/>
      </w:pPr>
    </w:lvl>
    <w:lvl w:ilvl="4" w:tplc="04090019" w:tentative="1">
      <w:start w:val="1"/>
      <w:numFmt w:val="upperLetter"/>
      <w:lvlText w:val="%5."/>
      <w:lvlJc w:val="left"/>
      <w:pPr>
        <w:ind w:left="2165" w:hanging="400"/>
      </w:pPr>
    </w:lvl>
    <w:lvl w:ilvl="5" w:tplc="0409001B" w:tentative="1">
      <w:start w:val="1"/>
      <w:numFmt w:val="lowerRoman"/>
      <w:lvlText w:val="%6."/>
      <w:lvlJc w:val="right"/>
      <w:pPr>
        <w:ind w:left="2565" w:hanging="400"/>
      </w:pPr>
    </w:lvl>
    <w:lvl w:ilvl="6" w:tplc="0409000F" w:tentative="1">
      <w:start w:val="1"/>
      <w:numFmt w:val="decimal"/>
      <w:lvlText w:val="%7."/>
      <w:lvlJc w:val="left"/>
      <w:pPr>
        <w:ind w:left="2965" w:hanging="400"/>
      </w:pPr>
    </w:lvl>
    <w:lvl w:ilvl="7" w:tplc="04090019" w:tentative="1">
      <w:start w:val="1"/>
      <w:numFmt w:val="upperLetter"/>
      <w:lvlText w:val="%8."/>
      <w:lvlJc w:val="left"/>
      <w:pPr>
        <w:ind w:left="3365" w:hanging="400"/>
      </w:pPr>
    </w:lvl>
    <w:lvl w:ilvl="8" w:tplc="0409001B" w:tentative="1">
      <w:start w:val="1"/>
      <w:numFmt w:val="lowerRoman"/>
      <w:lvlText w:val="%9."/>
      <w:lvlJc w:val="right"/>
      <w:pPr>
        <w:ind w:left="3765" w:hanging="400"/>
      </w:pPr>
    </w:lvl>
  </w:abstractNum>
  <w:abstractNum w:abstractNumId="11">
    <w:nsid w:val="72493858"/>
    <w:multiLevelType w:val="hybridMultilevel"/>
    <w:tmpl w:val="38B03890"/>
    <w:lvl w:ilvl="0" w:tplc="C80E5D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B134E18"/>
    <w:multiLevelType w:val="hybridMultilevel"/>
    <w:tmpl w:val="08EA6AFE"/>
    <w:lvl w:ilvl="0" w:tplc="54A21C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FF05FA7"/>
    <w:multiLevelType w:val="hybridMultilevel"/>
    <w:tmpl w:val="004A4D22"/>
    <w:lvl w:ilvl="0" w:tplc="3494715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11"/>
  </w:num>
  <w:num w:numId="11">
    <w:abstractNumId w:val="10"/>
  </w:num>
  <w:num w:numId="12">
    <w:abstractNumId w:val="12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bordersDoNotSurroundHeader/>
  <w:bordersDoNotSurroundFooter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10"/>
    <w:rsid w:val="00000214"/>
    <w:rsid w:val="00000FFC"/>
    <w:rsid w:val="000010DC"/>
    <w:rsid w:val="000010F4"/>
    <w:rsid w:val="000015CE"/>
    <w:rsid w:val="00001701"/>
    <w:rsid w:val="000020A0"/>
    <w:rsid w:val="000020C3"/>
    <w:rsid w:val="000021CB"/>
    <w:rsid w:val="00002277"/>
    <w:rsid w:val="00002763"/>
    <w:rsid w:val="00002FD2"/>
    <w:rsid w:val="00003019"/>
    <w:rsid w:val="00003E0C"/>
    <w:rsid w:val="00003E0E"/>
    <w:rsid w:val="000041B1"/>
    <w:rsid w:val="00005353"/>
    <w:rsid w:val="000053E6"/>
    <w:rsid w:val="00005A4E"/>
    <w:rsid w:val="000060B8"/>
    <w:rsid w:val="000062C5"/>
    <w:rsid w:val="00006591"/>
    <w:rsid w:val="00006D6F"/>
    <w:rsid w:val="00007219"/>
    <w:rsid w:val="00007280"/>
    <w:rsid w:val="000074A3"/>
    <w:rsid w:val="00007ABF"/>
    <w:rsid w:val="00007B2D"/>
    <w:rsid w:val="00007E38"/>
    <w:rsid w:val="0001011D"/>
    <w:rsid w:val="00010E7E"/>
    <w:rsid w:val="0001139E"/>
    <w:rsid w:val="000118EB"/>
    <w:rsid w:val="00011EC7"/>
    <w:rsid w:val="0001246B"/>
    <w:rsid w:val="000126ED"/>
    <w:rsid w:val="00012D7B"/>
    <w:rsid w:val="00013100"/>
    <w:rsid w:val="00013BAB"/>
    <w:rsid w:val="000149CB"/>
    <w:rsid w:val="00015DF5"/>
    <w:rsid w:val="00015F77"/>
    <w:rsid w:val="0001629C"/>
    <w:rsid w:val="00016414"/>
    <w:rsid w:val="000169A1"/>
    <w:rsid w:val="00016A70"/>
    <w:rsid w:val="000174D7"/>
    <w:rsid w:val="0001751B"/>
    <w:rsid w:val="00017E5D"/>
    <w:rsid w:val="00020184"/>
    <w:rsid w:val="0002106D"/>
    <w:rsid w:val="00021219"/>
    <w:rsid w:val="0002170B"/>
    <w:rsid w:val="00021784"/>
    <w:rsid w:val="00021B62"/>
    <w:rsid w:val="00021D15"/>
    <w:rsid w:val="0002233D"/>
    <w:rsid w:val="00023067"/>
    <w:rsid w:val="0002341E"/>
    <w:rsid w:val="00023631"/>
    <w:rsid w:val="000236AE"/>
    <w:rsid w:val="00023A07"/>
    <w:rsid w:val="00024080"/>
    <w:rsid w:val="00024B0A"/>
    <w:rsid w:val="00024F25"/>
    <w:rsid w:val="00025819"/>
    <w:rsid w:val="000258D5"/>
    <w:rsid w:val="00026335"/>
    <w:rsid w:val="000263F1"/>
    <w:rsid w:val="000269B7"/>
    <w:rsid w:val="00026BA9"/>
    <w:rsid w:val="00026BB7"/>
    <w:rsid w:val="000270F2"/>
    <w:rsid w:val="000272A8"/>
    <w:rsid w:val="000272F5"/>
    <w:rsid w:val="000274E0"/>
    <w:rsid w:val="00027585"/>
    <w:rsid w:val="00030927"/>
    <w:rsid w:val="00031814"/>
    <w:rsid w:val="0003229D"/>
    <w:rsid w:val="000322C0"/>
    <w:rsid w:val="000326FA"/>
    <w:rsid w:val="0003278B"/>
    <w:rsid w:val="000329E7"/>
    <w:rsid w:val="00032A75"/>
    <w:rsid w:val="00032D44"/>
    <w:rsid w:val="00032DDB"/>
    <w:rsid w:val="00034126"/>
    <w:rsid w:val="000342D3"/>
    <w:rsid w:val="00034A9D"/>
    <w:rsid w:val="000354FB"/>
    <w:rsid w:val="00035788"/>
    <w:rsid w:val="00036A0E"/>
    <w:rsid w:val="0003731B"/>
    <w:rsid w:val="00037570"/>
    <w:rsid w:val="00037991"/>
    <w:rsid w:val="00037CA1"/>
    <w:rsid w:val="00037F42"/>
    <w:rsid w:val="0004002B"/>
    <w:rsid w:val="00040BA3"/>
    <w:rsid w:val="00040F6F"/>
    <w:rsid w:val="00041715"/>
    <w:rsid w:val="00041CCF"/>
    <w:rsid w:val="00042C40"/>
    <w:rsid w:val="00042E20"/>
    <w:rsid w:val="0004359A"/>
    <w:rsid w:val="000435F8"/>
    <w:rsid w:val="00043DA7"/>
    <w:rsid w:val="00044153"/>
    <w:rsid w:val="000444CE"/>
    <w:rsid w:val="0004481A"/>
    <w:rsid w:val="00044EC7"/>
    <w:rsid w:val="00045A20"/>
    <w:rsid w:val="00045B18"/>
    <w:rsid w:val="000468B9"/>
    <w:rsid w:val="00046D3D"/>
    <w:rsid w:val="00047D60"/>
    <w:rsid w:val="00047E74"/>
    <w:rsid w:val="00050062"/>
    <w:rsid w:val="000512DE"/>
    <w:rsid w:val="00051792"/>
    <w:rsid w:val="0005284D"/>
    <w:rsid w:val="00053103"/>
    <w:rsid w:val="00053544"/>
    <w:rsid w:val="000542A1"/>
    <w:rsid w:val="0005445C"/>
    <w:rsid w:val="00054629"/>
    <w:rsid w:val="00054ABE"/>
    <w:rsid w:val="00055E05"/>
    <w:rsid w:val="00055FA6"/>
    <w:rsid w:val="00056726"/>
    <w:rsid w:val="00056A34"/>
    <w:rsid w:val="00057751"/>
    <w:rsid w:val="00060F73"/>
    <w:rsid w:val="0006207F"/>
    <w:rsid w:val="000620B5"/>
    <w:rsid w:val="000620C4"/>
    <w:rsid w:val="0006271E"/>
    <w:rsid w:val="000627B3"/>
    <w:rsid w:val="000628D3"/>
    <w:rsid w:val="0006301D"/>
    <w:rsid w:val="000635C1"/>
    <w:rsid w:val="0006459C"/>
    <w:rsid w:val="000648A2"/>
    <w:rsid w:val="000657A3"/>
    <w:rsid w:val="0006612A"/>
    <w:rsid w:val="0006645D"/>
    <w:rsid w:val="000667A0"/>
    <w:rsid w:val="00066D20"/>
    <w:rsid w:val="00067C7F"/>
    <w:rsid w:val="0007043D"/>
    <w:rsid w:val="0007043F"/>
    <w:rsid w:val="000707EA"/>
    <w:rsid w:val="00071ABE"/>
    <w:rsid w:val="00071D66"/>
    <w:rsid w:val="0007267B"/>
    <w:rsid w:val="00072CCC"/>
    <w:rsid w:val="00073162"/>
    <w:rsid w:val="000741BE"/>
    <w:rsid w:val="0007528D"/>
    <w:rsid w:val="00075AB0"/>
    <w:rsid w:val="00075AE8"/>
    <w:rsid w:val="00075EC1"/>
    <w:rsid w:val="00076EBA"/>
    <w:rsid w:val="00077246"/>
    <w:rsid w:val="000779CA"/>
    <w:rsid w:val="00080C07"/>
    <w:rsid w:val="00081C4F"/>
    <w:rsid w:val="00083659"/>
    <w:rsid w:val="00083CBE"/>
    <w:rsid w:val="00084038"/>
    <w:rsid w:val="0008582C"/>
    <w:rsid w:val="00086682"/>
    <w:rsid w:val="00086B0D"/>
    <w:rsid w:val="00086BE7"/>
    <w:rsid w:val="00086C9C"/>
    <w:rsid w:val="000870C2"/>
    <w:rsid w:val="000879D2"/>
    <w:rsid w:val="00087E1C"/>
    <w:rsid w:val="000900FC"/>
    <w:rsid w:val="0009048C"/>
    <w:rsid w:val="000904AE"/>
    <w:rsid w:val="00090543"/>
    <w:rsid w:val="00090F1E"/>
    <w:rsid w:val="000917FB"/>
    <w:rsid w:val="00091A94"/>
    <w:rsid w:val="000927C2"/>
    <w:rsid w:val="00092A1C"/>
    <w:rsid w:val="00092D2E"/>
    <w:rsid w:val="00093362"/>
    <w:rsid w:val="0009390D"/>
    <w:rsid w:val="00093D4B"/>
    <w:rsid w:val="000941BE"/>
    <w:rsid w:val="00094271"/>
    <w:rsid w:val="00094AF4"/>
    <w:rsid w:val="00095926"/>
    <w:rsid w:val="00095C96"/>
    <w:rsid w:val="00095F5B"/>
    <w:rsid w:val="000979B0"/>
    <w:rsid w:val="000A0912"/>
    <w:rsid w:val="000A0F4D"/>
    <w:rsid w:val="000A1750"/>
    <w:rsid w:val="000A1A84"/>
    <w:rsid w:val="000A234A"/>
    <w:rsid w:val="000A2EC6"/>
    <w:rsid w:val="000A2F45"/>
    <w:rsid w:val="000A36EB"/>
    <w:rsid w:val="000A3BE3"/>
    <w:rsid w:val="000A4200"/>
    <w:rsid w:val="000A4D47"/>
    <w:rsid w:val="000A583B"/>
    <w:rsid w:val="000A6762"/>
    <w:rsid w:val="000A6FD6"/>
    <w:rsid w:val="000A7ED5"/>
    <w:rsid w:val="000B01E8"/>
    <w:rsid w:val="000B02F7"/>
    <w:rsid w:val="000B061E"/>
    <w:rsid w:val="000B0853"/>
    <w:rsid w:val="000B098D"/>
    <w:rsid w:val="000B0D62"/>
    <w:rsid w:val="000B1A09"/>
    <w:rsid w:val="000B1E38"/>
    <w:rsid w:val="000B2620"/>
    <w:rsid w:val="000B2694"/>
    <w:rsid w:val="000B2C90"/>
    <w:rsid w:val="000B3265"/>
    <w:rsid w:val="000B35C5"/>
    <w:rsid w:val="000B36DB"/>
    <w:rsid w:val="000B37A8"/>
    <w:rsid w:val="000B44B2"/>
    <w:rsid w:val="000B494F"/>
    <w:rsid w:val="000B4FF8"/>
    <w:rsid w:val="000B5C64"/>
    <w:rsid w:val="000B5E07"/>
    <w:rsid w:val="000B607D"/>
    <w:rsid w:val="000B7090"/>
    <w:rsid w:val="000C0201"/>
    <w:rsid w:val="000C04CE"/>
    <w:rsid w:val="000C0A41"/>
    <w:rsid w:val="000C0DDA"/>
    <w:rsid w:val="000C0FC4"/>
    <w:rsid w:val="000C1C74"/>
    <w:rsid w:val="000C1FC7"/>
    <w:rsid w:val="000C2AF9"/>
    <w:rsid w:val="000C345F"/>
    <w:rsid w:val="000C3A8F"/>
    <w:rsid w:val="000C3E5E"/>
    <w:rsid w:val="000C44B1"/>
    <w:rsid w:val="000C4CB6"/>
    <w:rsid w:val="000C4DD9"/>
    <w:rsid w:val="000C4E08"/>
    <w:rsid w:val="000C53CC"/>
    <w:rsid w:val="000C54BD"/>
    <w:rsid w:val="000C58AF"/>
    <w:rsid w:val="000C5B7E"/>
    <w:rsid w:val="000C5BEF"/>
    <w:rsid w:val="000C5E7E"/>
    <w:rsid w:val="000C68CA"/>
    <w:rsid w:val="000C7890"/>
    <w:rsid w:val="000C7DD4"/>
    <w:rsid w:val="000D0294"/>
    <w:rsid w:val="000D0801"/>
    <w:rsid w:val="000D0AE4"/>
    <w:rsid w:val="000D0CA2"/>
    <w:rsid w:val="000D0EE2"/>
    <w:rsid w:val="000D14EC"/>
    <w:rsid w:val="000D167B"/>
    <w:rsid w:val="000D1BBD"/>
    <w:rsid w:val="000D2282"/>
    <w:rsid w:val="000D2A0A"/>
    <w:rsid w:val="000D2F55"/>
    <w:rsid w:val="000D304F"/>
    <w:rsid w:val="000D34DE"/>
    <w:rsid w:val="000D3D1D"/>
    <w:rsid w:val="000D3E74"/>
    <w:rsid w:val="000D4E15"/>
    <w:rsid w:val="000D5143"/>
    <w:rsid w:val="000D535B"/>
    <w:rsid w:val="000D63D7"/>
    <w:rsid w:val="000D6669"/>
    <w:rsid w:val="000D6A50"/>
    <w:rsid w:val="000D774C"/>
    <w:rsid w:val="000D7828"/>
    <w:rsid w:val="000E02DF"/>
    <w:rsid w:val="000E054D"/>
    <w:rsid w:val="000E24D8"/>
    <w:rsid w:val="000E2C61"/>
    <w:rsid w:val="000E2EFF"/>
    <w:rsid w:val="000E2F86"/>
    <w:rsid w:val="000E30BD"/>
    <w:rsid w:val="000E33E2"/>
    <w:rsid w:val="000E3439"/>
    <w:rsid w:val="000E3536"/>
    <w:rsid w:val="000E4EE8"/>
    <w:rsid w:val="000E611F"/>
    <w:rsid w:val="000E63BB"/>
    <w:rsid w:val="000E6B47"/>
    <w:rsid w:val="000E6CF8"/>
    <w:rsid w:val="000E7281"/>
    <w:rsid w:val="000E7784"/>
    <w:rsid w:val="000F0FCE"/>
    <w:rsid w:val="000F11AB"/>
    <w:rsid w:val="000F1631"/>
    <w:rsid w:val="000F171B"/>
    <w:rsid w:val="000F1AEF"/>
    <w:rsid w:val="000F201F"/>
    <w:rsid w:val="000F2433"/>
    <w:rsid w:val="000F2476"/>
    <w:rsid w:val="000F3389"/>
    <w:rsid w:val="000F3CC4"/>
    <w:rsid w:val="000F3CDF"/>
    <w:rsid w:val="000F54A4"/>
    <w:rsid w:val="000F59C7"/>
    <w:rsid w:val="000F63F2"/>
    <w:rsid w:val="000F68A0"/>
    <w:rsid w:val="000F71B7"/>
    <w:rsid w:val="000F77BF"/>
    <w:rsid w:val="000F7BE4"/>
    <w:rsid w:val="001001F3"/>
    <w:rsid w:val="00100DD2"/>
    <w:rsid w:val="00100F20"/>
    <w:rsid w:val="00101999"/>
    <w:rsid w:val="0010245B"/>
    <w:rsid w:val="0010254C"/>
    <w:rsid w:val="0010277B"/>
    <w:rsid w:val="00102811"/>
    <w:rsid w:val="00102845"/>
    <w:rsid w:val="00102941"/>
    <w:rsid w:val="00102CC6"/>
    <w:rsid w:val="00103070"/>
    <w:rsid w:val="00103771"/>
    <w:rsid w:val="0010399E"/>
    <w:rsid w:val="00104682"/>
    <w:rsid w:val="00104BD6"/>
    <w:rsid w:val="0010534C"/>
    <w:rsid w:val="00105513"/>
    <w:rsid w:val="0010562D"/>
    <w:rsid w:val="0010571F"/>
    <w:rsid w:val="001061CD"/>
    <w:rsid w:val="00107740"/>
    <w:rsid w:val="001078FF"/>
    <w:rsid w:val="001079FB"/>
    <w:rsid w:val="00107AEE"/>
    <w:rsid w:val="00107EA1"/>
    <w:rsid w:val="00110346"/>
    <w:rsid w:val="001103BA"/>
    <w:rsid w:val="00110595"/>
    <w:rsid w:val="00112289"/>
    <w:rsid w:val="001127EC"/>
    <w:rsid w:val="00113946"/>
    <w:rsid w:val="00113C76"/>
    <w:rsid w:val="00114614"/>
    <w:rsid w:val="00116263"/>
    <w:rsid w:val="00116287"/>
    <w:rsid w:val="00117703"/>
    <w:rsid w:val="00120299"/>
    <w:rsid w:val="001202DA"/>
    <w:rsid w:val="00120B1E"/>
    <w:rsid w:val="00120BDE"/>
    <w:rsid w:val="001215E4"/>
    <w:rsid w:val="00121CF7"/>
    <w:rsid w:val="00122835"/>
    <w:rsid w:val="00122CC1"/>
    <w:rsid w:val="00122DF3"/>
    <w:rsid w:val="001233FA"/>
    <w:rsid w:val="00123588"/>
    <w:rsid w:val="00124237"/>
    <w:rsid w:val="00124605"/>
    <w:rsid w:val="00125C17"/>
    <w:rsid w:val="00125C4A"/>
    <w:rsid w:val="00125FCC"/>
    <w:rsid w:val="00127136"/>
    <w:rsid w:val="001272EE"/>
    <w:rsid w:val="001309AC"/>
    <w:rsid w:val="0013116F"/>
    <w:rsid w:val="00131416"/>
    <w:rsid w:val="00131AE0"/>
    <w:rsid w:val="00132098"/>
    <w:rsid w:val="00132C08"/>
    <w:rsid w:val="00133D43"/>
    <w:rsid w:val="00133D8D"/>
    <w:rsid w:val="00133FA5"/>
    <w:rsid w:val="00134913"/>
    <w:rsid w:val="00135336"/>
    <w:rsid w:val="001354BC"/>
    <w:rsid w:val="001357ED"/>
    <w:rsid w:val="001358D1"/>
    <w:rsid w:val="001367AB"/>
    <w:rsid w:val="00136954"/>
    <w:rsid w:val="001370A3"/>
    <w:rsid w:val="0013757F"/>
    <w:rsid w:val="00137A47"/>
    <w:rsid w:val="00137DD7"/>
    <w:rsid w:val="001403C5"/>
    <w:rsid w:val="001410D5"/>
    <w:rsid w:val="00141297"/>
    <w:rsid w:val="001413EB"/>
    <w:rsid w:val="00142114"/>
    <w:rsid w:val="0014341E"/>
    <w:rsid w:val="00143447"/>
    <w:rsid w:val="001436EC"/>
    <w:rsid w:val="00143E7F"/>
    <w:rsid w:val="00144DBE"/>
    <w:rsid w:val="00144F39"/>
    <w:rsid w:val="0014549A"/>
    <w:rsid w:val="00145E89"/>
    <w:rsid w:val="001462BD"/>
    <w:rsid w:val="00147048"/>
    <w:rsid w:val="00147221"/>
    <w:rsid w:val="001479A4"/>
    <w:rsid w:val="00147E37"/>
    <w:rsid w:val="00150733"/>
    <w:rsid w:val="00151262"/>
    <w:rsid w:val="0015171E"/>
    <w:rsid w:val="00151AC4"/>
    <w:rsid w:val="00151AD3"/>
    <w:rsid w:val="00152A5E"/>
    <w:rsid w:val="00153273"/>
    <w:rsid w:val="001535F9"/>
    <w:rsid w:val="0015399F"/>
    <w:rsid w:val="00154289"/>
    <w:rsid w:val="001550C0"/>
    <w:rsid w:val="00155D8A"/>
    <w:rsid w:val="001561EE"/>
    <w:rsid w:val="00156EBB"/>
    <w:rsid w:val="00156FD7"/>
    <w:rsid w:val="0015788B"/>
    <w:rsid w:val="00157D24"/>
    <w:rsid w:val="0016020E"/>
    <w:rsid w:val="001605EA"/>
    <w:rsid w:val="0016113A"/>
    <w:rsid w:val="00161261"/>
    <w:rsid w:val="001612F2"/>
    <w:rsid w:val="00161AC9"/>
    <w:rsid w:val="00161F81"/>
    <w:rsid w:val="001620A4"/>
    <w:rsid w:val="001622AF"/>
    <w:rsid w:val="00162528"/>
    <w:rsid w:val="0016279F"/>
    <w:rsid w:val="00163078"/>
    <w:rsid w:val="00163094"/>
    <w:rsid w:val="0016343F"/>
    <w:rsid w:val="001637A2"/>
    <w:rsid w:val="001650B1"/>
    <w:rsid w:val="00165248"/>
    <w:rsid w:val="00165338"/>
    <w:rsid w:val="00165C90"/>
    <w:rsid w:val="0016625C"/>
    <w:rsid w:val="00166273"/>
    <w:rsid w:val="00166771"/>
    <w:rsid w:val="00166899"/>
    <w:rsid w:val="00166923"/>
    <w:rsid w:val="00166C99"/>
    <w:rsid w:val="00166E30"/>
    <w:rsid w:val="0016705B"/>
    <w:rsid w:val="00167096"/>
    <w:rsid w:val="001671E2"/>
    <w:rsid w:val="001671E7"/>
    <w:rsid w:val="0016777D"/>
    <w:rsid w:val="00167BDD"/>
    <w:rsid w:val="00167F19"/>
    <w:rsid w:val="001700F2"/>
    <w:rsid w:val="001706A6"/>
    <w:rsid w:val="00171180"/>
    <w:rsid w:val="00171488"/>
    <w:rsid w:val="001724F9"/>
    <w:rsid w:val="0017262E"/>
    <w:rsid w:val="001726F5"/>
    <w:rsid w:val="00172A40"/>
    <w:rsid w:val="00172CCF"/>
    <w:rsid w:val="00172D0A"/>
    <w:rsid w:val="00172D69"/>
    <w:rsid w:val="00173549"/>
    <w:rsid w:val="00173883"/>
    <w:rsid w:val="001742C1"/>
    <w:rsid w:val="00174671"/>
    <w:rsid w:val="00175343"/>
    <w:rsid w:val="00175384"/>
    <w:rsid w:val="001755C2"/>
    <w:rsid w:val="001757A9"/>
    <w:rsid w:val="00175A0D"/>
    <w:rsid w:val="00175A3F"/>
    <w:rsid w:val="00175E53"/>
    <w:rsid w:val="001760B9"/>
    <w:rsid w:val="0017688B"/>
    <w:rsid w:val="00177541"/>
    <w:rsid w:val="0017756D"/>
    <w:rsid w:val="00177A41"/>
    <w:rsid w:val="00177B4B"/>
    <w:rsid w:val="00177D1D"/>
    <w:rsid w:val="00177D21"/>
    <w:rsid w:val="001805DE"/>
    <w:rsid w:val="00180844"/>
    <w:rsid w:val="00180FE7"/>
    <w:rsid w:val="0018326C"/>
    <w:rsid w:val="00183679"/>
    <w:rsid w:val="001836D9"/>
    <w:rsid w:val="001836DD"/>
    <w:rsid w:val="001836EE"/>
    <w:rsid w:val="001838F0"/>
    <w:rsid w:val="00183FD0"/>
    <w:rsid w:val="00184409"/>
    <w:rsid w:val="00184B01"/>
    <w:rsid w:val="001852C4"/>
    <w:rsid w:val="00185308"/>
    <w:rsid w:val="00185A27"/>
    <w:rsid w:val="00185BC4"/>
    <w:rsid w:val="00187E6F"/>
    <w:rsid w:val="00190B51"/>
    <w:rsid w:val="00191BAA"/>
    <w:rsid w:val="00192599"/>
    <w:rsid w:val="00192631"/>
    <w:rsid w:val="00192F36"/>
    <w:rsid w:val="001937D7"/>
    <w:rsid w:val="001937D9"/>
    <w:rsid w:val="00193B9D"/>
    <w:rsid w:val="00193BA6"/>
    <w:rsid w:val="00193ECD"/>
    <w:rsid w:val="00193F96"/>
    <w:rsid w:val="00194430"/>
    <w:rsid w:val="0019560E"/>
    <w:rsid w:val="001967EA"/>
    <w:rsid w:val="00196DC4"/>
    <w:rsid w:val="00197149"/>
    <w:rsid w:val="001972A9"/>
    <w:rsid w:val="00197533"/>
    <w:rsid w:val="001976D2"/>
    <w:rsid w:val="0019788B"/>
    <w:rsid w:val="00197C91"/>
    <w:rsid w:val="001A0271"/>
    <w:rsid w:val="001A114D"/>
    <w:rsid w:val="001A11E7"/>
    <w:rsid w:val="001A14CC"/>
    <w:rsid w:val="001A19B3"/>
    <w:rsid w:val="001A1A84"/>
    <w:rsid w:val="001A1AE9"/>
    <w:rsid w:val="001A1EC0"/>
    <w:rsid w:val="001A239F"/>
    <w:rsid w:val="001A23FE"/>
    <w:rsid w:val="001A2AEF"/>
    <w:rsid w:val="001A3D3C"/>
    <w:rsid w:val="001A448A"/>
    <w:rsid w:val="001A5057"/>
    <w:rsid w:val="001A5504"/>
    <w:rsid w:val="001A5D60"/>
    <w:rsid w:val="001A6169"/>
    <w:rsid w:val="001A665E"/>
    <w:rsid w:val="001A74D9"/>
    <w:rsid w:val="001A756C"/>
    <w:rsid w:val="001A757D"/>
    <w:rsid w:val="001A76F7"/>
    <w:rsid w:val="001A7787"/>
    <w:rsid w:val="001A7C34"/>
    <w:rsid w:val="001A7CBE"/>
    <w:rsid w:val="001A7E2C"/>
    <w:rsid w:val="001A7E7C"/>
    <w:rsid w:val="001B027D"/>
    <w:rsid w:val="001B05A7"/>
    <w:rsid w:val="001B05C4"/>
    <w:rsid w:val="001B1D4C"/>
    <w:rsid w:val="001B2163"/>
    <w:rsid w:val="001B23C1"/>
    <w:rsid w:val="001B29AA"/>
    <w:rsid w:val="001B2E92"/>
    <w:rsid w:val="001B3181"/>
    <w:rsid w:val="001B33D4"/>
    <w:rsid w:val="001B3BB8"/>
    <w:rsid w:val="001B4568"/>
    <w:rsid w:val="001B459A"/>
    <w:rsid w:val="001B4C02"/>
    <w:rsid w:val="001B4E53"/>
    <w:rsid w:val="001B55EE"/>
    <w:rsid w:val="001B585B"/>
    <w:rsid w:val="001B5869"/>
    <w:rsid w:val="001B586F"/>
    <w:rsid w:val="001B6078"/>
    <w:rsid w:val="001B60B7"/>
    <w:rsid w:val="001B6412"/>
    <w:rsid w:val="001B6BE0"/>
    <w:rsid w:val="001C0025"/>
    <w:rsid w:val="001C0893"/>
    <w:rsid w:val="001C1559"/>
    <w:rsid w:val="001C18FB"/>
    <w:rsid w:val="001C242D"/>
    <w:rsid w:val="001C2612"/>
    <w:rsid w:val="001C2E02"/>
    <w:rsid w:val="001C2FE2"/>
    <w:rsid w:val="001C3A6F"/>
    <w:rsid w:val="001C3D57"/>
    <w:rsid w:val="001C4BF0"/>
    <w:rsid w:val="001C4C9E"/>
    <w:rsid w:val="001C6582"/>
    <w:rsid w:val="001C6786"/>
    <w:rsid w:val="001C6BB9"/>
    <w:rsid w:val="001C6D39"/>
    <w:rsid w:val="001C6D7A"/>
    <w:rsid w:val="001C7D9A"/>
    <w:rsid w:val="001C7EED"/>
    <w:rsid w:val="001D00B3"/>
    <w:rsid w:val="001D0B9E"/>
    <w:rsid w:val="001D0EB3"/>
    <w:rsid w:val="001D0F70"/>
    <w:rsid w:val="001D0F74"/>
    <w:rsid w:val="001D13E6"/>
    <w:rsid w:val="001D157B"/>
    <w:rsid w:val="001D168E"/>
    <w:rsid w:val="001D1724"/>
    <w:rsid w:val="001D2834"/>
    <w:rsid w:val="001D2FFB"/>
    <w:rsid w:val="001D3022"/>
    <w:rsid w:val="001D349E"/>
    <w:rsid w:val="001D3A41"/>
    <w:rsid w:val="001D45DC"/>
    <w:rsid w:val="001D4A52"/>
    <w:rsid w:val="001D5060"/>
    <w:rsid w:val="001D6805"/>
    <w:rsid w:val="001D6E1C"/>
    <w:rsid w:val="001D6EA5"/>
    <w:rsid w:val="001D7394"/>
    <w:rsid w:val="001D7F1B"/>
    <w:rsid w:val="001E0701"/>
    <w:rsid w:val="001E0850"/>
    <w:rsid w:val="001E0CFF"/>
    <w:rsid w:val="001E0D10"/>
    <w:rsid w:val="001E0E8C"/>
    <w:rsid w:val="001E106D"/>
    <w:rsid w:val="001E117E"/>
    <w:rsid w:val="001E1EAD"/>
    <w:rsid w:val="001E275E"/>
    <w:rsid w:val="001E2AF0"/>
    <w:rsid w:val="001E31AE"/>
    <w:rsid w:val="001E39F7"/>
    <w:rsid w:val="001E41C3"/>
    <w:rsid w:val="001E41FE"/>
    <w:rsid w:val="001E4877"/>
    <w:rsid w:val="001E51BE"/>
    <w:rsid w:val="001E5907"/>
    <w:rsid w:val="001E59D0"/>
    <w:rsid w:val="001E5A56"/>
    <w:rsid w:val="001E5C13"/>
    <w:rsid w:val="001E6AA0"/>
    <w:rsid w:val="001E78CE"/>
    <w:rsid w:val="001F094E"/>
    <w:rsid w:val="001F0AAB"/>
    <w:rsid w:val="001F0EBD"/>
    <w:rsid w:val="001F0FB1"/>
    <w:rsid w:val="001F1749"/>
    <w:rsid w:val="001F1B61"/>
    <w:rsid w:val="001F29F9"/>
    <w:rsid w:val="001F2E1A"/>
    <w:rsid w:val="001F2ED6"/>
    <w:rsid w:val="001F35D8"/>
    <w:rsid w:val="001F3C1B"/>
    <w:rsid w:val="001F3CCA"/>
    <w:rsid w:val="001F4312"/>
    <w:rsid w:val="001F4408"/>
    <w:rsid w:val="001F489D"/>
    <w:rsid w:val="001F4E1A"/>
    <w:rsid w:val="001F552D"/>
    <w:rsid w:val="001F5F32"/>
    <w:rsid w:val="001F6798"/>
    <w:rsid w:val="001F6D21"/>
    <w:rsid w:val="001F717A"/>
    <w:rsid w:val="001F724A"/>
    <w:rsid w:val="001F7A3D"/>
    <w:rsid w:val="001F7D00"/>
    <w:rsid w:val="00200C5A"/>
    <w:rsid w:val="00201528"/>
    <w:rsid w:val="0020190D"/>
    <w:rsid w:val="00201AAF"/>
    <w:rsid w:val="00201DE1"/>
    <w:rsid w:val="002022E2"/>
    <w:rsid w:val="00202E26"/>
    <w:rsid w:val="00202F56"/>
    <w:rsid w:val="002034BE"/>
    <w:rsid w:val="0020377E"/>
    <w:rsid w:val="00203A1C"/>
    <w:rsid w:val="00203D51"/>
    <w:rsid w:val="00204DC8"/>
    <w:rsid w:val="00205E58"/>
    <w:rsid w:val="002065C3"/>
    <w:rsid w:val="002065EE"/>
    <w:rsid w:val="00206E6E"/>
    <w:rsid w:val="00206E94"/>
    <w:rsid w:val="002070D6"/>
    <w:rsid w:val="00210153"/>
    <w:rsid w:val="00210968"/>
    <w:rsid w:val="00210990"/>
    <w:rsid w:val="00210C81"/>
    <w:rsid w:val="00211630"/>
    <w:rsid w:val="00211940"/>
    <w:rsid w:val="00212EB4"/>
    <w:rsid w:val="00213133"/>
    <w:rsid w:val="00213893"/>
    <w:rsid w:val="00213C3D"/>
    <w:rsid w:val="0021423A"/>
    <w:rsid w:val="00214295"/>
    <w:rsid w:val="00214C9D"/>
    <w:rsid w:val="00214F7F"/>
    <w:rsid w:val="002168EA"/>
    <w:rsid w:val="00216B4B"/>
    <w:rsid w:val="00216BBF"/>
    <w:rsid w:val="00217C5C"/>
    <w:rsid w:val="0022004F"/>
    <w:rsid w:val="002203D0"/>
    <w:rsid w:val="00220865"/>
    <w:rsid w:val="00220C90"/>
    <w:rsid w:val="0022129C"/>
    <w:rsid w:val="00221C82"/>
    <w:rsid w:val="00221F93"/>
    <w:rsid w:val="00221FEA"/>
    <w:rsid w:val="0022327A"/>
    <w:rsid w:val="00223A82"/>
    <w:rsid w:val="00224237"/>
    <w:rsid w:val="00224608"/>
    <w:rsid w:val="00224B6B"/>
    <w:rsid w:val="0022502C"/>
    <w:rsid w:val="00225349"/>
    <w:rsid w:val="002255C9"/>
    <w:rsid w:val="00225A5F"/>
    <w:rsid w:val="00226C67"/>
    <w:rsid w:val="00227308"/>
    <w:rsid w:val="00227D3E"/>
    <w:rsid w:val="0023132B"/>
    <w:rsid w:val="0023160E"/>
    <w:rsid w:val="002322D5"/>
    <w:rsid w:val="00232674"/>
    <w:rsid w:val="00232D93"/>
    <w:rsid w:val="002338DB"/>
    <w:rsid w:val="00233922"/>
    <w:rsid w:val="0023399A"/>
    <w:rsid w:val="002347ED"/>
    <w:rsid w:val="00235224"/>
    <w:rsid w:val="0023548B"/>
    <w:rsid w:val="00235559"/>
    <w:rsid w:val="00235CFD"/>
    <w:rsid w:val="00235D7C"/>
    <w:rsid w:val="00236421"/>
    <w:rsid w:val="00236A31"/>
    <w:rsid w:val="00237594"/>
    <w:rsid w:val="00237D62"/>
    <w:rsid w:val="002408E1"/>
    <w:rsid w:val="00240E47"/>
    <w:rsid w:val="00240F39"/>
    <w:rsid w:val="00241A2E"/>
    <w:rsid w:val="00241ED0"/>
    <w:rsid w:val="002422C1"/>
    <w:rsid w:val="00242DB7"/>
    <w:rsid w:val="002437C4"/>
    <w:rsid w:val="002437FC"/>
    <w:rsid w:val="00243825"/>
    <w:rsid w:val="00243DBE"/>
    <w:rsid w:val="00243EAA"/>
    <w:rsid w:val="00244F2C"/>
    <w:rsid w:val="00246DE2"/>
    <w:rsid w:val="00246E9B"/>
    <w:rsid w:val="002509EE"/>
    <w:rsid w:val="00250CAB"/>
    <w:rsid w:val="0025132C"/>
    <w:rsid w:val="00251566"/>
    <w:rsid w:val="00252D2D"/>
    <w:rsid w:val="00253B09"/>
    <w:rsid w:val="00253B4F"/>
    <w:rsid w:val="002541A3"/>
    <w:rsid w:val="0025420B"/>
    <w:rsid w:val="002546F9"/>
    <w:rsid w:val="002549FA"/>
    <w:rsid w:val="0025511F"/>
    <w:rsid w:val="00255C8F"/>
    <w:rsid w:val="002571A9"/>
    <w:rsid w:val="00257E23"/>
    <w:rsid w:val="002606CF"/>
    <w:rsid w:val="00260943"/>
    <w:rsid w:val="00260A0A"/>
    <w:rsid w:val="00260D31"/>
    <w:rsid w:val="002622B4"/>
    <w:rsid w:val="002623AA"/>
    <w:rsid w:val="002623B6"/>
    <w:rsid w:val="00262519"/>
    <w:rsid w:val="00262760"/>
    <w:rsid w:val="00262AD4"/>
    <w:rsid w:val="002630C5"/>
    <w:rsid w:val="0026383D"/>
    <w:rsid w:val="00263F48"/>
    <w:rsid w:val="00263F99"/>
    <w:rsid w:val="002645B1"/>
    <w:rsid w:val="00264866"/>
    <w:rsid w:val="00264E70"/>
    <w:rsid w:val="00270947"/>
    <w:rsid w:val="00270A02"/>
    <w:rsid w:val="00270D6D"/>
    <w:rsid w:val="00271158"/>
    <w:rsid w:val="002713E2"/>
    <w:rsid w:val="00271413"/>
    <w:rsid w:val="00271EE6"/>
    <w:rsid w:val="00271EF8"/>
    <w:rsid w:val="00272131"/>
    <w:rsid w:val="00272668"/>
    <w:rsid w:val="0027295F"/>
    <w:rsid w:val="00272A17"/>
    <w:rsid w:val="002732EB"/>
    <w:rsid w:val="00273838"/>
    <w:rsid w:val="00273856"/>
    <w:rsid w:val="00273B2F"/>
    <w:rsid w:val="00273CF5"/>
    <w:rsid w:val="00273DD8"/>
    <w:rsid w:val="00274703"/>
    <w:rsid w:val="00274FD1"/>
    <w:rsid w:val="002752B5"/>
    <w:rsid w:val="002756DD"/>
    <w:rsid w:val="00275B25"/>
    <w:rsid w:val="00275ED5"/>
    <w:rsid w:val="00276472"/>
    <w:rsid w:val="002764BD"/>
    <w:rsid w:val="002764CF"/>
    <w:rsid w:val="00276A45"/>
    <w:rsid w:val="00276EF9"/>
    <w:rsid w:val="00277E60"/>
    <w:rsid w:val="00280DF3"/>
    <w:rsid w:val="002814FB"/>
    <w:rsid w:val="00281630"/>
    <w:rsid w:val="00281C61"/>
    <w:rsid w:val="002822BA"/>
    <w:rsid w:val="00282935"/>
    <w:rsid w:val="002835E3"/>
    <w:rsid w:val="002837AA"/>
    <w:rsid w:val="00283C92"/>
    <w:rsid w:val="00284050"/>
    <w:rsid w:val="002844B5"/>
    <w:rsid w:val="00284C9F"/>
    <w:rsid w:val="00284DD9"/>
    <w:rsid w:val="002852AA"/>
    <w:rsid w:val="00285344"/>
    <w:rsid w:val="0028555D"/>
    <w:rsid w:val="002855C3"/>
    <w:rsid w:val="00285629"/>
    <w:rsid w:val="00285D01"/>
    <w:rsid w:val="002866B3"/>
    <w:rsid w:val="00287574"/>
    <w:rsid w:val="002879AC"/>
    <w:rsid w:val="00287CCE"/>
    <w:rsid w:val="00290148"/>
    <w:rsid w:val="002901D8"/>
    <w:rsid w:val="002909D1"/>
    <w:rsid w:val="00290BA4"/>
    <w:rsid w:val="00290D9F"/>
    <w:rsid w:val="00291827"/>
    <w:rsid w:val="0029193D"/>
    <w:rsid w:val="00291CC9"/>
    <w:rsid w:val="0029293C"/>
    <w:rsid w:val="00293366"/>
    <w:rsid w:val="00293548"/>
    <w:rsid w:val="002936AB"/>
    <w:rsid w:val="002937F1"/>
    <w:rsid w:val="00293B55"/>
    <w:rsid w:val="00293E76"/>
    <w:rsid w:val="00294517"/>
    <w:rsid w:val="002947DE"/>
    <w:rsid w:val="0029492F"/>
    <w:rsid w:val="00294E2B"/>
    <w:rsid w:val="00294EA2"/>
    <w:rsid w:val="0029538B"/>
    <w:rsid w:val="00295408"/>
    <w:rsid w:val="0029611A"/>
    <w:rsid w:val="002966E3"/>
    <w:rsid w:val="00296AC3"/>
    <w:rsid w:val="00296B9A"/>
    <w:rsid w:val="00297E21"/>
    <w:rsid w:val="002A2219"/>
    <w:rsid w:val="002A2A8E"/>
    <w:rsid w:val="002A2F30"/>
    <w:rsid w:val="002A3294"/>
    <w:rsid w:val="002A3387"/>
    <w:rsid w:val="002A342E"/>
    <w:rsid w:val="002A3645"/>
    <w:rsid w:val="002A3D37"/>
    <w:rsid w:val="002A4014"/>
    <w:rsid w:val="002A467E"/>
    <w:rsid w:val="002A4840"/>
    <w:rsid w:val="002A4D2B"/>
    <w:rsid w:val="002A5556"/>
    <w:rsid w:val="002A5BE4"/>
    <w:rsid w:val="002A5F18"/>
    <w:rsid w:val="002A60DB"/>
    <w:rsid w:val="002A6925"/>
    <w:rsid w:val="002A69FE"/>
    <w:rsid w:val="002A6ADC"/>
    <w:rsid w:val="002B00D8"/>
    <w:rsid w:val="002B0A55"/>
    <w:rsid w:val="002B0FBA"/>
    <w:rsid w:val="002B1B40"/>
    <w:rsid w:val="002B2479"/>
    <w:rsid w:val="002B379C"/>
    <w:rsid w:val="002B37F0"/>
    <w:rsid w:val="002B386F"/>
    <w:rsid w:val="002B42CD"/>
    <w:rsid w:val="002B48C7"/>
    <w:rsid w:val="002B4A8D"/>
    <w:rsid w:val="002B4B0B"/>
    <w:rsid w:val="002B4FB4"/>
    <w:rsid w:val="002B54C5"/>
    <w:rsid w:val="002B5E57"/>
    <w:rsid w:val="002B651A"/>
    <w:rsid w:val="002B734D"/>
    <w:rsid w:val="002B7634"/>
    <w:rsid w:val="002B783F"/>
    <w:rsid w:val="002B7BC6"/>
    <w:rsid w:val="002C02AC"/>
    <w:rsid w:val="002C0A99"/>
    <w:rsid w:val="002C1913"/>
    <w:rsid w:val="002C1C9D"/>
    <w:rsid w:val="002C1CCB"/>
    <w:rsid w:val="002C25D6"/>
    <w:rsid w:val="002C27E6"/>
    <w:rsid w:val="002C3453"/>
    <w:rsid w:val="002C3477"/>
    <w:rsid w:val="002C3954"/>
    <w:rsid w:val="002C430A"/>
    <w:rsid w:val="002C469F"/>
    <w:rsid w:val="002C5B26"/>
    <w:rsid w:val="002C5BFF"/>
    <w:rsid w:val="002C5D83"/>
    <w:rsid w:val="002C61AF"/>
    <w:rsid w:val="002C63C0"/>
    <w:rsid w:val="002C73ED"/>
    <w:rsid w:val="002C79EB"/>
    <w:rsid w:val="002C7CE7"/>
    <w:rsid w:val="002D0AE3"/>
    <w:rsid w:val="002D0F09"/>
    <w:rsid w:val="002D1194"/>
    <w:rsid w:val="002D16F5"/>
    <w:rsid w:val="002D1BC3"/>
    <w:rsid w:val="002D2006"/>
    <w:rsid w:val="002D23AC"/>
    <w:rsid w:val="002D2B00"/>
    <w:rsid w:val="002D2F64"/>
    <w:rsid w:val="002D3561"/>
    <w:rsid w:val="002D3BB4"/>
    <w:rsid w:val="002D40FB"/>
    <w:rsid w:val="002D4466"/>
    <w:rsid w:val="002D448F"/>
    <w:rsid w:val="002D4815"/>
    <w:rsid w:val="002D4C0F"/>
    <w:rsid w:val="002D5BE5"/>
    <w:rsid w:val="002D5CD9"/>
    <w:rsid w:val="002D61E1"/>
    <w:rsid w:val="002D74E3"/>
    <w:rsid w:val="002D75A6"/>
    <w:rsid w:val="002D7612"/>
    <w:rsid w:val="002D7D27"/>
    <w:rsid w:val="002D7FC7"/>
    <w:rsid w:val="002E0B9D"/>
    <w:rsid w:val="002E0D1F"/>
    <w:rsid w:val="002E1269"/>
    <w:rsid w:val="002E1A4B"/>
    <w:rsid w:val="002E2824"/>
    <w:rsid w:val="002E2996"/>
    <w:rsid w:val="002E2B30"/>
    <w:rsid w:val="002E357B"/>
    <w:rsid w:val="002E3F9D"/>
    <w:rsid w:val="002E4035"/>
    <w:rsid w:val="002E4945"/>
    <w:rsid w:val="002E55B5"/>
    <w:rsid w:val="002E5629"/>
    <w:rsid w:val="002E5652"/>
    <w:rsid w:val="002E575F"/>
    <w:rsid w:val="002E707B"/>
    <w:rsid w:val="002E76AE"/>
    <w:rsid w:val="002F04FC"/>
    <w:rsid w:val="002F093C"/>
    <w:rsid w:val="002F0A32"/>
    <w:rsid w:val="002F13CA"/>
    <w:rsid w:val="002F1455"/>
    <w:rsid w:val="002F18C2"/>
    <w:rsid w:val="002F20EC"/>
    <w:rsid w:val="002F35D4"/>
    <w:rsid w:val="002F36EC"/>
    <w:rsid w:val="002F3AED"/>
    <w:rsid w:val="002F4C62"/>
    <w:rsid w:val="002F503B"/>
    <w:rsid w:val="002F536A"/>
    <w:rsid w:val="002F5A2B"/>
    <w:rsid w:val="002F615C"/>
    <w:rsid w:val="002F6A00"/>
    <w:rsid w:val="002F6D47"/>
    <w:rsid w:val="002F6D6C"/>
    <w:rsid w:val="002F7116"/>
    <w:rsid w:val="002F792E"/>
    <w:rsid w:val="002F7973"/>
    <w:rsid w:val="002F7D02"/>
    <w:rsid w:val="002F7DD6"/>
    <w:rsid w:val="00300704"/>
    <w:rsid w:val="00301CA8"/>
    <w:rsid w:val="00302944"/>
    <w:rsid w:val="00302FCF"/>
    <w:rsid w:val="003031EA"/>
    <w:rsid w:val="00303890"/>
    <w:rsid w:val="00304037"/>
    <w:rsid w:val="003046AB"/>
    <w:rsid w:val="00304DB9"/>
    <w:rsid w:val="00304E61"/>
    <w:rsid w:val="00305018"/>
    <w:rsid w:val="00306366"/>
    <w:rsid w:val="003064BB"/>
    <w:rsid w:val="003066A0"/>
    <w:rsid w:val="00307551"/>
    <w:rsid w:val="00310177"/>
    <w:rsid w:val="00310FA9"/>
    <w:rsid w:val="0031160A"/>
    <w:rsid w:val="00311F42"/>
    <w:rsid w:val="00312287"/>
    <w:rsid w:val="003122F8"/>
    <w:rsid w:val="003129FB"/>
    <w:rsid w:val="00312ABF"/>
    <w:rsid w:val="00312B00"/>
    <w:rsid w:val="00313696"/>
    <w:rsid w:val="00315243"/>
    <w:rsid w:val="0031540B"/>
    <w:rsid w:val="00317163"/>
    <w:rsid w:val="00317DFC"/>
    <w:rsid w:val="00320001"/>
    <w:rsid w:val="003209BB"/>
    <w:rsid w:val="00320A37"/>
    <w:rsid w:val="00320E99"/>
    <w:rsid w:val="00321E8B"/>
    <w:rsid w:val="00322C19"/>
    <w:rsid w:val="0032321A"/>
    <w:rsid w:val="003232DB"/>
    <w:rsid w:val="0032330D"/>
    <w:rsid w:val="00323693"/>
    <w:rsid w:val="003247BE"/>
    <w:rsid w:val="00325227"/>
    <w:rsid w:val="0032538D"/>
    <w:rsid w:val="0032542F"/>
    <w:rsid w:val="00326286"/>
    <w:rsid w:val="00326A16"/>
    <w:rsid w:val="00326A73"/>
    <w:rsid w:val="00326F8A"/>
    <w:rsid w:val="003270F5"/>
    <w:rsid w:val="00327608"/>
    <w:rsid w:val="00327655"/>
    <w:rsid w:val="00327958"/>
    <w:rsid w:val="00330080"/>
    <w:rsid w:val="00330356"/>
    <w:rsid w:val="003306C4"/>
    <w:rsid w:val="0033111F"/>
    <w:rsid w:val="003313B2"/>
    <w:rsid w:val="003315FF"/>
    <w:rsid w:val="003316F9"/>
    <w:rsid w:val="00331978"/>
    <w:rsid w:val="00331D67"/>
    <w:rsid w:val="00331D97"/>
    <w:rsid w:val="0033228A"/>
    <w:rsid w:val="00332A1C"/>
    <w:rsid w:val="00332DFB"/>
    <w:rsid w:val="003331AD"/>
    <w:rsid w:val="003332E5"/>
    <w:rsid w:val="00333895"/>
    <w:rsid w:val="00333A92"/>
    <w:rsid w:val="00333B10"/>
    <w:rsid w:val="00333F4D"/>
    <w:rsid w:val="00334096"/>
    <w:rsid w:val="0033422E"/>
    <w:rsid w:val="00334CDD"/>
    <w:rsid w:val="0033591D"/>
    <w:rsid w:val="00335CA2"/>
    <w:rsid w:val="00335DAD"/>
    <w:rsid w:val="00336EE5"/>
    <w:rsid w:val="003371E7"/>
    <w:rsid w:val="00337703"/>
    <w:rsid w:val="0033783C"/>
    <w:rsid w:val="00337E63"/>
    <w:rsid w:val="003401AA"/>
    <w:rsid w:val="00340578"/>
    <w:rsid w:val="003408E2"/>
    <w:rsid w:val="00340A27"/>
    <w:rsid w:val="003414E8"/>
    <w:rsid w:val="003415C1"/>
    <w:rsid w:val="00341C00"/>
    <w:rsid w:val="00341CC8"/>
    <w:rsid w:val="00343006"/>
    <w:rsid w:val="003432DA"/>
    <w:rsid w:val="0034361D"/>
    <w:rsid w:val="0034489A"/>
    <w:rsid w:val="00345AA0"/>
    <w:rsid w:val="00345ACF"/>
    <w:rsid w:val="0034684B"/>
    <w:rsid w:val="00346D67"/>
    <w:rsid w:val="0034713C"/>
    <w:rsid w:val="00347FFB"/>
    <w:rsid w:val="00350298"/>
    <w:rsid w:val="00350917"/>
    <w:rsid w:val="0035192C"/>
    <w:rsid w:val="0035203A"/>
    <w:rsid w:val="003529B3"/>
    <w:rsid w:val="00353965"/>
    <w:rsid w:val="003540EA"/>
    <w:rsid w:val="003542C2"/>
    <w:rsid w:val="003543A8"/>
    <w:rsid w:val="00354993"/>
    <w:rsid w:val="00355033"/>
    <w:rsid w:val="00356449"/>
    <w:rsid w:val="00356450"/>
    <w:rsid w:val="00356BD6"/>
    <w:rsid w:val="003574B2"/>
    <w:rsid w:val="003575D9"/>
    <w:rsid w:val="0035773A"/>
    <w:rsid w:val="00357ACA"/>
    <w:rsid w:val="00357C1A"/>
    <w:rsid w:val="00357C31"/>
    <w:rsid w:val="00360449"/>
    <w:rsid w:val="00361350"/>
    <w:rsid w:val="00361C4B"/>
    <w:rsid w:val="00361F8D"/>
    <w:rsid w:val="003622D0"/>
    <w:rsid w:val="00362AEF"/>
    <w:rsid w:val="003633F9"/>
    <w:rsid w:val="00363445"/>
    <w:rsid w:val="00363C81"/>
    <w:rsid w:val="00364785"/>
    <w:rsid w:val="00366B21"/>
    <w:rsid w:val="00366FC3"/>
    <w:rsid w:val="00367121"/>
    <w:rsid w:val="00367163"/>
    <w:rsid w:val="00367317"/>
    <w:rsid w:val="003673B7"/>
    <w:rsid w:val="003675C9"/>
    <w:rsid w:val="00367C2D"/>
    <w:rsid w:val="0037016B"/>
    <w:rsid w:val="0037174B"/>
    <w:rsid w:val="003720C1"/>
    <w:rsid w:val="0037258D"/>
    <w:rsid w:val="003728B3"/>
    <w:rsid w:val="00372FFA"/>
    <w:rsid w:val="0037350B"/>
    <w:rsid w:val="00373676"/>
    <w:rsid w:val="00373AF4"/>
    <w:rsid w:val="0037411F"/>
    <w:rsid w:val="00374DA4"/>
    <w:rsid w:val="00375A46"/>
    <w:rsid w:val="0037627C"/>
    <w:rsid w:val="003765FE"/>
    <w:rsid w:val="00376A7B"/>
    <w:rsid w:val="00376ADC"/>
    <w:rsid w:val="00377287"/>
    <w:rsid w:val="003772A0"/>
    <w:rsid w:val="003773E2"/>
    <w:rsid w:val="00377BDA"/>
    <w:rsid w:val="0038016C"/>
    <w:rsid w:val="0038147C"/>
    <w:rsid w:val="00381B87"/>
    <w:rsid w:val="00382364"/>
    <w:rsid w:val="003829DF"/>
    <w:rsid w:val="003835B0"/>
    <w:rsid w:val="0038382F"/>
    <w:rsid w:val="00384D7F"/>
    <w:rsid w:val="00385430"/>
    <w:rsid w:val="00385AA2"/>
    <w:rsid w:val="003862A9"/>
    <w:rsid w:val="0038634C"/>
    <w:rsid w:val="00386B26"/>
    <w:rsid w:val="003871AB"/>
    <w:rsid w:val="0038738B"/>
    <w:rsid w:val="003877DD"/>
    <w:rsid w:val="0039041D"/>
    <w:rsid w:val="00390E3B"/>
    <w:rsid w:val="00391068"/>
    <w:rsid w:val="003911A1"/>
    <w:rsid w:val="003918F4"/>
    <w:rsid w:val="00392690"/>
    <w:rsid w:val="00393367"/>
    <w:rsid w:val="00394229"/>
    <w:rsid w:val="00394622"/>
    <w:rsid w:val="0039569B"/>
    <w:rsid w:val="00396E42"/>
    <w:rsid w:val="003973A0"/>
    <w:rsid w:val="0039763B"/>
    <w:rsid w:val="00397660"/>
    <w:rsid w:val="003A0050"/>
    <w:rsid w:val="003A17DA"/>
    <w:rsid w:val="003A1FC0"/>
    <w:rsid w:val="003A209E"/>
    <w:rsid w:val="003A2884"/>
    <w:rsid w:val="003A2A5F"/>
    <w:rsid w:val="003A3676"/>
    <w:rsid w:val="003A37DD"/>
    <w:rsid w:val="003A39D1"/>
    <w:rsid w:val="003A3E97"/>
    <w:rsid w:val="003A45E3"/>
    <w:rsid w:val="003A4C91"/>
    <w:rsid w:val="003A56D8"/>
    <w:rsid w:val="003A5B7E"/>
    <w:rsid w:val="003A5E9B"/>
    <w:rsid w:val="003A6E4A"/>
    <w:rsid w:val="003B0D5C"/>
    <w:rsid w:val="003B13A8"/>
    <w:rsid w:val="003B1675"/>
    <w:rsid w:val="003B254B"/>
    <w:rsid w:val="003B28D9"/>
    <w:rsid w:val="003B29D1"/>
    <w:rsid w:val="003B3C34"/>
    <w:rsid w:val="003B3DAC"/>
    <w:rsid w:val="003B4173"/>
    <w:rsid w:val="003B4D53"/>
    <w:rsid w:val="003B5038"/>
    <w:rsid w:val="003B5667"/>
    <w:rsid w:val="003B57B9"/>
    <w:rsid w:val="003B5B99"/>
    <w:rsid w:val="003B63D3"/>
    <w:rsid w:val="003B6809"/>
    <w:rsid w:val="003B6BF2"/>
    <w:rsid w:val="003B766C"/>
    <w:rsid w:val="003C02D1"/>
    <w:rsid w:val="003C0341"/>
    <w:rsid w:val="003C0A7A"/>
    <w:rsid w:val="003C0F67"/>
    <w:rsid w:val="003C174A"/>
    <w:rsid w:val="003C201D"/>
    <w:rsid w:val="003C214E"/>
    <w:rsid w:val="003C266E"/>
    <w:rsid w:val="003C27EA"/>
    <w:rsid w:val="003C2FC5"/>
    <w:rsid w:val="003C316D"/>
    <w:rsid w:val="003C35F6"/>
    <w:rsid w:val="003C3EA5"/>
    <w:rsid w:val="003C49D9"/>
    <w:rsid w:val="003C6262"/>
    <w:rsid w:val="003C62C6"/>
    <w:rsid w:val="003C6BC3"/>
    <w:rsid w:val="003C77CE"/>
    <w:rsid w:val="003C77F5"/>
    <w:rsid w:val="003C7A57"/>
    <w:rsid w:val="003C7BBF"/>
    <w:rsid w:val="003C7FB2"/>
    <w:rsid w:val="003D08C2"/>
    <w:rsid w:val="003D152F"/>
    <w:rsid w:val="003D19A2"/>
    <w:rsid w:val="003D2180"/>
    <w:rsid w:val="003D319C"/>
    <w:rsid w:val="003D3261"/>
    <w:rsid w:val="003D3771"/>
    <w:rsid w:val="003D3D14"/>
    <w:rsid w:val="003D3FF1"/>
    <w:rsid w:val="003D4D4C"/>
    <w:rsid w:val="003D532E"/>
    <w:rsid w:val="003D54BF"/>
    <w:rsid w:val="003D5743"/>
    <w:rsid w:val="003D5B2C"/>
    <w:rsid w:val="003D6A4F"/>
    <w:rsid w:val="003D703E"/>
    <w:rsid w:val="003D759C"/>
    <w:rsid w:val="003E0F10"/>
    <w:rsid w:val="003E17A5"/>
    <w:rsid w:val="003E4B16"/>
    <w:rsid w:val="003E5454"/>
    <w:rsid w:val="003E57AA"/>
    <w:rsid w:val="003E5EE6"/>
    <w:rsid w:val="003E6198"/>
    <w:rsid w:val="003E69EE"/>
    <w:rsid w:val="003E6DC6"/>
    <w:rsid w:val="003E778D"/>
    <w:rsid w:val="003E7C1B"/>
    <w:rsid w:val="003F0280"/>
    <w:rsid w:val="003F068A"/>
    <w:rsid w:val="003F08FB"/>
    <w:rsid w:val="003F0AF7"/>
    <w:rsid w:val="003F1315"/>
    <w:rsid w:val="003F18CE"/>
    <w:rsid w:val="003F2027"/>
    <w:rsid w:val="003F2A9D"/>
    <w:rsid w:val="003F3AC0"/>
    <w:rsid w:val="003F3C2B"/>
    <w:rsid w:val="003F3D4B"/>
    <w:rsid w:val="003F3DBD"/>
    <w:rsid w:val="003F4473"/>
    <w:rsid w:val="003F4C78"/>
    <w:rsid w:val="003F4E44"/>
    <w:rsid w:val="003F5127"/>
    <w:rsid w:val="003F51E3"/>
    <w:rsid w:val="003F5E56"/>
    <w:rsid w:val="003F60BA"/>
    <w:rsid w:val="003F6118"/>
    <w:rsid w:val="003F6941"/>
    <w:rsid w:val="0040010F"/>
    <w:rsid w:val="00400C8C"/>
    <w:rsid w:val="00401BC4"/>
    <w:rsid w:val="00402217"/>
    <w:rsid w:val="004024B6"/>
    <w:rsid w:val="00402751"/>
    <w:rsid w:val="00402B58"/>
    <w:rsid w:val="00402E16"/>
    <w:rsid w:val="00404429"/>
    <w:rsid w:val="004049B5"/>
    <w:rsid w:val="00404A64"/>
    <w:rsid w:val="00404E25"/>
    <w:rsid w:val="00404F43"/>
    <w:rsid w:val="004055AE"/>
    <w:rsid w:val="004064B8"/>
    <w:rsid w:val="00407FF7"/>
    <w:rsid w:val="0041061C"/>
    <w:rsid w:val="0041080A"/>
    <w:rsid w:val="004109F3"/>
    <w:rsid w:val="00411056"/>
    <w:rsid w:val="004112DB"/>
    <w:rsid w:val="004115C4"/>
    <w:rsid w:val="004117F2"/>
    <w:rsid w:val="00411E9C"/>
    <w:rsid w:val="004128C0"/>
    <w:rsid w:val="00412B5B"/>
    <w:rsid w:val="00414FD4"/>
    <w:rsid w:val="004160EF"/>
    <w:rsid w:val="004162FF"/>
    <w:rsid w:val="00416533"/>
    <w:rsid w:val="004167BE"/>
    <w:rsid w:val="00416C8E"/>
    <w:rsid w:val="00416D6F"/>
    <w:rsid w:val="0041717C"/>
    <w:rsid w:val="00417C2F"/>
    <w:rsid w:val="00417F61"/>
    <w:rsid w:val="004208DA"/>
    <w:rsid w:val="00420A9A"/>
    <w:rsid w:val="00420F95"/>
    <w:rsid w:val="0042123C"/>
    <w:rsid w:val="00421307"/>
    <w:rsid w:val="004216EF"/>
    <w:rsid w:val="004217A3"/>
    <w:rsid w:val="00421ADC"/>
    <w:rsid w:val="00422957"/>
    <w:rsid w:val="00422B5B"/>
    <w:rsid w:val="00423B0A"/>
    <w:rsid w:val="00423E47"/>
    <w:rsid w:val="00423FE4"/>
    <w:rsid w:val="004243AA"/>
    <w:rsid w:val="004249DF"/>
    <w:rsid w:val="0042639D"/>
    <w:rsid w:val="00427078"/>
    <w:rsid w:val="00427A83"/>
    <w:rsid w:val="00427CE8"/>
    <w:rsid w:val="00427DCF"/>
    <w:rsid w:val="00430244"/>
    <w:rsid w:val="004306FD"/>
    <w:rsid w:val="004307E3"/>
    <w:rsid w:val="00430F3B"/>
    <w:rsid w:val="004319E2"/>
    <w:rsid w:val="00431B53"/>
    <w:rsid w:val="0043272E"/>
    <w:rsid w:val="00432A75"/>
    <w:rsid w:val="00432BE0"/>
    <w:rsid w:val="00432E63"/>
    <w:rsid w:val="0043365D"/>
    <w:rsid w:val="00433BB1"/>
    <w:rsid w:val="00434277"/>
    <w:rsid w:val="00434B4B"/>
    <w:rsid w:val="00434D20"/>
    <w:rsid w:val="00434EE0"/>
    <w:rsid w:val="004353E8"/>
    <w:rsid w:val="00435B73"/>
    <w:rsid w:val="00435D1A"/>
    <w:rsid w:val="00435E82"/>
    <w:rsid w:val="00437455"/>
    <w:rsid w:val="00440081"/>
    <w:rsid w:val="00440596"/>
    <w:rsid w:val="004406C1"/>
    <w:rsid w:val="004406CB"/>
    <w:rsid w:val="00440A48"/>
    <w:rsid w:val="00440B4B"/>
    <w:rsid w:val="00440E8C"/>
    <w:rsid w:val="004414B2"/>
    <w:rsid w:val="00441A49"/>
    <w:rsid w:val="00441A68"/>
    <w:rsid w:val="00441AD0"/>
    <w:rsid w:val="0044212F"/>
    <w:rsid w:val="00442321"/>
    <w:rsid w:val="00442468"/>
    <w:rsid w:val="00442BB2"/>
    <w:rsid w:val="004430A0"/>
    <w:rsid w:val="00443B6C"/>
    <w:rsid w:val="004442BF"/>
    <w:rsid w:val="004454A1"/>
    <w:rsid w:val="0044555A"/>
    <w:rsid w:val="00445D77"/>
    <w:rsid w:val="00446D18"/>
    <w:rsid w:val="0044726C"/>
    <w:rsid w:val="00447413"/>
    <w:rsid w:val="00447802"/>
    <w:rsid w:val="00447AFF"/>
    <w:rsid w:val="00450BC4"/>
    <w:rsid w:val="00451250"/>
    <w:rsid w:val="0045186B"/>
    <w:rsid w:val="00451AB0"/>
    <w:rsid w:val="004527B8"/>
    <w:rsid w:val="00452844"/>
    <w:rsid w:val="00452E96"/>
    <w:rsid w:val="004535FB"/>
    <w:rsid w:val="00453C92"/>
    <w:rsid w:val="0045487B"/>
    <w:rsid w:val="00455382"/>
    <w:rsid w:val="00455E1F"/>
    <w:rsid w:val="00456A13"/>
    <w:rsid w:val="00456D71"/>
    <w:rsid w:val="00456DD9"/>
    <w:rsid w:val="00456E44"/>
    <w:rsid w:val="00457424"/>
    <w:rsid w:val="0046082F"/>
    <w:rsid w:val="00460AE3"/>
    <w:rsid w:val="0046101C"/>
    <w:rsid w:val="00462AE5"/>
    <w:rsid w:val="00462EE2"/>
    <w:rsid w:val="00463BA3"/>
    <w:rsid w:val="004640AC"/>
    <w:rsid w:val="00464CBE"/>
    <w:rsid w:val="0046502A"/>
    <w:rsid w:val="0046538C"/>
    <w:rsid w:val="0046541F"/>
    <w:rsid w:val="00465E81"/>
    <w:rsid w:val="00466546"/>
    <w:rsid w:val="0046656F"/>
    <w:rsid w:val="0046660A"/>
    <w:rsid w:val="00466681"/>
    <w:rsid w:val="00466E20"/>
    <w:rsid w:val="00467278"/>
    <w:rsid w:val="00467F1D"/>
    <w:rsid w:val="0047027F"/>
    <w:rsid w:val="00470AC6"/>
    <w:rsid w:val="00470ECE"/>
    <w:rsid w:val="00471A90"/>
    <w:rsid w:val="00472002"/>
    <w:rsid w:val="004720EF"/>
    <w:rsid w:val="004722B5"/>
    <w:rsid w:val="004728DA"/>
    <w:rsid w:val="00472B4D"/>
    <w:rsid w:val="0047333C"/>
    <w:rsid w:val="004733E1"/>
    <w:rsid w:val="00473420"/>
    <w:rsid w:val="004734B7"/>
    <w:rsid w:val="00473713"/>
    <w:rsid w:val="00473C2C"/>
    <w:rsid w:val="00473E7B"/>
    <w:rsid w:val="00473FD3"/>
    <w:rsid w:val="00474238"/>
    <w:rsid w:val="00474B17"/>
    <w:rsid w:val="00475237"/>
    <w:rsid w:val="0047582D"/>
    <w:rsid w:val="00475C7C"/>
    <w:rsid w:val="00476006"/>
    <w:rsid w:val="00476185"/>
    <w:rsid w:val="00477B58"/>
    <w:rsid w:val="00477D5C"/>
    <w:rsid w:val="004802D0"/>
    <w:rsid w:val="0048077A"/>
    <w:rsid w:val="00480A50"/>
    <w:rsid w:val="0048198F"/>
    <w:rsid w:val="00481E17"/>
    <w:rsid w:val="0048207F"/>
    <w:rsid w:val="00482455"/>
    <w:rsid w:val="004830A0"/>
    <w:rsid w:val="00483302"/>
    <w:rsid w:val="004839BE"/>
    <w:rsid w:val="00483B90"/>
    <w:rsid w:val="00483C9F"/>
    <w:rsid w:val="00484450"/>
    <w:rsid w:val="00484FBC"/>
    <w:rsid w:val="00485B0D"/>
    <w:rsid w:val="00485D20"/>
    <w:rsid w:val="00486358"/>
    <w:rsid w:val="004866BB"/>
    <w:rsid w:val="0048671F"/>
    <w:rsid w:val="0048784D"/>
    <w:rsid w:val="00487E39"/>
    <w:rsid w:val="00490259"/>
    <w:rsid w:val="00490311"/>
    <w:rsid w:val="00490E0D"/>
    <w:rsid w:val="004910E1"/>
    <w:rsid w:val="0049133D"/>
    <w:rsid w:val="004916E4"/>
    <w:rsid w:val="004917C0"/>
    <w:rsid w:val="00492007"/>
    <w:rsid w:val="0049260E"/>
    <w:rsid w:val="00493788"/>
    <w:rsid w:val="00494724"/>
    <w:rsid w:val="004957EA"/>
    <w:rsid w:val="00495863"/>
    <w:rsid w:val="00496217"/>
    <w:rsid w:val="004963E9"/>
    <w:rsid w:val="00496A98"/>
    <w:rsid w:val="00497323"/>
    <w:rsid w:val="00497E6F"/>
    <w:rsid w:val="00497F7D"/>
    <w:rsid w:val="004A023A"/>
    <w:rsid w:val="004A05D5"/>
    <w:rsid w:val="004A0D2E"/>
    <w:rsid w:val="004A10E1"/>
    <w:rsid w:val="004A11CB"/>
    <w:rsid w:val="004A1685"/>
    <w:rsid w:val="004A2390"/>
    <w:rsid w:val="004A2615"/>
    <w:rsid w:val="004A2B0D"/>
    <w:rsid w:val="004A2E62"/>
    <w:rsid w:val="004A2F37"/>
    <w:rsid w:val="004A3C7C"/>
    <w:rsid w:val="004A40A5"/>
    <w:rsid w:val="004A4773"/>
    <w:rsid w:val="004A49E7"/>
    <w:rsid w:val="004A4B8E"/>
    <w:rsid w:val="004A4ECA"/>
    <w:rsid w:val="004A5F05"/>
    <w:rsid w:val="004A6534"/>
    <w:rsid w:val="004A6D7F"/>
    <w:rsid w:val="004A6F11"/>
    <w:rsid w:val="004A70D4"/>
    <w:rsid w:val="004A7AEE"/>
    <w:rsid w:val="004B0006"/>
    <w:rsid w:val="004B0354"/>
    <w:rsid w:val="004B0359"/>
    <w:rsid w:val="004B0371"/>
    <w:rsid w:val="004B0981"/>
    <w:rsid w:val="004B1011"/>
    <w:rsid w:val="004B12CA"/>
    <w:rsid w:val="004B190D"/>
    <w:rsid w:val="004B19DC"/>
    <w:rsid w:val="004B27D8"/>
    <w:rsid w:val="004B2938"/>
    <w:rsid w:val="004B2A4F"/>
    <w:rsid w:val="004B2E3B"/>
    <w:rsid w:val="004B3230"/>
    <w:rsid w:val="004B32EF"/>
    <w:rsid w:val="004B35F9"/>
    <w:rsid w:val="004B3F60"/>
    <w:rsid w:val="004B40C1"/>
    <w:rsid w:val="004B40E1"/>
    <w:rsid w:val="004B4287"/>
    <w:rsid w:val="004B42E6"/>
    <w:rsid w:val="004B4429"/>
    <w:rsid w:val="004B4A67"/>
    <w:rsid w:val="004B4D5A"/>
    <w:rsid w:val="004B4E3F"/>
    <w:rsid w:val="004B4ED7"/>
    <w:rsid w:val="004B6432"/>
    <w:rsid w:val="004B689E"/>
    <w:rsid w:val="004B6CE2"/>
    <w:rsid w:val="004B6EDC"/>
    <w:rsid w:val="004B6FD6"/>
    <w:rsid w:val="004B7430"/>
    <w:rsid w:val="004B7FB5"/>
    <w:rsid w:val="004C0CC5"/>
    <w:rsid w:val="004C1012"/>
    <w:rsid w:val="004C143F"/>
    <w:rsid w:val="004C15E3"/>
    <w:rsid w:val="004C1F01"/>
    <w:rsid w:val="004C28B7"/>
    <w:rsid w:val="004C2CDB"/>
    <w:rsid w:val="004C3BAE"/>
    <w:rsid w:val="004C3CBB"/>
    <w:rsid w:val="004C4024"/>
    <w:rsid w:val="004C4268"/>
    <w:rsid w:val="004C44D0"/>
    <w:rsid w:val="004C502F"/>
    <w:rsid w:val="004C5067"/>
    <w:rsid w:val="004C562E"/>
    <w:rsid w:val="004C578E"/>
    <w:rsid w:val="004C5AD8"/>
    <w:rsid w:val="004C5DF1"/>
    <w:rsid w:val="004C6D02"/>
    <w:rsid w:val="004C7224"/>
    <w:rsid w:val="004C76B7"/>
    <w:rsid w:val="004D0A0A"/>
    <w:rsid w:val="004D0A38"/>
    <w:rsid w:val="004D0AD3"/>
    <w:rsid w:val="004D0E3E"/>
    <w:rsid w:val="004D1E21"/>
    <w:rsid w:val="004D2EA8"/>
    <w:rsid w:val="004D3537"/>
    <w:rsid w:val="004D35F6"/>
    <w:rsid w:val="004D386C"/>
    <w:rsid w:val="004D483D"/>
    <w:rsid w:val="004D4A0F"/>
    <w:rsid w:val="004D70ED"/>
    <w:rsid w:val="004D7215"/>
    <w:rsid w:val="004D7E71"/>
    <w:rsid w:val="004E06F2"/>
    <w:rsid w:val="004E088D"/>
    <w:rsid w:val="004E15E4"/>
    <w:rsid w:val="004E16E3"/>
    <w:rsid w:val="004E1B7D"/>
    <w:rsid w:val="004E26A3"/>
    <w:rsid w:val="004E27E7"/>
    <w:rsid w:val="004E34D7"/>
    <w:rsid w:val="004E3946"/>
    <w:rsid w:val="004E3D06"/>
    <w:rsid w:val="004E4AE7"/>
    <w:rsid w:val="004E5083"/>
    <w:rsid w:val="004E5730"/>
    <w:rsid w:val="004E622A"/>
    <w:rsid w:val="004E6383"/>
    <w:rsid w:val="004E66EC"/>
    <w:rsid w:val="004E68E7"/>
    <w:rsid w:val="004E6A88"/>
    <w:rsid w:val="004F005B"/>
    <w:rsid w:val="004F0906"/>
    <w:rsid w:val="004F1628"/>
    <w:rsid w:val="004F2A40"/>
    <w:rsid w:val="004F4C5B"/>
    <w:rsid w:val="004F5D58"/>
    <w:rsid w:val="004F6358"/>
    <w:rsid w:val="004F64D6"/>
    <w:rsid w:val="004F682C"/>
    <w:rsid w:val="004F6F8D"/>
    <w:rsid w:val="004F78CA"/>
    <w:rsid w:val="004F78FD"/>
    <w:rsid w:val="00500577"/>
    <w:rsid w:val="00500B3B"/>
    <w:rsid w:val="00501F06"/>
    <w:rsid w:val="00501F2D"/>
    <w:rsid w:val="00502112"/>
    <w:rsid w:val="00502503"/>
    <w:rsid w:val="00502D39"/>
    <w:rsid w:val="00503BE3"/>
    <w:rsid w:val="005043DA"/>
    <w:rsid w:val="00504515"/>
    <w:rsid w:val="005046D3"/>
    <w:rsid w:val="00505559"/>
    <w:rsid w:val="005055E1"/>
    <w:rsid w:val="00505730"/>
    <w:rsid w:val="00505A5E"/>
    <w:rsid w:val="00505DFE"/>
    <w:rsid w:val="00505E07"/>
    <w:rsid w:val="00505ED0"/>
    <w:rsid w:val="005067BD"/>
    <w:rsid w:val="00506969"/>
    <w:rsid w:val="00506A5A"/>
    <w:rsid w:val="00506FED"/>
    <w:rsid w:val="00510056"/>
    <w:rsid w:val="00510690"/>
    <w:rsid w:val="0051079D"/>
    <w:rsid w:val="005107E0"/>
    <w:rsid w:val="00510BE6"/>
    <w:rsid w:val="00511B39"/>
    <w:rsid w:val="00511D0F"/>
    <w:rsid w:val="00512A7C"/>
    <w:rsid w:val="00512DF2"/>
    <w:rsid w:val="00512F95"/>
    <w:rsid w:val="00513661"/>
    <w:rsid w:val="00513941"/>
    <w:rsid w:val="00513E88"/>
    <w:rsid w:val="005144BB"/>
    <w:rsid w:val="00514667"/>
    <w:rsid w:val="00514BB4"/>
    <w:rsid w:val="00514F44"/>
    <w:rsid w:val="005150DB"/>
    <w:rsid w:val="00515249"/>
    <w:rsid w:val="005152B2"/>
    <w:rsid w:val="00515A74"/>
    <w:rsid w:val="00515C03"/>
    <w:rsid w:val="005161D8"/>
    <w:rsid w:val="00516498"/>
    <w:rsid w:val="005165C7"/>
    <w:rsid w:val="00516B24"/>
    <w:rsid w:val="00516B2D"/>
    <w:rsid w:val="00516C17"/>
    <w:rsid w:val="00521B67"/>
    <w:rsid w:val="00521BF7"/>
    <w:rsid w:val="00522313"/>
    <w:rsid w:val="00522C40"/>
    <w:rsid w:val="00523E82"/>
    <w:rsid w:val="00523F0B"/>
    <w:rsid w:val="00524CE4"/>
    <w:rsid w:val="00524F8B"/>
    <w:rsid w:val="00525018"/>
    <w:rsid w:val="005257E9"/>
    <w:rsid w:val="00526A54"/>
    <w:rsid w:val="00527C88"/>
    <w:rsid w:val="005302C6"/>
    <w:rsid w:val="00530848"/>
    <w:rsid w:val="00530C53"/>
    <w:rsid w:val="00531F09"/>
    <w:rsid w:val="005321CD"/>
    <w:rsid w:val="00532723"/>
    <w:rsid w:val="00532771"/>
    <w:rsid w:val="00532785"/>
    <w:rsid w:val="0053309F"/>
    <w:rsid w:val="00533A45"/>
    <w:rsid w:val="00533CDC"/>
    <w:rsid w:val="00533E08"/>
    <w:rsid w:val="00533E38"/>
    <w:rsid w:val="005342DF"/>
    <w:rsid w:val="00534A3E"/>
    <w:rsid w:val="00535612"/>
    <w:rsid w:val="00535766"/>
    <w:rsid w:val="00535C6F"/>
    <w:rsid w:val="0053619A"/>
    <w:rsid w:val="00536463"/>
    <w:rsid w:val="00536A0B"/>
    <w:rsid w:val="00536E4B"/>
    <w:rsid w:val="00537143"/>
    <w:rsid w:val="005378AC"/>
    <w:rsid w:val="00540156"/>
    <w:rsid w:val="00540796"/>
    <w:rsid w:val="00540DED"/>
    <w:rsid w:val="0054132F"/>
    <w:rsid w:val="00541724"/>
    <w:rsid w:val="00542F06"/>
    <w:rsid w:val="00542F57"/>
    <w:rsid w:val="00543370"/>
    <w:rsid w:val="00543A00"/>
    <w:rsid w:val="00543E25"/>
    <w:rsid w:val="005441A1"/>
    <w:rsid w:val="00544952"/>
    <w:rsid w:val="0054535A"/>
    <w:rsid w:val="005457E4"/>
    <w:rsid w:val="00545F51"/>
    <w:rsid w:val="005466B7"/>
    <w:rsid w:val="00546974"/>
    <w:rsid w:val="00546B40"/>
    <w:rsid w:val="00547772"/>
    <w:rsid w:val="00547872"/>
    <w:rsid w:val="00547C55"/>
    <w:rsid w:val="00547DEC"/>
    <w:rsid w:val="005506D3"/>
    <w:rsid w:val="00550A46"/>
    <w:rsid w:val="00551818"/>
    <w:rsid w:val="005538F4"/>
    <w:rsid w:val="00553B3C"/>
    <w:rsid w:val="00553DDB"/>
    <w:rsid w:val="00553DDC"/>
    <w:rsid w:val="005547A9"/>
    <w:rsid w:val="0055507E"/>
    <w:rsid w:val="00555706"/>
    <w:rsid w:val="00556324"/>
    <w:rsid w:val="0055670E"/>
    <w:rsid w:val="00556CD8"/>
    <w:rsid w:val="00556D61"/>
    <w:rsid w:val="005571D7"/>
    <w:rsid w:val="005576B3"/>
    <w:rsid w:val="00557933"/>
    <w:rsid w:val="00557BF2"/>
    <w:rsid w:val="005602E8"/>
    <w:rsid w:val="0056032F"/>
    <w:rsid w:val="0056058C"/>
    <w:rsid w:val="00560643"/>
    <w:rsid w:val="00560808"/>
    <w:rsid w:val="0056082D"/>
    <w:rsid w:val="00560CA3"/>
    <w:rsid w:val="00560D68"/>
    <w:rsid w:val="0056120D"/>
    <w:rsid w:val="00561729"/>
    <w:rsid w:val="00561AC1"/>
    <w:rsid w:val="00561B98"/>
    <w:rsid w:val="005620A1"/>
    <w:rsid w:val="00562887"/>
    <w:rsid w:val="00562C44"/>
    <w:rsid w:val="00562D96"/>
    <w:rsid w:val="005630C2"/>
    <w:rsid w:val="00563B2F"/>
    <w:rsid w:val="00563C10"/>
    <w:rsid w:val="00564B31"/>
    <w:rsid w:val="00565644"/>
    <w:rsid w:val="00565BC2"/>
    <w:rsid w:val="00565FEB"/>
    <w:rsid w:val="005664F4"/>
    <w:rsid w:val="00566E49"/>
    <w:rsid w:val="00570117"/>
    <w:rsid w:val="00570E03"/>
    <w:rsid w:val="00570EA5"/>
    <w:rsid w:val="0057115F"/>
    <w:rsid w:val="00571689"/>
    <w:rsid w:val="005719F6"/>
    <w:rsid w:val="00572967"/>
    <w:rsid w:val="0057333C"/>
    <w:rsid w:val="00573A37"/>
    <w:rsid w:val="0057437D"/>
    <w:rsid w:val="0057459E"/>
    <w:rsid w:val="005758DA"/>
    <w:rsid w:val="00575EF6"/>
    <w:rsid w:val="005764D0"/>
    <w:rsid w:val="005770CD"/>
    <w:rsid w:val="0057713C"/>
    <w:rsid w:val="005777A1"/>
    <w:rsid w:val="00577D47"/>
    <w:rsid w:val="005803B0"/>
    <w:rsid w:val="00580692"/>
    <w:rsid w:val="00581E88"/>
    <w:rsid w:val="00582357"/>
    <w:rsid w:val="00582966"/>
    <w:rsid w:val="00583664"/>
    <w:rsid w:val="0058394E"/>
    <w:rsid w:val="00583A7A"/>
    <w:rsid w:val="00583E96"/>
    <w:rsid w:val="00584198"/>
    <w:rsid w:val="005842F9"/>
    <w:rsid w:val="00584310"/>
    <w:rsid w:val="00584576"/>
    <w:rsid w:val="005847CC"/>
    <w:rsid w:val="0058480B"/>
    <w:rsid w:val="00584D7F"/>
    <w:rsid w:val="0058570B"/>
    <w:rsid w:val="0058572E"/>
    <w:rsid w:val="0058574D"/>
    <w:rsid w:val="00585C39"/>
    <w:rsid w:val="00585DAE"/>
    <w:rsid w:val="0058657B"/>
    <w:rsid w:val="00587037"/>
    <w:rsid w:val="0058736B"/>
    <w:rsid w:val="005873FF"/>
    <w:rsid w:val="00587A17"/>
    <w:rsid w:val="00587AD1"/>
    <w:rsid w:val="00587FB8"/>
    <w:rsid w:val="005903CF"/>
    <w:rsid w:val="00590AA8"/>
    <w:rsid w:val="0059114B"/>
    <w:rsid w:val="005917B6"/>
    <w:rsid w:val="00592EA4"/>
    <w:rsid w:val="00593448"/>
    <w:rsid w:val="00593A9E"/>
    <w:rsid w:val="00593AA2"/>
    <w:rsid w:val="00593BE0"/>
    <w:rsid w:val="00593C31"/>
    <w:rsid w:val="005945A3"/>
    <w:rsid w:val="0059476C"/>
    <w:rsid w:val="00595004"/>
    <w:rsid w:val="00595075"/>
    <w:rsid w:val="005952BA"/>
    <w:rsid w:val="00595792"/>
    <w:rsid w:val="00595979"/>
    <w:rsid w:val="00595B7A"/>
    <w:rsid w:val="00595C9D"/>
    <w:rsid w:val="005960CC"/>
    <w:rsid w:val="00596468"/>
    <w:rsid w:val="005965B0"/>
    <w:rsid w:val="005966D7"/>
    <w:rsid w:val="00596B41"/>
    <w:rsid w:val="00596C9B"/>
    <w:rsid w:val="005977EC"/>
    <w:rsid w:val="00597F8E"/>
    <w:rsid w:val="005A0350"/>
    <w:rsid w:val="005A1410"/>
    <w:rsid w:val="005A1501"/>
    <w:rsid w:val="005A197F"/>
    <w:rsid w:val="005A1E1B"/>
    <w:rsid w:val="005A1E71"/>
    <w:rsid w:val="005A2CA8"/>
    <w:rsid w:val="005A3628"/>
    <w:rsid w:val="005A456B"/>
    <w:rsid w:val="005A73AF"/>
    <w:rsid w:val="005A7F5C"/>
    <w:rsid w:val="005A7FE9"/>
    <w:rsid w:val="005B00E4"/>
    <w:rsid w:val="005B05C7"/>
    <w:rsid w:val="005B1EBF"/>
    <w:rsid w:val="005B200D"/>
    <w:rsid w:val="005B24F1"/>
    <w:rsid w:val="005B2551"/>
    <w:rsid w:val="005B2A5A"/>
    <w:rsid w:val="005B2E22"/>
    <w:rsid w:val="005B32A0"/>
    <w:rsid w:val="005B340C"/>
    <w:rsid w:val="005B36D1"/>
    <w:rsid w:val="005B3A98"/>
    <w:rsid w:val="005B3E83"/>
    <w:rsid w:val="005B4229"/>
    <w:rsid w:val="005B442E"/>
    <w:rsid w:val="005B4431"/>
    <w:rsid w:val="005B5CB3"/>
    <w:rsid w:val="005B5D8C"/>
    <w:rsid w:val="005B5FB1"/>
    <w:rsid w:val="005B6806"/>
    <w:rsid w:val="005B68F8"/>
    <w:rsid w:val="005B6BF5"/>
    <w:rsid w:val="005B6D1A"/>
    <w:rsid w:val="005B7024"/>
    <w:rsid w:val="005B7283"/>
    <w:rsid w:val="005B73B9"/>
    <w:rsid w:val="005C016D"/>
    <w:rsid w:val="005C0627"/>
    <w:rsid w:val="005C096F"/>
    <w:rsid w:val="005C1736"/>
    <w:rsid w:val="005C1FBA"/>
    <w:rsid w:val="005C2113"/>
    <w:rsid w:val="005C250D"/>
    <w:rsid w:val="005C278C"/>
    <w:rsid w:val="005C2B71"/>
    <w:rsid w:val="005C2D9D"/>
    <w:rsid w:val="005C2FEF"/>
    <w:rsid w:val="005C34F8"/>
    <w:rsid w:val="005C350E"/>
    <w:rsid w:val="005C3910"/>
    <w:rsid w:val="005C3E18"/>
    <w:rsid w:val="005C42ED"/>
    <w:rsid w:val="005C443D"/>
    <w:rsid w:val="005C478F"/>
    <w:rsid w:val="005C4A3D"/>
    <w:rsid w:val="005C54DA"/>
    <w:rsid w:val="005C5AEB"/>
    <w:rsid w:val="005C5ED0"/>
    <w:rsid w:val="005C5F90"/>
    <w:rsid w:val="005C64A9"/>
    <w:rsid w:val="005C65C9"/>
    <w:rsid w:val="005C73C8"/>
    <w:rsid w:val="005C74BB"/>
    <w:rsid w:val="005C7C78"/>
    <w:rsid w:val="005C7DF3"/>
    <w:rsid w:val="005D0095"/>
    <w:rsid w:val="005D0504"/>
    <w:rsid w:val="005D06F0"/>
    <w:rsid w:val="005D06FC"/>
    <w:rsid w:val="005D111C"/>
    <w:rsid w:val="005D11EF"/>
    <w:rsid w:val="005D1A1E"/>
    <w:rsid w:val="005D1CBF"/>
    <w:rsid w:val="005D265F"/>
    <w:rsid w:val="005D3BCB"/>
    <w:rsid w:val="005D3EC8"/>
    <w:rsid w:val="005D4321"/>
    <w:rsid w:val="005D4DF3"/>
    <w:rsid w:val="005D5A9A"/>
    <w:rsid w:val="005D5B54"/>
    <w:rsid w:val="005D5BDA"/>
    <w:rsid w:val="005D5D50"/>
    <w:rsid w:val="005D6923"/>
    <w:rsid w:val="005D6B52"/>
    <w:rsid w:val="005D7377"/>
    <w:rsid w:val="005D7840"/>
    <w:rsid w:val="005D7907"/>
    <w:rsid w:val="005D7F93"/>
    <w:rsid w:val="005E0062"/>
    <w:rsid w:val="005E079C"/>
    <w:rsid w:val="005E07F1"/>
    <w:rsid w:val="005E1607"/>
    <w:rsid w:val="005E168B"/>
    <w:rsid w:val="005E16FE"/>
    <w:rsid w:val="005E240A"/>
    <w:rsid w:val="005E2773"/>
    <w:rsid w:val="005E3C29"/>
    <w:rsid w:val="005E4279"/>
    <w:rsid w:val="005E42B7"/>
    <w:rsid w:val="005E4618"/>
    <w:rsid w:val="005E4B0E"/>
    <w:rsid w:val="005E500E"/>
    <w:rsid w:val="005E5DE6"/>
    <w:rsid w:val="005E5E67"/>
    <w:rsid w:val="005E612E"/>
    <w:rsid w:val="005E635F"/>
    <w:rsid w:val="005E66F3"/>
    <w:rsid w:val="005E6F99"/>
    <w:rsid w:val="005E76BE"/>
    <w:rsid w:val="005F17F3"/>
    <w:rsid w:val="005F1B1D"/>
    <w:rsid w:val="005F1CF5"/>
    <w:rsid w:val="005F1D41"/>
    <w:rsid w:val="005F2980"/>
    <w:rsid w:val="005F29AE"/>
    <w:rsid w:val="005F2D13"/>
    <w:rsid w:val="005F2E83"/>
    <w:rsid w:val="005F3237"/>
    <w:rsid w:val="005F356A"/>
    <w:rsid w:val="005F3793"/>
    <w:rsid w:val="005F4611"/>
    <w:rsid w:val="005F47A6"/>
    <w:rsid w:val="005F4E4F"/>
    <w:rsid w:val="005F4FD3"/>
    <w:rsid w:val="005F5301"/>
    <w:rsid w:val="005F5678"/>
    <w:rsid w:val="005F5798"/>
    <w:rsid w:val="005F5CEF"/>
    <w:rsid w:val="005F6058"/>
    <w:rsid w:val="005F621F"/>
    <w:rsid w:val="005F69EC"/>
    <w:rsid w:val="005F6B98"/>
    <w:rsid w:val="005F7547"/>
    <w:rsid w:val="00600ABC"/>
    <w:rsid w:val="00600DBD"/>
    <w:rsid w:val="00601FBC"/>
    <w:rsid w:val="006029D9"/>
    <w:rsid w:val="00602C94"/>
    <w:rsid w:val="006032FE"/>
    <w:rsid w:val="00603347"/>
    <w:rsid w:val="00603455"/>
    <w:rsid w:val="00603681"/>
    <w:rsid w:val="0060406E"/>
    <w:rsid w:val="006060C7"/>
    <w:rsid w:val="00606127"/>
    <w:rsid w:val="0060666C"/>
    <w:rsid w:val="00606956"/>
    <w:rsid w:val="00606A3B"/>
    <w:rsid w:val="00610D49"/>
    <w:rsid w:val="00611559"/>
    <w:rsid w:val="0061156F"/>
    <w:rsid w:val="006116ED"/>
    <w:rsid w:val="00611BC1"/>
    <w:rsid w:val="00611F7F"/>
    <w:rsid w:val="00612547"/>
    <w:rsid w:val="00612DF2"/>
    <w:rsid w:val="00612EB5"/>
    <w:rsid w:val="00612EBF"/>
    <w:rsid w:val="006131FA"/>
    <w:rsid w:val="0061341E"/>
    <w:rsid w:val="006140CD"/>
    <w:rsid w:val="006144B7"/>
    <w:rsid w:val="00614764"/>
    <w:rsid w:val="00615FA9"/>
    <w:rsid w:val="006168BB"/>
    <w:rsid w:val="00616B26"/>
    <w:rsid w:val="006206AF"/>
    <w:rsid w:val="006207BA"/>
    <w:rsid w:val="00620925"/>
    <w:rsid w:val="00620BF6"/>
    <w:rsid w:val="00621468"/>
    <w:rsid w:val="006214CA"/>
    <w:rsid w:val="00621F61"/>
    <w:rsid w:val="0062202B"/>
    <w:rsid w:val="00622484"/>
    <w:rsid w:val="006232F7"/>
    <w:rsid w:val="006239CE"/>
    <w:rsid w:val="00623D11"/>
    <w:rsid w:val="006243E8"/>
    <w:rsid w:val="00624651"/>
    <w:rsid w:val="00624B0D"/>
    <w:rsid w:val="0062619C"/>
    <w:rsid w:val="006265F7"/>
    <w:rsid w:val="00626A45"/>
    <w:rsid w:val="0063009A"/>
    <w:rsid w:val="006303EC"/>
    <w:rsid w:val="00630727"/>
    <w:rsid w:val="0063079F"/>
    <w:rsid w:val="00631692"/>
    <w:rsid w:val="00632495"/>
    <w:rsid w:val="00632709"/>
    <w:rsid w:val="00632A8D"/>
    <w:rsid w:val="00634851"/>
    <w:rsid w:val="006348FC"/>
    <w:rsid w:val="00635144"/>
    <w:rsid w:val="00635411"/>
    <w:rsid w:val="00635656"/>
    <w:rsid w:val="006365E4"/>
    <w:rsid w:val="00636AFF"/>
    <w:rsid w:val="00637368"/>
    <w:rsid w:val="006375ED"/>
    <w:rsid w:val="00637984"/>
    <w:rsid w:val="006417AE"/>
    <w:rsid w:val="00641C7F"/>
    <w:rsid w:val="00641D39"/>
    <w:rsid w:val="0064342E"/>
    <w:rsid w:val="00643586"/>
    <w:rsid w:val="006441C0"/>
    <w:rsid w:val="00644249"/>
    <w:rsid w:val="00644384"/>
    <w:rsid w:val="00645153"/>
    <w:rsid w:val="0064566B"/>
    <w:rsid w:val="00645D16"/>
    <w:rsid w:val="006460F3"/>
    <w:rsid w:val="00647055"/>
    <w:rsid w:val="0064773C"/>
    <w:rsid w:val="006478CF"/>
    <w:rsid w:val="00647EC0"/>
    <w:rsid w:val="00651A3F"/>
    <w:rsid w:val="00651B81"/>
    <w:rsid w:val="00651F18"/>
    <w:rsid w:val="006528AD"/>
    <w:rsid w:val="006533A3"/>
    <w:rsid w:val="00653BA1"/>
    <w:rsid w:val="0065474B"/>
    <w:rsid w:val="006547FF"/>
    <w:rsid w:val="0065494B"/>
    <w:rsid w:val="0065505F"/>
    <w:rsid w:val="00655F6B"/>
    <w:rsid w:val="0065661C"/>
    <w:rsid w:val="00657114"/>
    <w:rsid w:val="00657F58"/>
    <w:rsid w:val="006603BB"/>
    <w:rsid w:val="006603FB"/>
    <w:rsid w:val="006609E8"/>
    <w:rsid w:val="00660EA0"/>
    <w:rsid w:val="00661425"/>
    <w:rsid w:val="00661BBA"/>
    <w:rsid w:val="00662197"/>
    <w:rsid w:val="00662220"/>
    <w:rsid w:val="00662316"/>
    <w:rsid w:val="00662A42"/>
    <w:rsid w:val="00663A18"/>
    <w:rsid w:val="00663CF3"/>
    <w:rsid w:val="00663E19"/>
    <w:rsid w:val="0066489D"/>
    <w:rsid w:val="00664968"/>
    <w:rsid w:val="00664B49"/>
    <w:rsid w:val="00665339"/>
    <w:rsid w:val="0066661A"/>
    <w:rsid w:val="006667D6"/>
    <w:rsid w:val="00666DA6"/>
    <w:rsid w:val="00667341"/>
    <w:rsid w:val="006674E7"/>
    <w:rsid w:val="00667597"/>
    <w:rsid w:val="0067078A"/>
    <w:rsid w:val="00670BA5"/>
    <w:rsid w:val="00672BBF"/>
    <w:rsid w:val="006731FA"/>
    <w:rsid w:val="00674072"/>
    <w:rsid w:val="00674433"/>
    <w:rsid w:val="006749E1"/>
    <w:rsid w:val="0067539F"/>
    <w:rsid w:val="0067645C"/>
    <w:rsid w:val="006766C4"/>
    <w:rsid w:val="00676711"/>
    <w:rsid w:val="00676818"/>
    <w:rsid w:val="00676A03"/>
    <w:rsid w:val="00677675"/>
    <w:rsid w:val="0067771E"/>
    <w:rsid w:val="00677B5C"/>
    <w:rsid w:val="00677C9C"/>
    <w:rsid w:val="00677FCD"/>
    <w:rsid w:val="006809C6"/>
    <w:rsid w:val="0068160B"/>
    <w:rsid w:val="00682321"/>
    <w:rsid w:val="00682505"/>
    <w:rsid w:val="0068317B"/>
    <w:rsid w:val="006831DC"/>
    <w:rsid w:val="00683F06"/>
    <w:rsid w:val="0068421D"/>
    <w:rsid w:val="00684338"/>
    <w:rsid w:val="00685280"/>
    <w:rsid w:val="006857DA"/>
    <w:rsid w:val="00686197"/>
    <w:rsid w:val="00686708"/>
    <w:rsid w:val="006867A7"/>
    <w:rsid w:val="00686AE5"/>
    <w:rsid w:val="00686BE5"/>
    <w:rsid w:val="0068782D"/>
    <w:rsid w:val="0068783E"/>
    <w:rsid w:val="006878E4"/>
    <w:rsid w:val="00687920"/>
    <w:rsid w:val="00691124"/>
    <w:rsid w:val="00691D7E"/>
    <w:rsid w:val="00692E29"/>
    <w:rsid w:val="00693386"/>
    <w:rsid w:val="006938EF"/>
    <w:rsid w:val="0069395A"/>
    <w:rsid w:val="006958AE"/>
    <w:rsid w:val="00695DF2"/>
    <w:rsid w:val="00695F8A"/>
    <w:rsid w:val="0069616B"/>
    <w:rsid w:val="00696C1B"/>
    <w:rsid w:val="00696D6C"/>
    <w:rsid w:val="00697347"/>
    <w:rsid w:val="00697A5C"/>
    <w:rsid w:val="00697C43"/>
    <w:rsid w:val="00697CC9"/>
    <w:rsid w:val="00697D53"/>
    <w:rsid w:val="006A00B2"/>
    <w:rsid w:val="006A0715"/>
    <w:rsid w:val="006A081E"/>
    <w:rsid w:val="006A0F27"/>
    <w:rsid w:val="006A1339"/>
    <w:rsid w:val="006A1632"/>
    <w:rsid w:val="006A1DDC"/>
    <w:rsid w:val="006A1F97"/>
    <w:rsid w:val="006A231F"/>
    <w:rsid w:val="006A2420"/>
    <w:rsid w:val="006A24F5"/>
    <w:rsid w:val="006A26FD"/>
    <w:rsid w:val="006A2753"/>
    <w:rsid w:val="006A2782"/>
    <w:rsid w:val="006A2D54"/>
    <w:rsid w:val="006A2EA1"/>
    <w:rsid w:val="006A3221"/>
    <w:rsid w:val="006A326F"/>
    <w:rsid w:val="006A3404"/>
    <w:rsid w:val="006A3A51"/>
    <w:rsid w:val="006A3E23"/>
    <w:rsid w:val="006A48DE"/>
    <w:rsid w:val="006A4A9D"/>
    <w:rsid w:val="006A5148"/>
    <w:rsid w:val="006A6868"/>
    <w:rsid w:val="006A7008"/>
    <w:rsid w:val="006A753A"/>
    <w:rsid w:val="006B0B57"/>
    <w:rsid w:val="006B0E8E"/>
    <w:rsid w:val="006B1246"/>
    <w:rsid w:val="006B14F5"/>
    <w:rsid w:val="006B2113"/>
    <w:rsid w:val="006B2493"/>
    <w:rsid w:val="006B2E41"/>
    <w:rsid w:val="006B2F42"/>
    <w:rsid w:val="006B3404"/>
    <w:rsid w:val="006B35A3"/>
    <w:rsid w:val="006B3905"/>
    <w:rsid w:val="006B41D1"/>
    <w:rsid w:val="006B451F"/>
    <w:rsid w:val="006B4EFB"/>
    <w:rsid w:val="006B60A3"/>
    <w:rsid w:val="006B6B58"/>
    <w:rsid w:val="006B6D92"/>
    <w:rsid w:val="006B6DF8"/>
    <w:rsid w:val="006B742A"/>
    <w:rsid w:val="006B74CD"/>
    <w:rsid w:val="006B7B0E"/>
    <w:rsid w:val="006B7D7E"/>
    <w:rsid w:val="006C05D7"/>
    <w:rsid w:val="006C0CE2"/>
    <w:rsid w:val="006C0D19"/>
    <w:rsid w:val="006C1084"/>
    <w:rsid w:val="006C2B52"/>
    <w:rsid w:val="006C2D20"/>
    <w:rsid w:val="006C3C90"/>
    <w:rsid w:val="006C44FC"/>
    <w:rsid w:val="006C4C28"/>
    <w:rsid w:val="006C510E"/>
    <w:rsid w:val="006C56B3"/>
    <w:rsid w:val="006C5773"/>
    <w:rsid w:val="006C5E09"/>
    <w:rsid w:val="006C658B"/>
    <w:rsid w:val="006C6652"/>
    <w:rsid w:val="006C6FE6"/>
    <w:rsid w:val="006C7BA9"/>
    <w:rsid w:val="006D0536"/>
    <w:rsid w:val="006D0700"/>
    <w:rsid w:val="006D0D73"/>
    <w:rsid w:val="006D0FF7"/>
    <w:rsid w:val="006D1194"/>
    <w:rsid w:val="006D178A"/>
    <w:rsid w:val="006D1B18"/>
    <w:rsid w:val="006D2AAD"/>
    <w:rsid w:val="006D3385"/>
    <w:rsid w:val="006D33F5"/>
    <w:rsid w:val="006D350D"/>
    <w:rsid w:val="006D3590"/>
    <w:rsid w:val="006D37EC"/>
    <w:rsid w:val="006D39B6"/>
    <w:rsid w:val="006D39CC"/>
    <w:rsid w:val="006D3B0E"/>
    <w:rsid w:val="006D3E56"/>
    <w:rsid w:val="006D4080"/>
    <w:rsid w:val="006D4289"/>
    <w:rsid w:val="006D4908"/>
    <w:rsid w:val="006D6EBD"/>
    <w:rsid w:val="006D7B29"/>
    <w:rsid w:val="006D7B2B"/>
    <w:rsid w:val="006D7F99"/>
    <w:rsid w:val="006E1005"/>
    <w:rsid w:val="006E12C0"/>
    <w:rsid w:val="006E226D"/>
    <w:rsid w:val="006E2C06"/>
    <w:rsid w:val="006E2CAE"/>
    <w:rsid w:val="006E3038"/>
    <w:rsid w:val="006E33DE"/>
    <w:rsid w:val="006E4828"/>
    <w:rsid w:val="006E4D85"/>
    <w:rsid w:val="006E4F01"/>
    <w:rsid w:val="006E5C2E"/>
    <w:rsid w:val="006E5CDF"/>
    <w:rsid w:val="006E5FE5"/>
    <w:rsid w:val="006E6341"/>
    <w:rsid w:val="006E6801"/>
    <w:rsid w:val="006E6A9C"/>
    <w:rsid w:val="006E7066"/>
    <w:rsid w:val="006E7847"/>
    <w:rsid w:val="006E7A4B"/>
    <w:rsid w:val="006E7DD5"/>
    <w:rsid w:val="006E7E14"/>
    <w:rsid w:val="006F0446"/>
    <w:rsid w:val="006F18F9"/>
    <w:rsid w:val="006F199F"/>
    <w:rsid w:val="006F1CAC"/>
    <w:rsid w:val="006F1CEA"/>
    <w:rsid w:val="006F2653"/>
    <w:rsid w:val="006F3783"/>
    <w:rsid w:val="006F3AED"/>
    <w:rsid w:val="006F3C57"/>
    <w:rsid w:val="006F47B9"/>
    <w:rsid w:val="006F4EAD"/>
    <w:rsid w:val="006F511F"/>
    <w:rsid w:val="006F52DE"/>
    <w:rsid w:val="006F6478"/>
    <w:rsid w:val="006F654E"/>
    <w:rsid w:val="006F7D73"/>
    <w:rsid w:val="006F7DCA"/>
    <w:rsid w:val="006F7E75"/>
    <w:rsid w:val="00700E6E"/>
    <w:rsid w:val="00701047"/>
    <w:rsid w:val="00701511"/>
    <w:rsid w:val="007021FA"/>
    <w:rsid w:val="007022E3"/>
    <w:rsid w:val="0070284C"/>
    <w:rsid w:val="00703C4B"/>
    <w:rsid w:val="00704528"/>
    <w:rsid w:val="00704659"/>
    <w:rsid w:val="00704720"/>
    <w:rsid w:val="0070505B"/>
    <w:rsid w:val="007054ED"/>
    <w:rsid w:val="007054F4"/>
    <w:rsid w:val="00705BC8"/>
    <w:rsid w:val="0070608E"/>
    <w:rsid w:val="00706275"/>
    <w:rsid w:val="0070645A"/>
    <w:rsid w:val="00706613"/>
    <w:rsid w:val="00706F84"/>
    <w:rsid w:val="0070713F"/>
    <w:rsid w:val="007079E4"/>
    <w:rsid w:val="00707C0A"/>
    <w:rsid w:val="00710358"/>
    <w:rsid w:val="00710F25"/>
    <w:rsid w:val="007115BE"/>
    <w:rsid w:val="00711DCE"/>
    <w:rsid w:val="00711FEB"/>
    <w:rsid w:val="0071251E"/>
    <w:rsid w:val="0071294F"/>
    <w:rsid w:val="00712BC0"/>
    <w:rsid w:val="00714026"/>
    <w:rsid w:val="0071432A"/>
    <w:rsid w:val="00714422"/>
    <w:rsid w:val="00715051"/>
    <w:rsid w:val="0071542B"/>
    <w:rsid w:val="00715493"/>
    <w:rsid w:val="007157F8"/>
    <w:rsid w:val="0071585E"/>
    <w:rsid w:val="0071591A"/>
    <w:rsid w:val="00715C8B"/>
    <w:rsid w:val="00715FE5"/>
    <w:rsid w:val="0071719C"/>
    <w:rsid w:val="007174CE"/>
    <w:rsid w:val="00717E99"/>
    <w:rsid w:val="007201F7"/>
    <w:rsid w:val="00721972"/>
    <w:rsid w:val="007221B5"/>
    <w:rsid w:val="007224FE"/>
    <w:rsid w:val="007228F2"/>
    <w:rsid w:val="00722C1F"/>
    <w:rsid w:val="00722D24"/>
    <w:rsid w:val="00722DE8"/>
    <w:rsid w:val="00723129"/>
    <w:rsid w:val="00723633"/>
    <w:rsid w:val="00724A7F"/>
    <w:rsid w:val="00724AA7"/>
    <w:rsid w:val="007257C0"/>
    <w:rsid w:val="00726125"/>
    <w:rsid w:val="0072636C"/>
    <w:rsid w:val="00726B22"/>
    <w:rsid w:val="00726F1D"/>
    <w:rsid w:val="00727A2E"/>
    <w:rsid w:val="00727ED1"/>
    <w:rsid w:val="0073038B"/>
    <w:rsid w:val="00730CE6"/>
    <w:rsid w:val="007310DF"/>
    <w:rsid w:val="00731993"/>
    <w:rsid w:val="0073199C"/>
    <w:rsid w:val="00731B0F"/>
    <w:rsid w:val="00731FC1"/>
    <w:rsid w:val="00733558"/>
    <w:rsid w:val="00734A7F"/>
    <w:rsid w:val="00734AE2"/>
    <w:rsid w:val="00734D28"/>
    <w:rsid w:val="00735409"/>
    <w:rsid w:val="00735825"/>
    <w:rsid w:val="00735C6D"/>
    <w:rsid w:val="00735C8D"/>
    <w:rsid w:val="00735DBA"/>
    <w:rsid w:val="007360C1"/>
    <w:rsid w:val="0073616B"/>
    <w:rsid w:val="007362EB"/>
    <w:rsid w:val="00736364"/>
    <w:rsid w:val="0073758C"/>
    <w:rsid w:val="00737A48"/>
    <w:rsid w:val="00737A83"/>
    <w:rsid w:val="00737EA5"/>
    <w:rsid w:val="00737F27"/>
    <w:rsid w:val="00740236"/>
    <w:rsid w:val="0074072E"/>
    <w:rsid w:val="00740B92"/>
    <w:rsid w:val="0074109D"/>
    <w:rsid w:val="007416C7"/>
    <w:rsid w:val="007430E9"/>
    <w:rsid w:val="00743406"/>
    <w:rsid w:val="00743728"/>
    <w:rsid w:val="00744292"/>
    <w:rsid w:val="00744BD4"/>
    <w:rsid w:val="00744DCB"/>
    <w:rsid w:val="007450B8"/>
    <w:rsid w:val="0074517E"/>
    <w:rsid w:val="00745659"/>
    <w:rsid w:val="0074597A"/>
    <w:rsid w:val="007459CF"/>
    <w:rsid w:val="00745AA1"/>
    <w:rsid w:val="00745FEE"/>
    <w:rsid w:val="007477FD"/>
    <w:rsid w:val="007479A4"/>
    <w:rsid w:val="00747BB4"/>
    <w:rsid w:val="0075000F"/>
    <w:rsid w:val="00750435"/>
    <w:rsid w:val="00750C7D"/>
    <w:rsid w:val="00750EFC"/>
    <w:rsid w:val="00750F14"/>
    <w:rsid w:val="0075102B"/>
    <w:rsid w:val="007513A3"/>
    <w:rsid w:val="00751D7B"/>
    <w:rsid w:val="00751EE6"/>
    <w:rsid w:val="00752C5C"/>
    <w:rsid w:val="00752F9F"/>
    <w:rsid w:val="00753ED0"/>
    <w:rsid w:val="007541DB"/>
    <w:rsid w:val="007554D6"/>
    <w:rsid w:val="00756863"/>
    <w:rsid w:val="007571FC"/>
    <w:rsid w:val="00757F9E"/>
    <w:rsid w:val="007600D9"/>
    <w:rsid w:val="00760F28"/>
    <w:rsid w:val="00761649"/>
    <w:rsid w:val="00761D73"/>
    <w:rsid w:val="0076212D"/>
    <w:rsid w:val="0076319A"/>
    <w:rsid w:val="007632DF"/>
    <w:rsid w:val="00764126"/>
    <w:rsid w:val="0076497E"/>
    <w:rsid w:val="0076528D"/>
    <w:rsid w:val="0076607E"/>
    <w:rsid w:val="007664DA"/>
    <w:rsid w:val="007665AA"/>
    <w:rsid w:val="00766697"/>
    <w:rsid w:val="00766CB4"/>
    <w:rsid w:val="00766E65"/>
    <w:rsid w:val="00767306"/>
    <w:rsid w:val="0076741F"/>
    <w:rsid w:val="00767FD3"/>
    <w:rsid w:val="007702FE"/>
    <w:rsid w:val="0077038E"/>
    <w:rsid w:val="0077081E"/>
    <w:rsid w:val="007713F7"/>
    <w:rsid w:val="007727BC"/>
    <w:rsid w:val="007731E2"/>
    <w:rsid w:val="00773800"/>
    <w:rsid w:val="00774607"/>
    <w:rsid w:val="0077518D"/>
    <w:rsid w:val="00775563"/>
    <w:rsid w:val="007762FF"/>
    <w:rsid w:val="00776607"/>
    <w:rsid w:val="00777028"/>
    <w:rsid w:val="0077778E"/>
    <w:rsid w:val="00777E28"/>
    <w:rsid w:val="00780C08"/>
    <w:rsid w:val="00780CD6"/>
    <w:rsid w:val="0078151A"/>
    <w:rsid w:val="00781B6D"/>
    <w:rsid w:val="00781EB8"/>
    <w:rsid w:val="0078232B"/>
    <w:rsid w:val="0078338F"/>
    <w:rsid w:val="0078351A"/>
    <w:rsid w:val="00785CF3"/>
    <w:rsid w:val="00786B3E"/>
    <w:rsid w:val="00786F27"/>
    <w:rsid w:val="00787396"/>
    <w:rsid w:val="007875F8"/>
    <w:rsid w:val="00787EE9"/>
    <w:rsid w:val="00787F9A"/>
    <w:rsid w:val="007900D6"/>
    <w:rsid w:val="007902B5"/>
    <w:rsid w:val="007902F3"/>
    <w:rsid w:val="00791222"/>
    <w:rsid w:val="007917DE"/>
    <w:rsid w:val="00791DD6"/>
    <w:rsid w:val="00792090"/>
    <w:rsid w:val="007924AF"/>
    <w:rsid w:val="007937D8"/>
    <w:rsid w:val="00793DF9"/>
    <w:rsid w:val="00794220"/>
    <w:rsid w:val="0079499C"/>
    <w:rsid w:val="00794BF5"/>
    <w:rsid w:val="00794C54"/>
    <w:rsid w:val="00794FA3"/>
    <w:rsid w:val="00795315"/>
    <w:rsid w:val="0079535A"/>
    <w:rsid w:val="007955CD"/>
    <w:rsid w:val="00795650"/>
    <w:rsid w:val="0079589E"/>
    <w:rsid w:val="00796352"/>
    <w:rsid w:val="00796425"/>
    <w:rsid w:val="00796BD9"/>
    <w:rsid w:val="00796FEA"/>
    <w:rsid w:val="007976BE"/>
    <w:rsid w:val="007977AA"/>
    <w:rsid w:val="007A0B3C"/>
    <w:rsid w:val="007A0C40"/>
    <w:rsid w:val="007A2316"/>
    <w:rsid w:val="007A240B"/>
    <w:rsid w:val="007A2D09"/>
    <w:rsid w:val="007A2D4E"/>
    <w:rsid w:val="007A2F28"/>
    <w:rsid w:val="007A3987"/>
    <w:rsid w:val="007A40A9"/>
    <w:rsid w:val="007A41C6"/>
    <w:rsid w:val="007A5B86"/>
    <w:rsid w:val="007A5CEE"/>
    <w:rsid w:val="007A65A7"/>
    <w:rsid w:val="007A6804"/>
    <w:rsid w:val="007A76A5"/>
    <w:rsid w:val="007A7D3B"/>
    <w:rsid w:val="007A7FEF"/>
    <w:rsid w:val="007B0081"/>
    <w:rsid w:val="007B0250"/>
    <w:rsid w:val="007B0652"/>
    <w:rsid w:val="007B1008"/>
    <w:rsid w:val="007B166D"/>
    <w:rsid w:val="007B18E9"/>
    <w:rsid w:val="007B1B17"/>
    <w:rsid w:val="007B1F60"/>
    <w:rsid w:val="007B2584"/>
    <w:rsid w:val="007B26AC"/>
    <w:rsid w:val="007B299F"/>
    <w:rsid w:val="007B2FB0"/>
    <w:rsid w:val="007B356E"/>
    <w:rsid w:val="007B3D04"/>
    <w:rsid w:val="007B3DA5"/>
    <w:rsid w:val="007B45F9"/>
    <w:rsid w:val="007B4B39"/>
    <w:rsid w:val="007B4D03"/>
    <w:rsid w:val="007B5D8D"/>
    <w:rsid w:val="007B5E53"/>
    <w:rsid w:val="007B620F"/>
    <w:rsid w:val="007B6345"/>
    <w:rsid w:val="007B643E"/>
    <w:rsid w:val="007B7164"/>
    <w:rsid w:val="007B76B0"/>
    <w:rsid w:val="007B78DA"/>
    <w:rsid w:val="007B7FF2"/>
    <w:rsid w:val="007C1143"/>
    <w:rsid w:val="007C15EF"/>
    <w:rsid w:val="007C1A4D"/>
    <w:rsid w:val="007C2311"/>
    <w:rsid w:val="007C321C"/>
    <w:rsid w:val="007C3A66"/>
    <w:rsid w:val="007C4640"/>
    <w:rsid w:val="007C48D4"/>
    <w:rsid w:val="007C4F10"/>
    <w:rsid w:val="007C51FC"/>
    <w:rsid w:val="007C5C91"/>
    <w:rsid w:val="007C699F"/>
    <w:rsid w:val="007C69F9"/>
    <w:rsid w:val="007C71BE"/>
    <w:rsid w:val="007D0A59"/>
    <w:rsid w:val="007D1633"/>
    <w:rsid w:val="007D183E"/>
    <w:rsid w:val="007D18DB"/>
    <w:rsid w:val="007D18DF"/>
    <w:rsid w:val="007D1EE1"/>
    <w:rsid w:val="007D35D6"/>
    <w:rsid w:val="007D4845"/>
    <w:rsid w:val="007D49C3"/>
    <w:rsid w:val="007D58DD"/>
    <w:rsid w:val="007D6051"/>
    <w:rsid w:val="007D6403"/>
    <w:rsid w:val="007D6833"/>
    <w:rsid w:val="007D6C54"/>
    <w:rsid w:val="007E09D6"/>
    <w:rsid w:val="007E120F"/>
    <w:rsid w:val="007E129B"/>
    <w:rsid w:val="007E1793"/>
    <w:rsid w:val="007E1947"/>
    <w:rsid w:val="007E2352"/>
    <w:rsid w:val="007E2C6C"/>
    <w:rsid w:val="007E352D"/>
    <w:rsid w:val="007E374C"/>
    <w:rsid w:val="007E3797"/>
    <w:rsid w:val="007E3C10"/>
    <w:rsid w:val="007E4DD9"/>
    <w:rsid w:val="007E541E"/>
    <w:rsid w:val="007E55E0"/>
    <w:rsid w:val="007E583F"/>
    <w:rsid w:val="007E5EFA"/>
    <w:rsid w:val="007E5F5B"/>
    <w:rsid w:val="007E64F3"/>
    <w:rsid w:val="007E7233"/>
    <w:rsid w:val="007E7562"/>
    <w:rsid w:val="007E7ED8"/>
    <w:rsid w:val="007E7FE2"/>
    <w:rsid w:val="007F0F91"/>
    <w:rsid w:val="007F10FB"/>
    <w:rsid w:val="007F133E"/>
    <w:rsid w:val="007F14E2"/>
    <w:rsid w:val="007F1A2A"/>
    <w:rsid w:val="007F1BF0"/>
    <w:rsid w:val="007F1E5B"/>
    <w:rsid w:val="007F2079"/>
    <w:rsid w:val="007F2210"/>
    <w:rsid w:val="007F3D9F"/>
    <w:rsid w:val="007F3F35"/>
    <w:rsid w:val="007F4213"/>
    <w:rsid w:val="007F47A5"/>
    <w:rsid w:val="007F4810"/>
    <w:rsid w:val="007F48D3"/>
    <w:rsid w:val="007F5DC0"/>
    <w:rsid w:val="007F5E7B"/>
    <w:rsid w:val="007F631B"/>
    <w:rsid w:val="007F7312"/>
    <w:rsid w:val="007F7A34"/>
    <w:rsid w:val="007F7B25"/>
    <w:rsid w:val="0080154E"/>
    <w:rsid w:val="0080196E"/>
    <w:rsid w:val="00802D57"/>
    <w:rsid w:val="008036F2"/>
    <w:rsid w:val="008037A9"/>
    <w:rsid w:val="0080395E"/>
    <w:rsid w:val="00803B79"/>
    <w:rsid w:val="0080588C"/>
    <w:rsid w:val="00805BD2"/>
    <w:rsid w:val="00806A5E"/>
    <w:rsid w:val="0080779D"/>
    <w:rsid w:val="00807D6D"/>
    <w:rsid w:val="0081025B"/>
    <w:rsid w:val="00812076"/>
    <w:rsid w:val="0081334E"/>
    <w:rsid w:val="0081338C"/>
    <w:rsid w:val="00814624"/>
    <w:rsid w:val="00814A36"/>
    <w:rsid w:val="008152A5"/>
    <w:rsid w:val="0081534C"/>
    <w:rsid w:val="00815C92"/>
    <w:rsid w:val="0081606F"/>
    <w:rsid w:val="008163B9"/>
    <w:rsid w:val="008166E0"/>
    <w:rsid w:val="00816A89"/>
    <w:rsid w:val="00817123"/>
    <w:rsid w:val="00817247"/>
    <w:rsid w:val="008176A4"/>
    <w:rsid w:val="008176C6"/>
    <w:rsid w:val="008178EF"/>
    <w:rsid w:val="00817C10"/>
    <w:rsid w:val="00817DAC"/>
    <w:rsid w:val="00817F17"/>
    <w:rsid w:val="00820080"/>
    <w:rsid w:val="008202CB"/>
    <w:rsid w:val="0082175B"/>
    <w:rsid w:val="00821893"/>
    <w:rsid w:val="0082220C"/>
    <w:rsid w:val="00822363"/>
    <w:rsid w:val="008225D0"/>
    <w:rsid w:val="008226A9"/>
    <w:rsid w:val="00822843"/>
    <w:rsid w:val="00822D89"/>
    <w:rsid w:val="00823ED6"/>
    <w:rsid w:val="0082407D"/>
    <w:rsid w:val="0082408C"/>
    <w:rsid w:val="00824DD8"/>
    <w:rsid w:val="00824E64"/>
    <w:rsid w:val="0082518F"/>
    <w:rsid w:val="00825611"/>
    <w:rsid w:val="00825BED"/>
    <w:rsid w:val="00825BF2"/>
    <w:rsid w:val="00825DE7"/>
    <w:rsid w:val="00825E84"/>
    <w:rsid w:val="00825F9A"/>
    <w:rsid w:val="008261B9"/>
    <w:rsid w:val="00826EB5"/>
    <w:rsid w:val="00827125"/>
    <w:rsid w:val="008278F4"/>
    <w:rsid w:val="00827ED7"/>
    <w:rsid w:val="00831015"/>
    <w:rsid w:val="00831273"/>
    <w:rsid w:val="0083152E"/>
    <w:rsid w:val="00831623"/>
    <w:rsid w:val="00831635"/>
    <w:rsid w:val="00831DB1"/>
    <w:rsid w:val="00831DFD"/>
    <w:rsid w:val="00832522"/>
    <w:rsid w:val="00832660"/>
    <w:rsid w:val="008328DC"/>
    <w:rsid w:val="0083384A"/>
    <w:rsid w:val="0083692E"/>
    <w:rsid w:val="00837538"/>
    <w:rsid w:val="008378DC"/>
    <w:rsid w:val="00840043"/>
    <w:rsid w:val="008411BA"/>
    <w:rsid w:val="00841620"/>
    <w:rsid w:val="00842910"/>
    <w:rsid w:val="0084293D"/>
    <w:rsid w:val="008434DA"/>
    <w:rsid w:val="008438E4"/>
    <w:rsid w:val="0084398A"/>
    <w:rsid w:val="008440C3"/>
    <w:rsid w:val="00845078"/>
    <w:rsid w:val="00845210"/>
    <w:rsid w:val="00845334"/>
    <w:rsid w:val="0084543D"/>
    <w:rsid w:val="0084549F"/>
    <w:rsid w:val="0084653E"/>
    <w:rsid w:val="008466E4"/>
    <w:rsid w:val="008476FD"/>
    <w:rsid w:val="00847D76"/>
    <w:rsid w:val="0085010F"/>
    <w:rsid w:val="008505FC"/>
    <w:rsid w:val="0085074D"/>
    <w:rsid w:val="008507DA"/>
    <w:rsid w:val="00850DF0"/>
    <w:rsid w:val="00851A23"/>
    <w:rsid w:val="00852394"/>
    <w:rsid w:val="00852436"/>
    <w:rsid w:val="0085247B"/>
    <w:rsid w:val="008525A1"/>
    <w:rsid w:val="00854334"/>
    <w:rsid w:val="00854EB0"/>
    <w:rsid w:val="008559A7"/>
    <w:rsid w:val="00855ABF"/>
    <w:rsid w:val="00855D24"/>
    <w:rsid w:val="00855E92"/>
    <w:rsid w:val="00855EB6"/>
    <w:rsid w:val="008565DB"/>
    <w:rsid w:val="0085679C"/>
    <w:rsid w:val="00856DA9"/>
    <w:rsid w:val="008578D5"/>
    <w:rsid w:val="00860838"/>
    <w:rsid w:val="00860F66"/>
    <w:rsid w:val="0086104F"/>
    <w:rsid w:val="008615E8"/>
    <w:rsid w:val="00861666"/>
    <w:rsid w:val="00862127"/>
    <w:rsid w:val="00862322"/>
    <w:rsid w:val="00862630"/>
    <w:rsid w:val="0086272F"/>
    <w:rsid w:val="00863145"/>
    <w:rsid w:val="00863B6A"/>
    <w:rsid w:val="00863BF9"/>
    <w:rsid w:val="00864107"/>
    <w:rsid w:val="008645B9"/>
    <w:rsid w:val="00864B98"/>
    <w:rsid w:val="00864C03"/>
    <w:rsid w:val="00864D0C"/>
    <w:rsid w:val="0086519C"/>
    <w:rsid w:val="0086530F"/>
    <w:rsid w:val="00865EC1"/>
    <w:rsid w:val="00866491"/>
    <w:rsid w:val="00867259"/>
    <w:rsid w:val="00867509"/>
    <w:rsid w:val="008700C1"/>
    <w:rsid w:val="008704E9"/>
    <w:rsid w:val="008715E4"/>
    <w:rsid w:val="00871B8A"/>
    <w:rsid w:val="00871C12"/>
    <w:rsid w:val="00872321"/>
    <w:rsid w:val="008724BA"/>
    <w:rsid w:val="0087255E"/>
    <w:rsid w:val="00872CDA"/>
    <w:rsid w:val="00872D6C"/>
    <w:rsid w:val="00873044"/>
    <w:rsid w:val="00873449"/>
    <w:rsid w:val="008736CB"/>
    <w:rsid w:val="008741C1"/>
    <w:rsid w:val="00874C2D"/>
    <w:rsid w:val="008755C5"/>
    <w:rsid w:val="00875D2A"/>
    <w:rsid w:val="00876B67"/>
    <w:rsid w:val="00876DA9"/>
    <w:rsid w:val="00877450"/>
    <w:rsid w:val="0087749F"/>
    <w:rsid w:val="008775DC"/>
    <w:rsid w:val="00877688"/>
    <w:rsid w:val="00877799"/>
    <w:rsid w:val="00877A1E"/>
    <w:rsid w:val="00881B58"/>
    <w:rsid w:val="00881E28"/>
    <w:rsid w:val="0088243F"/>
    <w:rsid w:val="0088356A"/>
    <w:rsid w:val="00883694"/>
    <w:rsid w:val="00883993"/>
    <w:rsid w:val="00884112"/>
    <w:rsid w:val="0088418A"/>
    <w:rsid w:val="00884211"/>
    <w:rsid w:val="008843F9"/>
    <w:rsid w:val="0088440A"/>
    <w:rsid w:val="008846B3"/>
    <w:rsid w:val="00884BD1"/>
    <w:rsid w:val="00884DD2"/>
    <w:rsid w:val="0088560E"/>
    <w:rsid w:val="00885E02"/>
    <w:rsid w:val="00887400"/>
    <w:rsid w:val="00887992"/>
    <w:rsid w:val="0089011F"/>
    <w:rsid w:val="008901F5"/>
    <w:rsid w:val="00890331"/>
    <w:rsid w:val="00890854"/>
    <w:rsid w:val="00891DF2"/>
    <w:rsid w:val="00893060"/>
    <w:rsid w:val="0089322A"/>
    <w:rsid w:val="00893556"/>
    <w:rsid w:val="00893816"/>
    <w:rsid w:val="008945E7"/>
    <w:rsid w:val="00894BAC"/>
    <w:rsid w:val="0089595E"/>
    <w:rsid w:val="00896184"/>
    <w:rsid w:val="008968D8"/>
    <w:rsid w:val="00896D12"/>
    <w:rsid w:val="00897FD9"/>
    <w:rsid w:val="008A0938"/>
    <w:rsid w:val="008A0B60"/>
    <w:rsid w:val="008A1708"/>
    <w:rsid w:val="008A1741"/>
    <w:rsid w:val="008A186A"/>
    <w:rsid w:val="008A21E9"/>
    <w:rsid w:val="008A232A"/>
    <w:rsid w:val="008A2BC0"/>
    <w:rsid w:val="008A2C82"/>
    <w:rsid w:val="008A2F6F"/>
    <w:rsid w:val="008A30D1"/>
    <w:rsid w:val="008A4506"/>
    <w:rsid w:val="008A46EB"/>
    <w:rsid w:val="008A479E"/>
    <w:rsid w:val="008A5415"/>
    <w:rsid w:val="008A5F54"/>
    <w:rsid w:val="008A5FE1"/>
    <w:rsid w:val="008A61E5"/>
    <w:rsid w:val="008A6747"/>
    <w:rsid w:val="008A687D"/>
    <w:rsid w:val="008A6E48"/>
    <w:rsid w:val="008B05E1"/>
    <w:rsid w:val="008B086B"/>
    <w:rsid w:val="008B0903"/>
    <w:rsid w:val="008B0F66"/>
    <w:rsid w:val="008B111F"/>
    <w:rsid w:val="008B1CC5"/>
    <w:rsid w:val="008B1DE5"/>
    <w:rsid w:val="008B2046"/>
    <w:rsid w:val="008B2AC5"/>
    <w:rsid w:val="008B2D69"/>
    <w:rsid w:val="008B3602"/>
    <w:rsid w:val="008B371C"/>
    <w:rsid w:val="008B46B5"/>
    <w:rsid w:val="008B470F"/>
    <w:rsid w:val="008B4DD5"/>
    <w:rsid w:val="008B612C"/>
    <w:rsid w:val="008B6C62"/>
    <w:rsid w:val="008B7972"/>
    <w:rsid w:val="008C07B7"/>
    <w:rsid w:val="008C1039"/>
    <w:rsid w:val="008C20EF"/>
    <w:rsid w:val="008C28C0"/>
    <w:rsid w:val="008C2B7F"/>
    <w:rsid w:val="008C2C11"/>
    <w:rsid w:val="008C2E67"/>
    <w:rsid w:val="008C3F68"/>
    <w:rsid w:val="008C45CD"/>
    <w:rsid w:val="008C4B6D"/>
    <w:rsid w:val="008C6223"/>
    <w:rsid w:val="008C682B"/>
    <w:rsid w:val="008C6B85"/>
    <w:rsid w:val="008C6C9A"/>
    <w:rsid w:val="008C7389"/>
    <w:rsid w:val="008C7A5B"/>
    <w:rsid w:val="008C7B73"/>
    <w:rsid w:val="008C7EA9"/>
    <w:rsid w:val="008D01E8"/>
    <w:rsid w:val="008D0370"/>
    <w:rsid w:val="008D0ECA"/>
    <w:rsid w:val="008D0FEC"/>
    <w:rsid w:val="008D155C"/>
    <w:rsid w:val="008D1735"/>
    <w:rsid w:val="008D1EA0"/>
    <w:rsid w:val="008D2511"/>
    <w:rsid w:val="008D2717"/>
    <w:rsid w:val="008D2723"/>
    <w:rsid w:val="008D283D"/>
    <w:rsid w:val="008D3119"/>
    <w:rsid w:val="008D3D7B"/>
    <w:rsid w:val="008D3FF1"/>
    <w:rsid w:val="008D4ECF"/>
    <w:rsid w:val="008D5B9E"/>
    <w:rsid w:val="008D64BA"/>
    <w:rsid w:val="008D6B3C"/>
    <w:rsid w:val="008E0BED"/>
    <w:rsid w:val="008E1A8A"/>
    <w:rsid w:val="008E27AA"/>
    <w:rsid w:val="008E2B03"/>
    <w:rsid w:val="008E3588"/>
    <w:rsid w:val="008E3A0A"/>
    <w:rsid w:val="008E3A95"/>
    <w:rsid w:val="008E3E65"/>
    <w:rsid w:val="008E4033"/>
    <w:rsid w:val="008E42CC"/>
    <w:rsid w:val="008E4776"/>
    <w:rsid w:val="008E4D95"/>
    <w:rsid w:val="008F04A4"/>
    <w:rsid w:val="008F0C64"/>
    <w:rsid w:val="008F1597"/>
    <w:rsid w:val="008F1784"/>
    <w:rsid w:val="008F1C89"/>
    <w:rsid w:val="008F207F"/>
    <w:rsid w:val="008F2423"/>
    <w:rsid w:val="008F2783"/>
    <w:rsid w:val="008F286B"/>
    <w:rsid w:val="008F2EF5"/>
    <w:rsid w:val="008F3155"/>
    <w:rsid w:val="008F31E2"/>
    <w:rsid w:val="008F34AD"/>
    <w:rsid w:val="008F3929"/>
    <w:rsid w:val="008F3D8C"/>
    <w:rsid w:val="008F57B1"/>
    <w:rsid w:val="008F6359"/>
    <w:rsid w:val="008F6717"/>
    <w:rsid w:val="008F67B6"/>
    <w:rsid w:val="008F694D"/>
    <w:rsid w:val="008F7931"/>
    <w:rsid w:val="00900615"/>
    <w:rsid w:val="00900D4F"/>
    <w:rsid w:val="009015E9"/>
    <w:rsid w:val="00901CEF"/>
    <w:rsid w:val="00902242"/>
    <w:rsid w:val="00902C67"/>
    <w:rsid w:val="00902CC8"/>
    <w:rsid w:val="00903955"/>
    <w:rsid w:val="00904447"/>
    <w:rsid w:val="009045F8"/>
    <w:rsid w:val="00904A71"/>
    <w:rsid w:val="00904B8D"/>
    <w:rsid w:val="00905290"/>
    <w:rsid w:val="00905829"/>
    <w:rsid w:val="00905C56"/>
    <w:rsid w:val="00906A67"/>
    <w:rsid w:val="00907021"/>
    <w:rsid w:val="0090721F"/>
    <w:rsid w:val="009072DA"/>
    <w:rsid w:val="0090735E"/>
    <w:rsid w:val="00907796"/>
    <w:rsid w:val="00907952"/>
    <w:rsid w:val="00907EFF"/>
    <w:rsid w:val="00910259"/>
    <w:rsid w:val="00911F90"/>
    <w:rsid w:val="009120F8"/>
    <w:rsid w:val="0091227A"/>
    <w:rsid w:val="0091334C"/>
    <w:rsid w:val="00913498"/>
    <w:rsid w:val="00914671"/>
    <w:rsid w:val="00914FC1"/>
    <w:rsid w:val="009154E6"/>
    <w:rsid w:val="009158A9"/>
    <w:rsid w:val="00915B7B"/>
    <w:rsid w:val="00915F68"/>
    <w:rsid w:val="009166F0"/>
    <w:rsid w:val="00916AA8"/>
    <w:rsid w:val="00916D3F"/>
    <w:rsid w:val="0091778A"/>
    <w:rsid w:val="00917BB2"/>
    <w:rsid w:val="00917EA2"/>
    <w:rsid w:val="0092018D"/>
    <w:rsid w:val="00920B75"/>
    <w:rsid w:val="00920D32"/>
    <w:rsid w:val="00921B6A"/>
    <w:rsid w:val="00921CAC"/>
    <w:rsid w:val="0092245B"/>
    <w:rsid w:val="00922991"/>
    <w:rsid w:val="00923467"/>
    <w:rsid w:val="00923E2A"/>
    <w:rsid w:val="00923FB0"/>
    <w:rsid w:val="00924029"/>
    <w:rsid w:val="00924580"/>
    <w:rsid w:val="009248AD"/>
    <w:rsid w:val="00925539"/>
    <w:rsid w:val="009260C4"/>
    <w:rsid w:val="00926E17"/>
    <w:rsid w:val="00927264"/>
    <w:rsid w:val="009272DD"/>
    <w:rsid w:val="0092742F"/>
    <w:rsid w:val="00927443"/>
    <w:rsid w:val="00927599"/>
    <w:rsid w:val="009279BC"/>
    <w:rsid w:val="009279C2"/>
    <w:rsid w:val="00927B78"/>
    <w:rsid w:val="00927C85"/>
    <w:rsid w:val="00930952"/>
    <w:rsid w:val="0093132B"/>
    <w:rsid w:val="009315D0"/>
    <w:rsid w:val="00931C2C"/>
    <w:rsid w:val="0093213C"/>
    <w:rsid w:val="00932493"/>
    <w:rsid w:val="00932E25"/>
    <w:rsid w:val="00933118"/>
    <w:rsid w:val="009331EB"/>
    <w:rsid w:val="00933514"/>
    <w:rsid w:val="00933582"/>
    <w:rsid w:val="00933963"/>
    <w:rsid w:val="00933BB7"/>
    <w:rsid w:val="009343DC"/>
    <w:rsid w:val="009344F7"/>
    <w:rsid w:val="0093472D"/>
    <w:rsid w:val="00934F3B"/>
    <w:rsid w:val="00935011"/>
    <w:rsid w:val="00935360"/>
    <w:rsid w:val="0093552A"/>
    <w:rsid w:val="00935E34"/>
    <w:rsid w:val="009363E1"/>
    <w:rsid w:val="00936400"/>
    <w:rsid w:val="00936543"/>
    <w:rsid w:val="00936658"/>
    <w:rsid w:val="0093681D"/>
    <w:rsid w:val="009369CC"/>
    <w:rsid w:val="00936CBF"/>
    <w:rsid w:val="00936ED7"/>
    <w:rsid w:val="00937074"/>
    <w:rsid w:val="009374CE"/>
    <w:rsid w:val="0093754A"/>
    <w:rsid w:val="009375A6"/>
    <w:rsid w:val="0093776A"/>
    <w:rsid w:val="00937D31"/>
    <w:rsid w:val="00937DCA"/>
    <w:rsid w:val="00940008"/>
    <w:rsid w:val="00940081"/>
    <w:rsid w:val="00940607"/>
    <w:rsid w:val="00940E9A"/>
    <w:rsid w:val="009417F2"/>
    <w:rsid w:val="00941B7E"/>
    <w:rsid w:val="00941EEF"/>
    <w:rsid w:val="009423B3"/>
    <w:rsid w:val="0094271E"/>
    <w:rsid w:val="00942DD4"/>
    <w:rsid w:val="00942F03"/>
    <w:rsid w:val="0094304A"/>
    <w:rsid w:val="009430EC"/>
    <w:rsid w:val="0094315F"/>
    <w:rsid w:val="00943336"/>
    <w:rsid w:val="0094379C"/>
    <w:rsid w:val="00943816"/>
    <w:rsid w:val="00944DA7"/>
    <w:rsid w:val="0094537D"/>
    <w:rsid w:val="00945C47"/>
    <w:rsid w:val="00945E9C"/>
    <w:rsid w:val="00947418"/>
    <w:rsid w:val="00947678"/>
    <w:rsid w:val="009504DB"/>
    <w:rsid w:val="009506ED"/>
    <w:rsid w:val="00951376"/>
    <w:rsid w:val="00951E61"/>
    <w:rsid w:val="00953073"/>
    <w:rsid w:val="00953467"/>
    <w:rsid w:val="0095425C"/>
    <w:rsid w:val="00954292"/>
    <w:rsid w:val="009544F1"/>
    <w:rsid w:val="00954587"/>
    <w:rsid w:val="00954E41"/>
    <w:rsid w:val="00954E91"/>
    <w:rsid w:val="00955300"/>
    <w:rsid w:val="0095556C"/>
    <w:rsid w:val="00955778"/>
    <w:rsid w:val="00955C17"/>
    <w:rsid w:val="0095637D"/>
    <w:rsid w:val="00956C1F"/>
    <w:rsid w:val="00957267"/>
    <w:rsid w:val="0095786E"/>
    <w:rsid w:val="0096019A"/>
    <w:rsid w:val="009605FA"/>
    <w:rsid w:val="00960D9C"/>
    <w:rsid w:val="009610E8"/>
    <w:rsid w:val="0096118B"/>
    <w:rsid w:val="009611DE"/>
    <w:rsid w:val="009613BA"/>
    <w:rsid w:val="00961859"/>
    <w:rsid w:val="00961F63"/>
    <w:rsid w:val="00962C90"/>
    <w:rsid w:val="00963090"/>
    <w:rsid w:val="0096347C"/>
    <w:rsid w:val="009637E9"/>
    <w:rsid w:val="00963BB0"/>
    <w:rsid w:val="00963DF4"/>
    <w:rsid w:val="009642B1"/>
    <w:rsid w:val="00964414"/>
    <w:rsid w:val="00964669"/>
    <w:rsid w:val="00965886"/>
    <w:rsid w:val="00965C17"/>
    <w:rsid w:val="00965C2B"/>
    <w:rsid w:val="0096774B"/>
    <w:rsid w:val="00967E3C"/>
    <w:rsid w:val="00970838"/>
    <w:rsid w:val="00971574"/>
    <w:rsid w:val="00971848"/>
    <w:rsid w:val="00971957"/>
    <w:rsid w:val="00972070"/>
    <w:rsid w:val="00972EC8"/>
    <w:rsid w:val="0097344E"/>
    <w:rsid w:val="009734A5"/>
    <w:rsid w:val="009739E8"/>
    <w:rsid w:val="009740CC"/>
    <w:rsid w:val="0097429C"/>
    <w:rsid w:val="009743BD"/>
    <w:rsid w:val="00974840"/>
    <w:rsid w:val="00975045"/>
    <w:rsid w:val="0097530C"/>
    <w:rsid w:val="00975651"/>
    <w:rsid w:val="00975BAC"/>
    <w:rsid w:val="0097602B"/>
    <w:rsid w:val="00976196"/>
    <w:rsid w:val="009765FE"/>
    <w:rsid w:val="00976D42"/>
    <w:rsid w:val="009778BA"/>
    <w:rsid w:val="0098039F"/>
    <w:rsid w:val="00980917"/>
    <w:rsid w:val="00981063"/>
    <w:rsid w:val="00981605"/>
    <w:rsid w:val="00981A33"/>
    <w:rsid w:val="00981E32"/>
    <w:rsid w:val="00982DCE"/>
    <w:rsid w:val="00983B0F"/>
    <w:rsid w:val="00983E64"/>
    <w:rsid w:val="00983FDE"/>
    <w:rsid w:val="00984AF3"/>
    <w:rsid w:val="00984B8E"/>
    <w:rsid w:val="009851AB"/>
    <w:rsid w:val="00985F1B"/>
    <w:rsid w:val="00986201"/>
    <w:rsid w:val="00986ADD"/>
    <w:rsid w:val="00986C86"/>
    <w:rsid w:val="00986F80"/>
    <w:rsid w:val="0098744E"/>
    <w:rsid w:val="00987A3C"/>
    <w:rsid w:val="00987AEC"/>
    <w:rsid w:val="00987DBC"/>
    <w:rsid w:val="009905DD"/>
    <w:rsid w:val="00990A9D"/>
    <w:rsid w:val="00991868"/>
    <w:rsid w:val="00991898"/>
    <w:rsid w:val="00991ABB"/>
    <w:rsid w:val="00992341"/>
    <w:rsid w:val="00992B46"/>
    <w:rsid w:val="00992DC3"/>
    <w:rsid w:val="009931A8"/>
    <w:rsid w:val="0099321A"/>
    <w:rsid w:val="00994298"/>
    <w:rsid w:val="00994A8E"/>
    <w:rsid w:val="00994E64"/>
    <w:rsid w:val="00995246"/>
    <w:rsid w:val="00995ED7"/>
    <w:rsid w:val="009961ED"/>
    <w:rsid w:val="0099670D"/>
    <w:rsid w:val="0099683B"/>
    <w:rsid w:val="00996D39"/>
    <w:rsid w:val="00997003"/>
    <w:rsid w:val="00997D6F"/>
    <w:rsid w:val="009A0277"/>
    <w:rsid w:val="009A092C"/>
    <w:rsid w:val="009A0FF6"/>
    <w:rsid w:val="009A144A"/>
    <w:rsid w:val="009A1ACB"/>
    <w:rsid w:val="009A24F9"/>
    <w:rsid w:val="009A2833"/>
    <w:rsid w:val="009A295C"/>
    <w:rsid w:val="009A2CD4"/>
    <w:rsid w:val="009A31B0"/>
    <w:rsid w:val="009A36FE"/>
    <w:rsid w:val="009A3891"/>
    <w:rsid w:val="009A40DD"/>
    <w:rsid w:val="009A423D"/>
    <w:rsid w:val="009A42DB"/>
    <w:rsid w:val="009A4F4C"/>
    <w:rsid w:val="009A50F4"/>
    <w:rsid w:val="009A53A0"/>
    <w:rsid w:val="009A53C6"/>
    <w:rsid w:val="009A5475"/>
    <w:rsid w:val="009A5940"/>
    <w:rsid w:val="009A5DE3"/>
    <w:rsid w:val="009A63DD"/>
    <w:rsid w:val="009A6926"/>
    <w:rsid w:val="009A6CDC"/>
    <w:rsid w:val="009A7978"/>
    <w:rsid w:val="009A7B95"/>
    <w:rsid w:val="009A7E23"/>
    <w:rsid w:val="009A7EC3"/>
    <w:rsid w:val="009B04FC"/>
    <w:rsid w:val="009B0619"/>
    <w:rsid w:val="009B09EA"/>
    <w:rsid w:val="009B163C"/>
    <w:rsid w:val="009B17A7"/>
    <w:rsid w:val="009B193C"/>
    <w:rsid w:val="009B19C4"/>
    <w:rsid w:val="009B2F30"/>
    <w:rsid w:val="009B311F"/>
    <w:rsid w:val="009B379C"/>
    <w:rsid w:val="009B38E8"/>
    <w:rsid w:val="009B3BA6"/>
    <w:rsid w:val="009B411C"/>
    <w:rsid w:val="009B4B89"/>
    <w:rsid w:val="009B4BA3"/>
    <w:rsid w:val="009B4EBB"/>
    <w:rsid w:val="009B516D"/>
    <w:rsid w:val="009B525C"/>
    <w:rsid w:val="009B5D72"/>
    <w:rsid w:val="009B622E"/>
    <w:rsid w:val="009B63DA"/>
    <w:rsid w:val="009B6766"/>
    <w:rsid w:val="009B678A"/>
    <w:rsid w:val="009B6B41"/>
    <w:rsid w:val="009B703A"/>
    <w:rsid w:val="009B7889"/>
    <w:rsid w:val="009B79BF"/>
    <w:rsid w:val="009B7A04"/>
    <w:rsid w:val="009C0547"/>
    <w:rsid w:val="009C0D7B"/>
    <w:rsid w:val="009C0F59"/>
    <w:rsid w:val="009C102F"/>
    <w:rsid w:val="009C16CF"/>
    <w:rsid w:val="009C20C8"/>
    <w:rsid w:val="009C2BA1"/>
    <w:rsid w:val="009C54DA"/>
    <w:rsid w:val="009C68E5"/>
    <w:rsid w:val="009C6E8A"/>
    <w:rsid w:val="009C722B"/>
    <w:rsid w:val="009C7367"/>
    <w:rsid w:val="009C73CE"/>
    <w:rsid w:val="009C7904"/>
    <w:rsid w:val="009C7B64"/>
    <w:rsid w:val="009C7CB3"/>
    <w:rsid w:val="009D0219"/>
    <w:rsid w:val="009D10C6"/>
    <w:rsid w:val="009D1494"/>
    <w:rsid w:val="009D1832"/>
    <w:rsid w:val="009D1DEE"/>
    <w:rsid w:val="009D26CD"/>
    <w:rsid w:val="009D30F0"/>
    <w:rsid w:val="009D32EC"/>
    <w:rsid w:val="009D43D8"/>
    <w:rsid w:val="009D48EA"/>
    <w:rsid w:val="009D4A77"/>
    <w:rsid w:val="009D536D"/>
    <w:rsid w:val="009D5B7F"/>
    <w:rsid w:val="009D724E"/>
    <w:rsid w:val="009D7DC7"/>
    <w:rsid w:val="009D7F66"/>
    <w:rsid w:val="009E00A1"/>
    <w:rsid w:val="009E022D"/>
    <w:rsid w:val="009E0547"/>
    <w:rsid w:val="009E0558"/>
    <w:rsid w:val="009E088B"/>
    <w:rsid w:val="009E0E65"/>
    <w:rsid w:val="009E14EC"/>
    <w:rsid w:val="009E22C4"/>
    <w:rsid w:val="009E26FD"/>
    <w:rsid w:val="009E2799"/>
    <w:rsid w:val="009E30F2"/>
    <w:rsid w:val="009E342F"/>
    <w:rsid w:val="009E3C48"/>
    <w:rsid w:val="009E3EBF"/>
    <w:rsid w:val="009E45E4"/>
    <w:rsid w:val="009E5449"/>
    <w:rsid w:val="009E5C7B"/>
    <w:rsid w:val="009E5EF5"/>
    <w:rsid w:val="009E655E"/>
    <w:rsid w:val="009E7136"/>
    <w:rsid w:val="009E71D0"/>
    <w:rsid w:val="009E763B"/>
    <w:rsid w:val="009E7F37"/>
    <w:rsid w:val="009F0690"/>
    <w:rsid w:val="009F0FD3"/>
    <w:rsid w:val="009F12A3"/>
    <w:rsid w:val="009F1BC8"/>
    <w:rsid w:val="009F20CE"/>
    <w:rsid w:val="009F2367"/>
    <w:rsid w:val="009F246E"/>
    <w:rsid w:val="009F283F"/>
    <w:rsid w:val="009F28D5"/>
    <w:rsid w:val="009F29A4"/>
    <w:rsid w:val="009F29A6"/>
    <w:rsid w:val="009F3284"/>
    <w:rsid w:val="009F3A4D"/>
    <w:rsid w:val="009F3E28"/>
    <w:rsid w:val="009F474F"/>
    <w:rsid w:val="009F4E15"/>
    <w:rsid w:val="009F4EC1"/>
    <w:rsid w:val="009F587B"/>
    <w:rsid w:val="009F58E8"/>
    <w:rsid w:val="009F668C"/>
    <w:rsid w:val="009F6810"/>
    <w:rsid w:val="009F6A27"/>
    <w:rsid w:val="009F6CE7"/>
    <w:rsid w:val="009F7097"/>
    <w:rsid w:val="009F717D"/>
    <w:rsid w:val="009F72CF"/>
    <w:rsid w:val="009F769E"/>
    <w:rsid w:val="009F7812"/>
    <w:rsid w:val="009F7CD8"/>
    <w:rsid w:val="00A008ED"/>
    <w:rsid w:val="00A0144E"/>
    <w:rsid w:val="00A01758"/>
    <w:rsid w:val="00A02058"/>
    <w:rsid w:val="00A02FD7"/>
    <w:rsid w:val="00A038AE"/>
    <w:rsid w:val="00A049BD"/>
    <w:rsid w:val="00A04B8B"/>
    <w:rsid w:val="00A05E65"/>
    <w:rsid w:val="00A06022"/>
    <w:rsid w:val="00A064C2"/>
    <w:rsid w:val="00A066E1"/>
    <w:rsid w:val="00A06790"/>
    <w:rsid w:val="00A06895"/>
    <w:rsid w:val="00A078D0"/>
    <w:rsid w:val="00A07F6B"/>
    <w:rsid w:val="00A102C2"/>
    <w:rsid w:val="00A10595"/>
    <w:rsid w:val="00A108DF"/>
    <w:rsid w:val="00A110FD"/>
    <w:rsid w:val="00A119A3"/>
    <w:rsid w:val="00A119C6"/>
    <w:rsid w:val="00A11E5A"/>
    <w:rsid w:val="00A11F47"/>
    <w:rsid w:val="00A11F9B"/>
    <w:rsid w:val="00A122E3"/>
    <w:rsid w:val="00A124A9"/>
    <w:rsid w:val="00A1291A"/>
    <w:rsid w:val="00A13247"/>
    <w:rsid w:val="00A13BDE"/>
    <w:rsid w:val="00A13FF6"/>
    <w:rsid w:val="00A14238"/>
    <w:rsid w:val="00A14ACD"/>
    <w:rsid w:val="00A15363"/>
    <w:rsid w:val="00A15846"/>
    <w:rsid w:val="00A168B1"/>
    <w:rsid w:val="00A16ADE"/>
    <w:rsid w:val="00A171CA"/>
    <w:rsid w:val="00A174FA"/>
    <w:rsid w:val="00A17904"/>
    <w:rsid w:val="00A20068"/>
    <w:rsid w:val="00A20AE5"/>
    <w:rsid w:val="00A20D07"/>
    <w:rsid w:val="00A23EFD"/>
    <w:rsid w:val="00A266D1"/>
    <w:rsid w:val="00A26723"/>
    <w:rsid w:val="00A26E17"/>
    <w:rsid w:val="00A270AE"/>
    <w:rsid w:val="00A30ABE"/>
    <w:rsid w:val="00A30DC6"/>
    <w:rsid w:val="00A314DB"/>
    <w:rsid w:val="00A31B34"/>
    <w:rsid w:val="00A31C6F"/>
    <w:rsid w:val="00A31F75"/>
    <w:rsid w:val="00A32414"/>
    <w:rsid w:val="00A32D48"/>
    <w:rsid w:val="00A3319E"/>
    <w:rsid w:val="00A332E4"/>
    <w:rsid w:val="00A3379B"/>
    <w:rsid w:val="00A339DC"/>
    <w:rsid w:val="00A33F75"/>
    <w:rsid w:val="00A340F3"/>
    <w:rsid w:val="00A3432C"/>
    <w:rsid w:val="00A349C2"/>
    <w:rsid w:val="00A349EC"/>
    <w:rsid w:val="00A353FF"/>
    <w:rsid w:val="00A35AD2"/>
    <w:rsid w:val="00A35DA4"/>
    <w:rsid w:val="00A36074"/>
    <w:rsid w:val="00A3623C"/>
    <w:rsid w:val="00A3659E"/>
    <w:rsid w:val="00A36841"/>
    <w:rsid w:val="00A369FA"/>
    <w:rsid w:val="00A36BBA"/>
    <w:rsid w:val="00A36E6F"/>
    <w:rsid w:val="00A370F5"/>
    <w:rsid w:val="00A371B7"/>
    <w:rsid w:val="00A3784C"/>
    <w:rsid w:val="00A40103"/>
    <w:rsid w:val="00A407C3"/>
    <w:rsid w:val="00A40AA7"/>
    <w:rsid w:val="00A40D2E"/>
    <w:rsid w:val="00A40D3F"/>
    <w:rsid w:val="00A418D5"/>
    <w:rsid w:val="00A41A88"/>
    <w:rsid w:val="00A41F37"/>
    <w:rsid w:val="00A42095"/>
    <w:rsid w:val="00A42441"/>
    <w:rsid w:val="00A42779"/>
    <w:rsid w:val="00A427AA"/>
    <w:rsid w:val="00A4368F"/>
    <w:rsid w:val="00A43FE2"/>
    <w:rsid w:val="00A46213"/>
    <w:rsid w:val="00A4621E"/>
    <w:rsid w:val="00A467A2"/>
    <w:rsid w:val="00A47262"/>
    <w:rsid w:val="00A47B55"/>
    <w:rsid w:val="00A51FDB"/>
    <w:rsid w:val="00A5201E"/>
    <w:rsid w:val="00A527F0"/>
    <w:rsid w:val="00A5335B"/>
    <w:rsid w:val="00A533A4"/>
    <w:rsid w:val="00A53709"/>
    <w:rsid w:val="00A53F3A"/>
    <w:rsid w:val="00A54529"/>
    <w:rsid w:val="00A54BDA"/>
    <w:rsid w:val="00A55FF1"/>
    <w:rsid w:val="00A56568"/>
    <w:rsid w:val="00A567BB"/>
    <w:rsid w:val="00A56EA0"/>
    <w:rsid w:val="00A570D2"/>
    <w:rsid w:val="00A57159"/>
    <w:rsid w:val="00A5774A"/>
    <w:rsid w:val="00A57A6E"/>
    <w:rsid w:val="00A6052A"/>
    <w:rsid w:val="00A606A7"/>
    <w:rsid w:val="00A60D90"/>
    <w:rsid w:val="00A618EC"/>
    <w:rsid w:val="00A61D0D"/>
    <w:rsid w:val="00A620BA"/>
    <w:rsid w:val="00A62143"/>
    <w:rsid w:val="00A62954"/>
    <w:rsid w:val="00A62F52"/>
    <w:rsid w:val="00A63653"/>
    <w:rsid w:val="00A63E05"/>
    <w:rsid w:val="00A64082"/>
    <w:rsid w:val="00A6448F"/>
    <w:rsid w:val="00A6542F"/>
    <w:rsid w:val="00A656D2"/>
    <w:rsid w:val="00A6578F"/>
    <w:rsid w:val="00A65AB3"/>
    <w:rsid w:val="00A65DF3"/>
    <w:rsid w:val="00A662D1"/>
    <w:rsid w:val="00A66442"/>
    <w:rsid w:val="00A664C6"/>
    <w:rsid w:val="00A66854"/>
    <w:rsid w:val="00A669D3"/>
    <w:rsid w:val="00A670BF"/>
    <w:rsid w:val="00A70A7A"/>
    <w:rsid w:val="00A7194B"/>
    <w:rsid w:val="00A72CEE"/>
    <w:rsid w:val="00A72F7A"/>
    <w:rsid w:val="00A746E4"/>
    <w:rsid w:val="00A747C1"/>
    <w:rsid w:val="00A74C67"/>
    <w:rsid w:val="00A750BC"/>
    <w:rsid w:val="00A7593C"/>
    <w:rsid w:val="00A75A16"/>
    <w:rsid w:val="00A75C75"/>
    <w:rsid w:val="00A75E74"/>
    <w:rsid w:val="00A760DF"/>
    <w:rsid w:val="00A760E5"/>
    <w:rsid w:val="00A764D6"/>
    <w:rsid w:val="00A778F1"/>
    <w:rsid w:val="00A77B2F"/>
    <w:rsid w:val="00A77ECC"/>
    <w:rsid w:val="00A80670"/>
    <w:rsid w:val="00A8166E"/>
    <w:rsid w:val="00A816E3"/>
    <w:rsid w:val="00A81915"/>
    <w:rsid w:val="00A81D1E"/>
    <w:rsid w:val="00A8341A"/>
    <w:rsid w:val="00A83ECC"/>
    <w:rsid w:val="00A841C9"/>
    <w:rsid w:val="00A84BFD"/>
    <w:rsid w:val="00A8530B"/>
    <w:rsid w:val="00A85AD6"/>
    <w:rsid w:val="00A85C51"/>
    <w:rsid w:val="00A85CC4"/>
    <w:rsid w:val="00A86E5D"/>
    <w:rsid w:val="00A87D12"/>
    <w:rsid w:val="00A905C0"/>
    <w:rsid w:val="00A907BE"/>
    <w:rsid w:val="00A918FA"/>
    <w:rsid w:val="00A9194D"/>
    <w:rsid w:val="00A91ACD"/>
    <w:rsid w:val="00A9235F"/>
    <w:rsid w:val="00A923EF"/>
    <w:rsid w:val="00A92521"/>
    <w:rsid w:val="00A93153"/>
    <w:rsid w:val="00A93BD6"/>
    <w:rsid w:val="00A93BEA"/>
    <w:rsid w:val="00A94A41"/>
    <w:rsid w:val="00A957C6"/>
    <w:rsid w:val="00A95AFC"/>
    <w:rsid w:val="00A96457"/>
    <w:rsid w:val="00A96734"/>
    <w:rsid w:val="00A971D5"/>
    <w:rsid w:val="00AA08EB"/>
    <w:rsid w:val="00AA0903"/>
    <w:rsid w:val="00AA1BDD"/>
    <w:rsid w:val="00AA2304"/>
    <w:rsid w:val="00AA2389"/>
    <w:rsid w:val="00AA2504"/>
    <w:rsid w:val="00AA2F2E"/>
    <w:rsid w:val="00AA3BCD"/>
    <w:rsid w:val="00AA400F"/>
    <w:rsid w:val="00AA51AA"/>
    <w:rsid w:val="00AA593C"/>
    <w:rsid w:val="00AA655F"/>
    <w:rsid w:val="00AA6FD8"/>
    <w:rsid w:val="00AA71E6"/>
    <w:rsid w:val="00AA780A"/>
    <w:rsid w:val="00AA7C21"/>
    <w:rsid w:val="00AB009D"/>
    <w:rsid w:val="00AB043C"/>
    <w:rsid w:val="00AB057C"/>
    <w:rsid w:val="00AB0631"/>
    <w:rsid w:val="00AB0E4C"/>
    <w:rsid w:val="00AB0EF8"/>
    <w:rsid w:val="00AB1821"/>
    <w:rsid w:val="00AB1EA1"/>
    <w:rsid w:val="00AB3138"/>
    <w:rsid w:val="00AB31D6"/>
    <w:rsid w:val="00AB4090"/>
    <w:rsid w:val="00AB44C8"/>
    <w:rsid w:val="00AB4802"/>
    <w:rsid w:val="00AB4954"/>
    <w:rsid w:val="00AB500A"/>
    <w:rsid w:val="00AB527D"/>
    <w:rsid w:val="00AB54EA"/>
    <w:rsid w:val="00AB5503"/>
    <w:rsid w:val="00AB5E1D"/>
    <w:rsid w:val="00AB67A0"/>
    <w:rsid w:val="00AB6CDC"/>
    <w:rsid w:val="00AC039D"/>
    <w:rsid w:val="00AC1926"/>
    <w:rsid w:val="00AC24CF"/>
    <w:rsid w:val="00AC270D"/>
    <w:rsid w:val="00AC277F"/>
    <w:rsid w:val="00AC30AF"/>
    <w:rsid w:val="00AC3F00"/>
    <w:rsid w:val="00AC41F5"/>
    <w:rsid w:val="00AC48B5"/>
    <w:rsid w:val="00AC4EB3"/>
    <w:rsid w:val="00AC50D1"/>
    <w:rsid w:val="00AC51BA"/>
    <w:rsid w:val="00AC521B"/>
    <w:rsid w:val="00AC53D0"/>
    <w:rsid w:val="00AC581E"/>
    <w:rsid w:val="00AC5B80"/>
    <w:rsid w:val="00AC5F25"/>
    <w:rsid w:val="00AC6146"/>
    <w:rsid w:val="00AC671F"/>
    <w:rsid w:val="00AC67BF"/>
    <w:rsid w:val="00AC6FC9"/>
    <w:rsid w:val="00AC7457"/>
    <w:rsid w:val="00AC785E"/>
    <w:rsid w:val="00AD004E"/>
    <w:rsid w:val="00AD0989"/>
    <w:rsid w:val="00AD0F99"/>
    <w:rsid w:val="00AD10B2"/>
    <w:rsid w:val="00AD12C8"/>
    <w:rsid w:val="00AD2259"/>
    <w:rsid w:val="00AD367C"/>
    <w:rsid w:val="00AD4A7E"/>
    <w:rsid w:val="00AD5151"/>
    <w:rsid w:val="00AD5FA5"/>
    <w:rsid w:val="00AD640C"/>
    <w:rsid w:val="00AD6C1C"/>
    <w:rsid w:val="00AD748F"/>
    <w:rsid w:val="00AD7506"/>
    <w:rsid w:val="00AE0504"/>
    <w:rsid w:val="00AE149A"/>
    <w:rsid w:val="00AE1AE6"/>
    <w:rsid w:val="00AE2298"/>
    <w:rsid w:val="00AE2C24"/>
    <w:rsid w:val="00AE2CFF"/>
    <w:rsid w:val="00AE33C1"/>
    <w:rsid w:val="00AE3782"/>
    <w:rsid w:val="00AE3ED1"/>
    <w:rsid w:val="00AE4DF3"/>
    <w:rsid w:val="00AE60E2"/>
    <w:rsid w:val="00AE6621"/>
    <w:rsid w:val="00AE6C62"/>
    <w:rsid w:val="00AE7C13"/>
    <w:rsid w:val="00AE7D7A"/>
    <w:rsid w:val="00AE7F99"/>
    <w:rsid w:val="00AF01BB"/>
    <w:rsid w:val="00AF121B"/>
    <w:rsid w:val="00AF148B"/>
    <w:rsid w:val="00AF20CB"/>
    <w:rsid w:val="00AF218A"/>
    <w:rsid w:val="00AF24ED"/>
    <w:rsid w:val="00AF27D7"/>
    <w:rsid w:val="00AF2824"/>
    <w:rsid w:val="00AF3096"/>
    <w:rsid w:val="00AF39B4"/>
    <w:rsid w:val="00AF39D8"/>
    <w:rsid w:val="00AF3C11"/>
    <w:rsid w:val="00AF42AE"/>
    <w:rsid w:val="00AF4384"/>
    <w:rsid w:val="00AF4751"/>
    <w:rsid w:val="00AF4ACB"/>
    <w:rsid w:val="00AF4B5A"/>
    <w:rsid w:val="00AF56C1"/>
    <w:rsid w:val="00AF5798"/>
    <w:rsid w:val="00AF5878"/>
    <w:rsid w:val="00AF6BFA"/>
    <w:rsid w:val="00AF6E57"/>
    <w:rsid w:val="00AF749A"/>
    <w:rsid w:val="00AF7EB3"/>
    <w:rsid w:val="00B00900"/>
    <w:rsid w:val="00B00F63"/>
    <w:rsid w:val="00B01131"/>
    <w:rsid w:val="00B01AD9"/>
    <w:rsid w:val="00B02A25"/>
    <w:rsid w:val="00B02E2E"/>
    <w:rsid w:val="00B045AC"/>
    <w:rsid w:val="00B0597F"/>
    <w:rsid w:val="00B05E44"/>
    <w:rsid w:val="00B06051"/>
    <w:rsid w:val="00B063B7"/>
    <w:rsid w:val="00B06A66"/>
    <w:rsid w:val="00B06D5A"/>
    <w:rsid w:val="00B06FD0"/>
    <w:rsid w:val="00B0703B"/>
    <w:rsid w:val="00B07167"/>
    <w:rsid w:val="00B0735C"/>
    <w:rsid w:val="00B104D4"/>
    <w:rsid w:val="00B11659"/>
    <w:rsid w:val="00B119D3"/>
    <w:rsid w:val="00B11A43"/>
    <w:rsid w:val="00B12757"/>
    <w:rsid w:val="00B128CD"/>
    <w:rsid w:val="00B12AAE"/>
    <w:rsid w:val="00B13216"/>
    <w:rsid w:val="00B137B9"/>
    <w:rsid w:val="00B1444D"/>
    <w:rsid w:val="00B14784"/>
    <w:rsid w:val="00B1490E"/>
    <w:rsid w:val="00B15835"/>
    <w:rsid w:val="00B16A67"/>
    <w:rsid w:val="00B1730E"/>
    <w:rsid w:val="00B17FA0"/>
    <w:rsid w:val="00B20060"/>
    <w:rsid w:val="00B206E7"/>
    <w:rsid w:val="00B20E01"/>
    <w:rsid w:val="00B2173A"/>
    <w:rsid w:val="00B2198B"/>
    <w:rsid w:val="00B219AD"/>
    <w:rsid w:val="00B21E15"/>
    <w:rsid w:val="00B22066"/>
    <w:rsid w:val="00B22929"/>
    <w:rsid w:val="00B22C0A"/>
    <w:rsid w:val="00B22E34"/>
    <w:rsid w:val="00B2306A"/>
    <w:rsid w:val="00B23223"/>
    <w:rsid w:val="00B23EE6"/>
    <w:rsid w:val="00B24010"/>
    <w:rsid w:val="00B24A74"/>
    <w:rsid w:val="00B24CCB"/>
    <w:rsid w:val="00B24CF5"/>
    <w:rsid w:val="00B25049"/>
    <w:rsid w:val="00B2586F"/>
    <w:rsid w:val="00B262DD"/>
    <w:rsid w:val="00B2636C"/>
    <w:rsid w:val="00B267AE"/>
    <w:rsid w:val="00B267BE"/>
    <w:rsid w:val="00B26959"/>
    <w:rsid w:val="00B26B9F"/>
    <w:rsid w:val="00B26EDC"/>
    <w:rsid w:val="00B271D3"/>
    <w:rsid w:val="00B273CF"/>
    <w:rsid w:val="00B302E4"/>
    <w:rsid w:val="00B31628"/>
    <w:rsid w:val="00B31A0C"/>
    <w:rsid w:val="00B31B75"/>
    <w:rsid w:val="00B31E6F"/>
    <w:rsid w:val="00B31FC2"/>
    <w:rsid w:val="00B32A2F"/>
    <w:rsid w:val="00B32DB5"/>
    <w:rsid w:val="00B33383"/>
    <w:rsid w:val="00B33BE8"/>
    <w:rsid w:val="00B344CE"/>
    <w:rsid w:val="00B3451D"/>
    <w:rsid w:val="00B34614"/>
    <w:rsid w:val="00B34848"/>
    <w:rsid w:val="00B34950"/>
    <w:rsid w:val="00B34B98"/>
    <w:rsid w:val="00B3640C"/>
    <w:rsid w:val="00B365D0"/>
    <w:rsid w:val="00B36938"/>
    <w:rsid w:val="00B371DA"/>
    <w:rsid w:val="00B4009E"/>
    <w:rsid w:val="00B404D5"/>
    <w:rsid w:val="00B409C5"/>
    <w:rsid w:val="00B41326"/>
    <w:rsid w:val="00B413E1"/>
    <w:rsid w:val="00B41514"/>
    <w:rsid w:val="00B41B5B"/>
    <w:rsid w:val="00B43158"/>
    <w:rsid w:val="00B43C82"/>
    <w:rsid w:val="00B43F53"/>
    <w:rsid w:val="00B44803"/>
    <w:rsid w:val="00B460B1"/>
    <w:rsid w:val="00B46134"/>
    <w:rsid w:val="00B464FA"/>
    <w:rsid w:val="00B471BE"/>
    <w:rsid w:val="00B47703"/>
    <w:rsid w:val="00B50F9F"/>
    <w:rsid w:val="00B523DD"/>
    <w:rsid w:val="00B52D70"/>
    <w:rsid w:val="00B53212"/>
    <w:rsid w:val="00B5343E"/>
    <w:rsid w:val="00B542FC"/>
    <w:rsid w:val="00B54324"/>
    <w:rsid w:val="00B545A8"/>
    <w:rsid w:val="00B557FA"/>
    <w:rsid w:val="00B55E52"/>
    <w:rsid w:val="00B568F4"/>
    <w:rsid w:val="00B569D9"/>
    <w:rsid w:val="00B56FB9"/>
    <w:rsid w:val="00B573FE"/>
    <w:rsid w:val="00B57DA7"/>
    <w:rsid w:val="00B60510"/>
    <w:rsid w:val="00B62561"/>
    <w:rsid w:val="00B62FFE"/>
    <w:rsid w:val="00B630D5"/>
    <w:rsid w:val="00B634E0"/>
    <w:rsid w:val="00B63819"/>
    <w:rsid w:val="00B639D0"/>
    <w:rsid w:val="00B63C38"/>
    <w:rsid w:val="00B63F90"/>
    <w:rsid w:val="00B646F6"/>
    <w:rsid w:val="00B6581B"/>
    <w:rsid w:val="00B66144"/>
    <w:rsid w:val="00B67048"/>
    <w:rsid w:val="00B679F2"/>
    <w:rsid w:val="00B67A37"/>
    <w:rsid w:val="00B70069"/>
    <w:rsid w:val="00B703E7"/>
    <w:rsid w:val="00B707AD"/>
    <w:rsid w:val="00B7109A"/>
    <w:rsid w:val="00B7140E"/>
    <w:rsid w:val="00B729FC"/>
    <w:rsid w:val="00B72C31"/>
    <w:rsid w:val="00B7321E"/>
    <w:rsid w:val="00B735BF"/>
    <w:rsid w:val="00B744C6"/>
    <w:rsid w:val="00B74678"/>
    <w:rsid w:val="00B749A4"/>
    <w:rsid w:val="00B74EBA"/>
    <w:rsid w:val="00B75855"/>
    <w:rsid w:val="00B763B1"/>
    <w:rsid w:val="00B766BD"/>
    <w:rsid w:val="00B766CD"/>
    <w:rsid w:val="00B77331"/>
    <w:rsid w:val="00B77AFA"/>
    <w:rsid w:val="00B800FE"/>
    <w:rsid w:val="00B808D9"/>
    <w:rsid w:val="00B830DC"/>
    <w:rsid w:val="00B83529"/>
    <w:rsid w:val="00B83A8A"/>
    <w:rsid w:val="00B83FE5"/>
    <w:rsid w:val="00B84CC5"/>
    <w:rsid w:val="00B86655"/>
    <w:rsid w:val="00B86693"/>
    <w:rsid w:val="00B86A6E"/>
    <w:rsid w:val="00B90144"/>
    <w:rsid w:val="00B90A37"/>
    <w:rsid w:val="00B90C8D"/>
    <w:rsid w:val="00B91227"/>
    <w:rsid w:val="00B91BDD"/>
    <w:rsid w:val="00B9215B"/>
    <w:rsid w:val="00B92B1F"/>
    <w:rsid w:val="00B9351E"/>
    <w:rsid w:val="00B936BC"/>
    <w:rsid w:val="00B938FA"/>
    <w:rsid w:val="00B93A06"/>
    <w:rsid w:val="00B9421E"/>
    <w:rsid w:val="00B943EC"/>
    <w:rsid w:val="00B94F4E"/>
    <w:rsid w:val="00B955C2"/>
    <w:rsid w:val="00B95D00"/>
    <w:rsid w:val="00B9623F"/>
    <w:rsid w:val="00B96408"/>
    <w:rsid w:val="00B96EB7"/>
    <w:rsid w:val="00BA02D6"/>
    <w:rsid w:val="00BA10ED"/>
    <w:rsid w:val="00BA1342"/>
    <w:rsid w:val="00BA1758"/>
    <w:rsid w:val="00BA224A"/>
    <w:rsid w:val="00BA302D"/>
    <w:rsid w:val="00BA30B6"/>
    <w:rsid w:val="00BA34F0"/>
    <w:rsid w:val="00BA4FAC"/>
    <w:rsid w:val="00BA594F"/>
    <w:rsid w:val="00BA5C5D"/>
    <w:rsid w:val="00BA5E49"/>
    <w:rsid w:val="00BA6758"/>
    <w:rsid w:val="00BA6A8B"/>
    <w:rsid w:val="00BA72D1"/>
    <w:rsid w:val="00BA75AC"/>
    <w:rsid w:val="00BA75E1"/>
    <w:rsid w:val="00BA7774"/>
    <w:rsid w:val="00BB0CF9"/>
    <w:rsid w:val="00BB12F3"/>
    <w:rsid w:val="00BB2063"/>
    <w:rsid w:val="00BB264D"/>
    <w:rsid w:val="00BB42E0"/>
    <w:rsid w:val="00BB5104"/>
    <w:rsid w:val="00BB5547"/>
    <w:rsid w:val="00BB5970"/>
    <w:rsid w:val="00BB5B89"/>
    <w:rsid w:val="00BB6A40"/>
    <w:rsid w:val="00BB6B3F"/>
    <w:rsid w:val="00BB6D49"/>
    <w:rsid w:val="00BB72F5"/>
    <w:rsid w:val="00BB7E57"/>
    <w:rsid w:val="00BC07AA"/>
    <w:rsid w:val="00BC10E3"/>
    <w:rsid w:val="00BC12E6"/>
    <w:rsid w:val="00BC1AFA"/>
    <w:rsid w:val="00BC2033"/>
    <w:rsid w:val="00BC25F9"/>
    <w:rsid w:val="00BC2AE3"/>
    <w:rsid w:val="00BC302D"/>
    <w:rsid w:val="00BC316B"/>
    <w:rsid w:val="00BC332F"/>
    <w:rsid w:val="00BC3658"/>
    <w:rsid w:val="00BC3C4F"/>
    <w:rsid w:val="00BC406C"/>
    <w:rsid w:val="00BC4243"/>
    <w:rsid w:val="00BC53A4"/>
    <w:rsid w:val="00BC546C"/>
    <w:rsid w:val="00BC5695"/>
    <w:rsid w:val="00BC577B"/>
    <w:rsid w:val="00BC5CB8"/>
    <w:rsid w:val="00BC5F88"/>
    <w:rsid w:val="00BC6425"/>
    <w:rsid w:val="00BC6647"/>
    <w:rsid w:val="00BC6886"/>
    <w:rsid w:val="00BC6D4A"/>
    <w:rsid w:val="00BC7BE4"/>
    <w:rsid w:val="00BD0546"/>
    <w:rsid w:val="00BD0634"/>
    <w:rsid w:val="00BD0AE1"/>
    <w:rsid w:val="00BD0D09"/>
    <w:rsid w:val="00BD1C32"/>
    <w:rsid w:val="00BD1E4C"/>
    <w:rsid w:val="00BD1F85"/>
    <w:rsid w:val="00BD2292"/>
    <w:rsid w:val="00BD29AF"/>
    <w:rsid w:val="00BD2D2A"/>
    <w:rsid w:val="00BD3F15"/>
    <w:rsid w:val="00BD4495"/>
    <w:rsid w:val="00BD4509"/>
    <w:rsid w:val="00BD4714"/>
    <w:rsid w:val="00BD4839"/>
    <w:rsid w:val="00BD49D1"/>
    <w:rsid w:val="00BD51C8"/>
    <w:rsid w:val="00BD51FF"/>
    <w:rsid w:val="00BD7D56"/>
    <w:rsid w:val="00BE08A4"/>
    <w:rsid w:val="00BE098F"/>
    <w:rsid w:val="00BE0B72"/>
    <w:rsid w:val="00BE0DD4"/>
    <w:rsid w:val="00BE13B8"/>
    <w:rsid w:val="00BE152E"/>
    <w:rsid w:val="00BE19DC"/>
    <w:rsid w:val="00BE2039"/>
    <w:rsid w:val="00BE22A1"/>
    <w:rsid w:val="00BE264F"/>
    <w:rsid w:val="00BE294C"/>
    <w:rsid w:val="00BE2EE1"/>
    <w:rsid w:val="00BE39A8"/>
    <w:rsid w:val="00BE3FB1"/>
    <w:rsid w:val="00BE4618"/>
    <w:rsid w:val="00BE4C4B"/>
    <w:rsid w:val="00BE5A36"/>
    <w:rsid w:val="00BE6100"/>
    <w:rsid w:val="00BE699D"/>
    <w:rsid w:val="00BE6EFC"/>
    <w:rsid w:val="00BE70BE"/>
    <w:rsid w:val="00BF0579"/>
    <w:rsid w:val="00BF0F2E"/>
    <w:rsid w:val="00BF1128"/>
    <w:rsid w:val="00BF11BB"/>
    <w:rsid w:val="00BF14D4"/>
    <w:rsid w:val="00BF1972"/>
    <w:rsid w:val="00BF1AA0"/>
    <w:rsid w:val="00BF211F"/>
    <w:rsid w:val="00BF26D8"/>
    <w:rsid w:val="00BF3041"/>
    <w:rsid w:val="00BF3961"/>
    <w:rsid w:val="00BF408B"/>
    <w:rsid w:val="00BF4144"/>
    <w:rsid w:val="00BF4155"/>
    <w:rsid w:val="00BF5002"/>
    <w:rsid w:val="00BF52EF"/>
    <w:rsid w:val="00BF5F12"/>
    <w:rsid w:val="00BF622B"/>
    <w:rsid w:val="00BF6C83"/>
    <w:rsid w:val="00BF6CCA"/>
    <w:rsid w:val="00BF7083"/>
    <w:rsid w:val="00BF79A0"/>
    <w:rsid w:val="00C00AF4"/>
    <w:rsid w:val="00C014E2"/>
    <w:rsid w:val="00C01CC0"/>
    <w:rsid w:val="00C01F64"/>
    <w:rsid w:val="00C022A1"/>
    <w:rsid w:val="00C03337"/>
    <w:rsid w:val="00C0404D"/>
    <w:rsid w:val="00C040C8"/>
    <w:rsid w:val="00C0430D"/>
    <w:rsid w:val="00C04714"/>
    <w:rsid w:val="00C04800"/>
    <w:rsid w:val="00C05114"/>
    <w:rsid w:val="00C05130"/>
    <w:rsid w:val="00C05778"/>
    <w:rsid w:val="00C058F6"/>
    <w:rsid w:val="00C05C19"/>
    <w:rsid w:val="00C05FB6"/>
    <w:rsid w:val="00C0657E"/>
    <w:rsid w:val="00C06821"/>
    <w:rsid w:val="00C06D80"/>
    <w:rsid w:val="00C07A44"/>
    <w:rsid w:val="00C07CD4"/>
    <w:rsid w:val="00C104B1"/>
    <w:rsid w:val="00C104B7"/>
    <w:rsid w:val="00C10657"/>
    <w:rsid w:val="00C108A8"/>
    <w:rsid w:val="00C1101D"/>
    <w:rsid w:val="00C11962"/>
    <w:rsid w:val="00C123BB"/>
    <w:rsid w:val="00C1277C"/>
    <w:rsid w:val="00C12990"/>
    <w:rsid w:val="00C12BA8"/>
    <w:rsid w:val="00C12CE3"/>
    <w:rsid w:val="00C12D6E"/>
    <w:rsid w:val="00C13887"/>
    <w:rsid w:val="00C141AF"/>
    <w:rsid w:val="00C14A89"/>
    <w:rsid w:val="00C14C1F"/>
    <w:rsid w:val="00C14C6D"/>
    <w:rsid w:val="00C15192"/>
    <w:rsid w:val="00C15D5E"/>
    <w:rsid w:val="00C169BC"/>
    <w:rsid w:val="00C1742C"/>
    <w:rsid w:val="00C175A0"/>
    <w:rsid w:val="00C20820"/>
    <w:rsid w:val="00C209DA"/>
    <w:rsid w:val="00C21D88"/>
    <w:rsid w:val="00C22033"/>
    <w:rsid w:val="00C2264B"/>
    <w:rsid w:val="00C22F36"/>
    <w:rsid w:val="00C23331"/>
    <w:rsid w:val="00C23C1B"/>
    <w:rsid w:val="00C26096"/>
    <w:rsid w:val="00C261D4"/>
    <w:rsid w:val="00C26EB9"/>
    <w:rsid w:val="00C27A91"/>
    <w:rsid w:val="00C27C25"/>
    <w:rsid w:val="00C307C6"/>
    <w:rsid w:val="00C328AA"/>
    <w:rsid w:val="00C32D61"/>
    <w:rsid w:val="00C34822"/>
    <w:rsid w:val="00C348AC"/>
    <w:rsid w:val="00C34D70"/>
    <w:rsid w:val="00C36049"/>
    <w:rsid w:val="00C36C0F"/>
    <w:rsid w:val="00C371FB"/>
    <w:rsid w:val="00C378DF"/>
    <w:rsid w:val="00C37A26"/>
    <w:rsid w:val="00C4010B"/>
    <w:rsid w:val="00C401DC"/>
    <w:rsid w:val="00C403D5"/>
    <w:rsid w:val="00C40506"/>
    <w:rsid w:val="00C40516"/>
    <w:rsid w:val="00C40C94"/>
    <w:rsid w:val="00C40F51"/>
    <w:rsid w:val="00C4108B"/>
    <w:rsid w:val="00C413AE"/>
    <w:rsid w:val="00C415F6"/>
    <w:rsid w:val="00C41F20"/>
    <w:rsid w:val="00C423DB"/>
    <w:rsid w:val="00C42B37"/>
    <w:rsid w:val="00C4310A"/>
    <w:rsid w:val="00C431E3"/>
    <w:rsid w:val="00C43648"/>
    <w:rsid w:val="00C43CF8"/>
    <w:rsid w:val="00C43EC6"/>
    <w:rsid w:val="00C44136"/>
    <w:rsid w:val="00C444DC"/>
    <w:rsid w:val="00C447D5"/>
    <w:rsid w:val="00C44A27"/>
    <w:rsid w:val="00C44EB6"/>
    <w:rsid w:val="00C4523C"/>
    <w:rsid w:val="00C45404"/>
    <w:rsid w:val="00C45D74"/>
    <w:rsid w:val="00C46742"/>
    <w:rsid w:val="00C478B0"/>
    <w:rsid w:val="00C47BA0"/>
    <w:rsid w:val="00C47EB4"/>
    <w:rsid w:val="00C501BB"/>
    <w:rsid w:val="00C50341"/>
    <w:rsid w:val="00C505C9"/>
    <w:rsid w:val="00C50C46"/>
    <w:rsid w:val="00C50DDD"/>
    <w:rsid w:val="00C51044"/>
    <w:rsid w:val="00C51795"/>
    <w:rsid w:val="00C51EA2"/>
    <w:rsid w:val="00C53BD0"/>
    <w:rsid w:val="00C53CD1"/>
    <w:rsid w:val="00C53E1E"/>
    <w:rsid w:val="00C54888"/>
    <w:rsid w:val="00C54AD5"/>
    <w:rsid w:val="00C54B19"/>
    <w:rsid w:val="00C5596E"/>
    <w:rsid w:val="00C56605"/>
    <w:rsid w:val="00C571E3"/>
    <w:rsid w:val="00C5771C"/>
    <w:rsid w:val="00C57756"/>
    <w:rsid w:val="00C57DFA"/>
    <w:rsid w:val="00C57FDD"/>
    <w:rsid w:val="00C60C2D"/>
    <w:rsid w:val="00C61497"/>
    <w:rsid w:val="00C614B4"/>
    <w:rsid w:val="00C618C2"/>
    <w:rsid w:val="00C61A97"/>
    <w:rsid w:val="00C62AA1"/>
    <w:rsid w:val="00C62B01"/>
    <w:rsid w:val="00C6323F"/>
    <w:rsid w:val="00C63464"/>
    <w:rsid w:val="00C63C9D"/>
    <w:rsid w:val="00C64263"/>
    <w:rsid w:val="00C65394"/>
    <w:rsid w:val="00C65841"/>
    <w:rsid w:val="00C65980"/>
    <w:rsid w:val="00C66097"/>
    <w:rsid w:val="00C661AF"/>
    <w:rsid w:val="00C6776C"/>
    <w:rsid w:val="00C67A08"/>
    <w:rsid w:val="00C7010E"/>
    <w:rsid w:val="00C701BB"/>
    <w:rsid w:val="00C70300"/>
    <w:rsid w:val="00C705FF"/>
    <w:rsid w:val="00C709BB"/>
    <w:rsid w:val="00C70AC2"/>
    <w:rsid w:val="00C70C14"/>
    <w:rsid w:val="00C70C44"/>
    <w:rsid w:val="00C70D31"/>
    <w:rsid w:val="00C70EED"/>
    <w:rsid w:val="00C71885"/>
    <w:rsid w:val="00C71ED2"/>
    <w:rsid w:val="00C73209"/>
    <w:rsid w:val="00C73FA8"/>
    <w:rsid w:val="00C73FCC"/>
    <w:rsid w:val="00C74491"/>
    <w:rsid w:val="00C744C4"/>
    <w:rsid w:val="00C74EA8"/>
    <w:rsid w:val="00C759C3"/>
    <w:rsid w:val="00C760F6"/>
    <w:rsid w:val="00C766F4"/>
    <w:rsid w:val="00C76F15"/>
    <w:rsid w:val="00C76F36"/>
    <w:rsid w:val="00C77148"/>
    <w:rsid w:val="00C779E0"/>
    <w:rsid w:val="00C808D4"/>
    <w:rsid w:val="00C813E8"/>
    <w:rsid w:val="00C818BA"/>
    <w:rsid w:val="00C81A1A"/>
    <w:rsid w:val="00C820F1"/>
    <w:rsid w:val="00C8265D"/>
    <w:rsid w:val="00C82775"/>
    <w:rsid w:val="00C82A0E"/>
    <w:rsid w:val="00C82C4C"/>
    <w:rsid w:val="00C82DA3"/>
    <w:rsid w:val="00C8406B"/>
    <w:rsid w:val="00C8411F"/>
    <w:rsid w:val="00C84BF0"/>
    <w:rsid w:val="00C84FA6"/>
    <w:rsid w:val="00C853A0"/>
    <w:rsid w:val="00C87834"/>
    <w:rsid w:val="00C8785E"/>
    <w:rsid w:val="00C87FE6"/>
    <w:rsid w:val="00C90D9D"/>
    <w:rsid w:val="00C915D1"/>
    <w:rsid w:val="00C9166E"/>
    <w:rsid w:val="00C917D4"/>
    <w:rsid w:val="00C91A66"/>
    <w:rsid w:val="00C91D50"/>
    <w:rsid w:val="00C92592"/>
    <w:rsid w:val="00C92C52"/>
    <w:rsid w:val="00C92C71"/>
    <w:rsid w:val="00C92E29"/>
    <w:rsid w:val="00C932D3"/>
    <w:rsid w:val="00C934D6"/>
    <w:rsid w:val="00C9385C"/>
    <w:rsid w:val="00C93976"/>
    <w:rsid w:val="00C939CE"/>
    <w:rsid w:val="00C9407D"/>
    <w:rsid w:val="00C94EE2"/>
    <w:rsid w:val="00C950FC"/>
    <w:rsid w:val="00C953C8"/>
    <w:rsid w:val="00C95C41"/>
    <w:rsid w:val="00C95D54"/>
    <w:rsid w:val="00C95DC4"/>
    <w:rsid w:val="00C95F1C"/>
    <w:rsid w:val="00C96616"/>
    <w:rsid w:val="00C9662B"/>
    <w:rsid w:val="00C9663D"/>
    <w:rsid w:val="00C9725D"/>
    <w:rsid w:val="00C97EEC"/>
    <w:rsid w:val="00CA128B"/>
    <w:rsid w:val="00CA1C2D"/>
    <w:rsid w:val="00CA2A29"/>
    <w:rsid w:val="00CA358B"/>
    <w:rsid w:val="00CA3B8A"/>
    <w:rsid w:val="00CA3C72"/>
    <w:rsid w:val="00CA3DAC"/>
    <w:rsid w:val="00CA3F9E"/>
    <w:rsid w:val="00CA43F4"/>
    <w:rsid w:val="00CA4875"/>
    <w:rsid w:val="00CA51F3"/>
    <w:rsid w:val="00CA5670"/>
    <w:rsid w:val="00CA5865"/>
    <w:rsid w:val="00CA7489"/>
    <w:rsid w:val="00CB124C"/>
    <w:rsid w:val="00CB16C2"/>
    <w:rsid w:val="00CB254C"/>
    <w:rsid w:val="00CB2B99"/>
    <w:rsid w:val="00CB2DDF"/>
    <w:rsid w:val="00CB3D68"/>
    <w:rsid w:val="00CB40E0"/>
    <w:rsid w:val="00CB4935"/>
    <w:rsid w:val="00CB53D4"/>
    <w:rsid w:val="00CB55EA"/>
    <w:rsid w:val="00CB626F"/>
    <w:rsid w:val="00CB653A"/>
    <w:rsid w:val="00CB69C4"/>
    <w:rsid w:val="00CB6E5E"/>
    <w:rsid w:val="00CB7303"/>
    <w:rsid w:val="00CB73EE"/>
    <w:rsid w:val="00CB7DE5"/>
    <w:rsid w:val="00CC151C"/>
    <w:rsid w:val="00CC1C6F"/>
    <w:rsid w:val="00CC2882"/>
    <w:rsid w:val="00CC2B20"/>
    <w:rsid w:val="00CC2B59"/>
    <w:rsid w:val="00CC2F2E"/>
    <w:rsid w:val="00CC3186"/>
    <w:rsid w:val="00CC31FB"/>
    <w:rsid w:val="00CC3CB6"/>
    <w:rsid w:val="00CC4E1C"/>
    <w:rsid w:val="00CC4E34"/>
    <w:rsid w:val="00CC4EEA"/>
    <w:rsid w:val="00CC54FE"/>
    <w:rsid w:val="00CC59BB"/>
    <w:rsid w:val="00CC5CAB"/>
    <w:rsid w:val="00CC5EF6"/>
    <w:rsid w:val="00CC5F2A"/>
    <w:rsid w:val="00CC5FF6"/>
    <w:rsid w:val="00CC617B"/>
    <w:rsid w:val="00CC681D"/>
    <w:rsid w:val="00CC684F"/>
    <w:rsid w:val="00CC6EBB"/>
    <w:rsid w:val="00CC6F71"/>
    <w:rsid w:val="00CC7790"/>
    <w:rsid w:val="00CC7E27"/>
    <w:rsid w:val="00CD099E"/>
    <w:rsid w:val="00CD0AA3"/>
    <w:rsid w:val="00CD1366"/>
    <w:rsid w:val="00CD1435"/>
    <w:rsid w:val="00CD1A35"/>
    <w:rsid w:val="00CD1A76"/>
    <w:rsid w:val="00CD1C12"/>
    <w:rsid w:val="00CD1F01"/>
    <w:rsid w:val="00CD23EB"/>
    <w:rsid w:val="00CD3058"/>
    <w:rsid w:val="00CD320A"/>
    <w:rsid w:val="00CD4460"/>
    <w:rsid w:val="00CD50ED"/>
    <w:rsid w:val="00CD5B9C"/>
    <w:rsid w:val="00CD6AEB"/>
    <w:rsid w:val="00CD7850"/>
    <w:rsid w:val="00CE005F"/>
    <w:rsid w:val="00CE00FA"/>
    <w:rsid w:val="00CE0493"/>
    <w:rsid w:val="00CE0C19"/>
    <w:rsid w:val="00CE221F"/>
    <w:rsid w:val="00CE23FA"/>
    <w:rsid w:val="00CE2673"/>
    <w:rsid w:val="00CE276B"/>
    <w:rsid w:val="00CE29CC"/>
    <w:rsid w:val="00CE2C3B"/>
    <w:rsid w:val="00CE2CCB"/>
    <w:rsid w:val="00CE2E2C"/>
    <w:rsid w:val="00CE385B"/>
    <w:rsid w:val="00CE38EC"/>
    <w:rsid w:val="00CE3A95"/>
    <w:rsid w:val="00CE3AF5"/>
    <w:rsid w:val="00CE3B61"/>
    <w:rsid w:val="00CE4A63"/>
    <w:rsid w:val="00CE509B"/>
    <w:rsid w:val="00CE58B6"/>
    <w:rsid w:val="00CE5B86"/>
    <w:rsid w:val="00CE5E85"/>
    <w:rsid w:val="00CE64A7"/>
    <w:rsid w:val="00CE6CA3"/>
    <w:rsid w:val="00CE7008"/>
    <w:rsid w:val="00CE7F5D"/>
    <w:rsid w:val="00CF04F1"/>
    <w:rsid w:val="00CF05E0"/>
    <w:rsid w:val="00CF0C9A"/>
    <w:rsid w:val="00CF1171"/>
    <w:rsid w:val="00CF1209"/>
    <w:rsid w:val="00CF1304"/>
    <w:rsid w:val="00CF172F"/>
    <w:rsid w:val="00CF1A3D"/>
    <w:rsid w:val="00CF21C1"/>
    <w:rsid w:val="00CF2250"/>
    <w:rsid w:val="00CF240D"/>
    <w:rsid w:val="00CF2AAE"/>
    <w:rsid w:val="00CF3F95"/>
    <w:rsid w:val="00CF40CB"/>
    <w:rsid w:val="00CF4857"/>
    <w:rsid w:val="00CF4B59"/>
    <w:rsid w:val="00CF51C7"/>
    <w:rsid w:val="00CF5261"/>
    <w:rsid w:val="00CF5332"/>
    <w:rsid w:val="00CF5755"/>
    <w:rsid w:val="00CF575C"/>
    <w:rsid w:val="00CF5982"/>
    <w:rsid w:val="00CF5D28"/>
    <w:rsid w:val="00CF5FF4"/>
    <w:rsid w:val="00CF6001"/>
    <w:rsid w:val="00CF634C"/>
    <w:rsid w:val="00CF6B89"/>
    <w:rsid w:val="00CF6D24"/>
    <w:rsid w:val="00CF794A"/>
    <w:rsid w:val="00CF7C4D"/>
    <w:rsid w:val="00D00780"/>
    <w:rsid w:val="00D00884"/>
    <w:rsid w:val="00D0113D"/>
    <w:rsid w:val="00D01ACB"/>
    <w:rsid w:val="00D01EFF"/>
    <w:rsid w:val="00D02261"/>
    <w:rsid w:val="00D02521"/>
    <w:rsid w:val="00D0297E"/>
    <w:rsid w:val="00D03668"/>
    <w:rsid w:val="00D0374C"/>
    <w:rsid w:val="00D04717"/>
    <w:rsid w:val="00D04CB7"/>
    <w:rsid w:val="00D04E74"/>
    <w:rsid w:val="00D06488"/>
    <w:rsid w:val="00D06954"/>
    <w:rsid w:val="00D06A32"/>
    <w:rsid w:val="00D06FAB"/>
    <w:rsid w:val="00D072C8"/>
    <w:rsid w:val="00D07CD9"/>
    <w:rsid w:val="00D125FA"/>
    <w:rsid w:val="00D132F7"/>
    <w:rsid w:val="00D1335D"/>
    <w:rsid w:val="00D133A9"/>
    <w:rsid w:val="00D13455"/>
    <w:rsid w:val="00D13884"/>
    <w:rsid w:val="00D14353"/>
    <w:rsid w:val="00D1456D"/>
    <w:rsid w:val="00D15B01"/>
    <w:rsid w:val="00D15C34"/>
    <w:rsid w:val="00D161D5"/>
    <w:rsid w:val="00D1657B"/>
    <w:rsid w:val="00D167BA"/>
    <w:rsid w:val="00D16CF6"/>
    <w:rsid w:val="00D171B7"/>
    <w:rsid w:val="00D20747"/>
    <w:rsid w:val="00D20829"/>
    <w:rsid w:val="00D20AA4"/>
    <w:rsid w:val="00D21061"/>
    <w:rsid w:val="00D2186A"/>
    <w:rsid w:val="00D21C5E"/>
    <w:rsid w:val="00D22434"/>
    <w:rsid w:val="00D22445"/>
    <w:rsid w:val="00D22BA0"/>
    <w:rsid w:val="00D24283"/>
    <w:rsid w:val="00D24460"/>
    <w:rsid w:val="00D247CC"/>
    <w:rsid w:val="00D256F8"/>
    <w:rsid w:val="00D257F1"/>
    <w:rsid w:val="00D26019"/>
    <w:rsid w:val="00D26091"/>
    <w:rsid w:val="00D2741A"/>
    <w:rsid w:val="00D2778F"/>
    <w:rsid w:val="00D2783C"/>
    <w:rsid w:val="00D27BF0"/>
    <w:rsid w:val="00D30046"/>
    <w:rsid w:val="00D306A7"/>
    <w:rsid w:val="00D306F0"/>
    <w:rsid w:val="00D30A1C"/>
    <w:rsid w:val="00D30B72"/>
    <w:rsid w:val="00D3102F"/>
    <w:rsid w:val="00D3167F"/>
    <w:rsid w:val="00D31C9E"/>
    <w:rsid w:val="00D32483"/>
    <w:rsid w:val="00D32E55"/>
    <w:rsid w:val="00D32FD2"/>
    <w:rsid w:val="00D331DA"/>
    <w:rsid w:val="00D33362"/>
    <w:rsid w:val="00D33960"/>
    <w:rsid w:val="00D345E4"/>
    <w:rsid w:val="00D349C5"/>
    <w:rsid w:val="00D350C1"/>
    <w:rsid w:val="00D352D6"/>
    <w:rsid w:val="00D352D9"/>
    <w:rsid w:val="00D352E0"/>
    <w:rsid w:val="00D354A1"/>
    <w:rsid w:val="00D355BC"/>
    <w:rsid w:val="00D365AE"/>
    <w:rsid w:val="00D36679"/>
    <w:rsid w:val="00D36E4E"/>
    <w:rsid w:val="00D376FE"/>
    <w:rsid w:val="00D37820"/>
    <w:rsid w:val="00D37A62"/>
    <w:rsid w:val="00D37D81"/>
    <w:rsid w:val="00D37D9C"/>
    <w:rsid w:val="00D4018F"/>
    <w:rsid w:val="00D403B8"/>
    <w:rsid w:val="00D404C8"/>
    <w:rsid w:val="00D41098"/>
    <w:rsid w:val="00D43ABA"/>
    <w:rsid w:val="00D43C7A"/>
    <w:rsid w:val="00D43CE9"/>
    <w:rsid w:val="00D43D15"/>
    <w:rsid w:val="00D43E9E"/>
    <w:rsid w:val="00D449A6"/>
    <w:rsid w:val="00D455C8"/>
    <w:rsid w:val="00D463F6"/>
    <w:rsid w:val="00D47CD8"/>
    <w:rsid w:val="00D50805"/>
    <w:rsid w:val="00D50AC6"/>
    <w:rsid w:val="00D50F1D"/>
    <w:rsid w:val="00D51455"/>
    <w:rsid w:val="00D51571"/>
    <w:rsid w:val="00D51876"/>
    <w:rsid w:val="00D51A0D"/>
    <w:rsid w:val="00D51BEA"/>
    <w:rsid w:val="00D5227E"/>
    <w:rsid w:val="00D528E8"/>
    <w:rsid w:val="00D529A6"/>
    <w:rsid w:val="00D52CF0"/>
    <w:rsid w:val="00D52D97"/>
    <w:rsid w:val="00D53034"/>
    <w:rsid w:val="00D537BF"/>
    <w:rsid w:val="00D542F8"/>
    <w:rsid w:val="00D545D4"/>
    <w:rsid w:val="00D54D79"/>
    <w:rsid w:val="00D54E46"/>
    <w:rsid w:val="00D558D5"/>
    <w:rsid w:val="00D55F1D"/>
    <w:rsid w:val="00D56517"/>
    <w:rsid w:val="00D56B11"/>
    <w:rsid w:val="00D56EE2"/>
    <w:rsid w:val="00D5711E"/>
    <w:rsid w:val="00D60524"/>
    <w:rsid w:val="00D60A8E"/>
    <w:rsid w:val="00D61803"/>
    <w:rsid w:val="00D61904"/>
    <w:rsid w:val="00D6212F"/>
    <w:rsid w:val="00D622D1"/>
    <w:rsid w:val="00D63116"/>
    <w:rsid w:val="00D64F81"/>
    <w:rsid w:val="00D6560E"/>
    <w:rsid w:val="00D65662"/>
    <w:rsid w:val="00D66016"/>
    <w:rsid w:val="00D664DF"/>
    <w:rsid w:val="00D666BC"/>
    <w:rsid w:val="00D66AA6"/>
    <w:rsid w:val="00D6764B"/>
    <w:rsid w:val="00D67E79"/>
    <w:rsid w:val="00D70E5B"/>
    <w:rsid w:val="00D7123A"/>
    <w:rsid w:val="00D715AD"/>
    <w:rsid w:val="00D71946"/>
    <w:rsid w:val="00D71B6B"/>
    <w:rsid w:val="00D72661"/>
    <w:rsid w:val="00D73811"/>
    <w:rsid w:val="00D742CB"/>
    <w:rsid w:val="00D7431F"/>
    <w:rsid w:val="00D74A0C"/>
    <w:rsid w:val="00D74AC5"/>
    <w:rsid w:val="00D750F1"/>
    <w:rsid w:val="00D75483"/>
    <w:rsid w:val="00D756A1"/>
    <w:rsid w:val="00D757C0"/>
    <w:rsid w:val="00D76216"/>
    <w:rsid w:val="00D762B6"/>
    <w:rsid w:val="00D7668A"/>
    <w:rsid w:val="00D76B75"/>
    <w:rsid w:val="00D76E8F"/>
    <w:rsid w:val="00D77179"/>
    <w:rsid w:val="00D77A28"/>
    <w:rsid w:val="00D77AF8"/>
    <w:rsid w:val="00D8043F"/>
    <w:rsid w:val="00D805A4"/>
    <w:rsid w:val="00D823DC"/>
    <w:rsid w:val="00D82E8B"/>
    <w:rsid w:val="00D82F1B"/>
    <w:rsid w:val="00D83112"/>
    <w:rsid w:val="00D83263"/>
    <w:rsid w:val="00D842D4"/>
    <w:rsid w:val="00D84D6A"/>
    <w:rsid w:val="00D85424"/>
    <w:rsid w:val="00D8572C"/>
    <w:rsid w:val="00D85822"/>
    <w:rsid w:val="00D87116"/>
    <w:rsid w:val="00D87490"/>
    <w:rsid w:val="00D874E5"/>
    <w:rsid w:val="00D87551"/>
    <w:rsid w:val="00D87A13"/>
    <w:rsid w:val="00D901EE"/>
    <w:rsid w:val="00D90B39"/>
    <w:rsid w:val="00D91196"/>
    <w:rsid w:val="00D934D3"/>
    <w:rsid w:val="00D93F0A"/>
    <w:rsid w:val="00D9418E"/>
    <w:rsid w:val="00D94803"/>
    <w:rsid w:val="00D94911"/>
    <w:rsid w:val="00D94A6B"/>
    <w:rsid w:val="00D94AC6"/>
    <w:rsid w:val="00D94F89"/>
    <w:rsid w:val="00D953CC"/>
    <w:rsid w:val="00D95458"/>
    <w:rsid w:val="00D9578D"/>
    <w:rsid w:val="00D957D7"/>
    <w:rsid w:val="00D9596E"/>
    <w:rsid w:val="00D95B52"/>
    <w:rsid w:val="00D962D3"/>
    <w:rsid w:val="00D96741"/>
    <w:rsid w:val="00D96FB6"/>
    <w:rsid w:val="00D971EB"/>
    <w:rsid w:val="00D97793"/>
    <w:rsid w:val="00D97D2B"/>
    <w:rsid w:val="00D97F01"/>
    <w:rsid w:val="00D97FE1"/>
    <w:rsid w:val="00DA007B"/>
    <w:rsid w:val="00DA05A3"/>
    <w:rsid w:val="00DA095F"/>
    <w:rsid w:val="00DA0E14"/>
    <w:rsid w:val="00DA1459"/>
    <w:rsid w:val="00DA17DB"/>
    <w:rsid w:val="00DA1C40"/>
    <w:rsid w:val="00DA1DC1"/>
    <w:rsid w:val="00DA2036"/>
    <w:rsid w:val="00DA250A"/>
    <w:rsid w:val="00DA250B"/>
    <w:rsid w:val="00DA30E2"/>
    <w:rsid w:val="00DA320E"/>
    <w:rsid w:val="00DA32B9"/>
    <w:rsid w:val="00DA3780"/>
    <w:rsid w:val="00DA5AFF"/>
    <w:rsid w:val="00DA5C93"/>
    <w:rsid w:val="00DA6B26"/>
    <w:rsid w:val="00DA6C3A"/>
    <w:rsid w:val="00DA6EF5"/>
    <w:rsid w:val="00DA745A"/>
    <w:rsid w:val="00DA7D4C"/>
    <w:rsid w:val="00DB0515"/>
    <w:rsid w:val="00DB0E5E"/>
    <w:rsid w:val="00DB10A9"/>
    <w:rsid w:val="00DB15DC"/>
    <w:rsid w:val="00DB20D5"/>
    <w:rsid w:val="00DB2309"/>
    <w:rsid w:val="00DB251E"/>
    <w:rsid w:val="00DB2D7F"/>
    <w:rsid w:val="00DB2DB7"/>
    <w:rsid w:val="00DB3924"/>
    <w:rsid w:val="00DB40F4"/>
    <w:rsid w:val="00DB4B14"/>
    <w:rsid w:val="00DB56FB"/>
    <w:rsid w:val="00DB623B"/>
    <w:rsid w:val="00DB6248"/>
    <w:rsid w:val="00DB63E6"/>
    <w:rsid w:val="00DB64A2"/>
    <w:rsid w:val="00DC0537"/>
    <w:rsid w:val="00DC0664"/>
    <w:rsid w:val="00DC0788"/>
    <w:rsid w:val="00DC0A7C"/>
    <w:rsid w:val="00DC0C5F"/>
    <w:rsid w:val="00DC0CEA"/>
    <w:rsid w:val="00DC0D91"/>
    <w:rsid w:val="00DC159C"/>
    <w:rsid w:val="00DC1965"/>
    <w:rsid w:val="00DC3012"/>
    <w:rsid w:val="00DC36CE"/>
    <w:rsid w:val="00DC3AE8"/>
    <w:rsid w:val="00DC5FA1"/>
    <w:rsid w:val="00DC5FF3"/>
    <w:rsid w:val="00DC6036"/>
    <w:rsid w:val="00DC652F"/>
    <w:rsid w:val="00DC6C4F"/>
    <w:rsid w:val="00DC7F23"/>
    <w:rsid w:val="00DD011E"/>
    <w:rsid w:val="00DD0834"/>
    <w:rsid w:val="00DD1697"/>
    <w:rsid w:val="00DD2714"/>
    <w:rsid w:val="00DD2AAE"/>
    <w:rsid w:val="00DD3340"/>
    <w:rsid w:val="00DD3932"/>
    <w:rsid w:val="00DD3E97"/>
    <w:rsid w:val="00DD4302"/>
    <w:rsid w:val="00DD4DB9"/>
    <w:rsid w:val="00DD52C3"/>
    <w:rsid w:val="00DD5772"/>
    <w:rsid w:val="00DD5D9C"/>
    <w:rsid w:val="00DD6750"/>
    <w:rsid w:val="00DD67E1"/>
    <w:rsid w:val="00DD69EE"/>
    <w:rsid w:val="00DD717C"/>
    <w:rsid w:val="00DD7987"/>
    <w:rsid w:val="00DD7EBC"/>
    <w:rsid w:val="00DE06BD"/>
    <w:rsid w:val="00DE0C72"/>
    <w:rsid w:val="00DE1451"/>
    <w:rsid w:val="00DE1897"/>
    <w:rsid w:val="00DE20F7"/>
    <w:rsid w:val="00DE257A"/>
    <w:rsid w:val="00DE2858"/>
    <w:rsid w:val="00DE2B4C"/>
    <w:rsid w:val="00DE2E6E"/>
    <w:rsid w:val="00DE3B4D"/>
    <w:rsid w:val="00DE4CBA"/>
    <w:rsid w:val="00DE54E4"/>
    <w:rsid w:val="00DE5A68"/>
    <w:rsid w:val="00DE6AE3"/>
    <w:rsid w:val="00DE6FF4"/>
    <w:rsid w:val="00DF035B"/>
    <w:rsid w:val="00DF03DD"/>
    <w:rsid w:val="00DF08B8"/>
    <w:rsid w:val="00DF09B7"/>
    <w:rsid w:val="00DF0ABE"/>
    <w:rsid w:val="00DF0C70"/>
    <w:rsid w:val="00DF108E"/>
    <w:rsid w:val="00DF1102"/>
    <w:rsid w:val="00DF263C"/>
    <w:rsid w:val="00DF29BB"/>
    <w:rsid w:val="00DF29F3"/>
    <w:rsid w:val="00DF342A"/>
    <w:rsid w:val="00DF368D"/>
    <w:rsid w:val="00DF36EA"/>
    <w:rsid w:val="00DF3F5A"/>
    <w:rsid w:val="00DF525D"/>
    <w:rsid w:val="00DF5F74"/>
    <w:rsid w:val="00DF6234"/>
    <w:rsid w:val="00DF653F"/>
    <w:rsid w:val="00DF6557"/>
    <w:rsid w:val="00DF7186"/>
    <w:rsid w:val="00DF768E"/>
    <w:rsid w:val="00DF7B74"/>
    <w:rsid w:val="00DF7DB8"/>
    <w:rsid w:val="00DF7FAF"/>
    <w:rsid w:val="00E008DF"/>
    <w:rsid w:val="00E02008"/>
    <w:rsid w:val="00E0233D"/>
    <w:rsid w:val="00E02879"/>
    <w:rsid w:val="00E04430"/>
    <w:rsid w:val="00E0528B"/>
    <w:rsid w:val="00E058EF"/>
    <w:rsid w:val="00E058F1"/>
    <w:rsid w:val="00E058F3"/>
    <w:rsid w:val="00E05985"/>
    <w:rsid w:val="00E05AEC"/>
    <w:rsid w:val="00E060E1"/>
    <w:rsid w:val="00E06955"/>
    <w:rsid w:val="00E06A13"/>
    <w:rsid w:val="00E06F7D"/>
    <w:rsid w:val="00E06F83"/>
    <w:rsid w:val="00E06FE1"/>
    <w:rsid w:val="00E070DF"/>
    <w:rsid w:val="00E07959"/>
    <w:rsid w:val="00E07FBD"/>
    <w:rsid w:val="00E1069B"/>
    <w:rsid w:val="00E1075A"/>
    <w:rsid w:val="00E10D44"/>
    <w:rsid w:val="00E10E7C"/>
    <w:rsid w:val="00E11DD5"/>
    <w:rsid w:val="00E121B4"/>
    <w:rsid w:val="00E12356"/>
    <w:rsid w:val="00E123D2"/>
    <w:rsid w:val="00E12A8D"/>
    <w:rsid w:val="00E12CE3"/>
    <w:rsid w:val="00E12F12"/>
    <w:rsid w:val="00E13149"/>
    <w:rsid w:val="00E13175"/>
    <w:rsid w:val="00E1354F"/>
    <w:rsid w:val="00E1413E"/>
    <w:rsid w:val="00E14283"/>
    <w:rsid w:val="00E14504"/>
    <w:rsid w:val="00E1504E"/>
    <w:rsid w:val="00E150AB"/>
    <w:rsid w:val="00E15347"/>
    <w:rsid w:val="00E15540"/>
    <w:rsid w:val="00E156B2"/>
    <w:rsid w:val="00E156DE"/>
    <w:rsid w:val="00E15F4D"/>
    <w:rsid w:val="00E166DA"/>
    <w:rsid w:val="00E16AFD"/>
    <w:rsid w:val="00E17042"/>
    <w:rsid w:val="00E1705D"/>
    <w:rsid w:val="00E1705E"/>
    <w:rsid w:val="00E1708F"/>
    <w:rsid w:val="00E17463"/>
    <w:rsid w:val="00E17B9F"/>
    <w:rsid w:val="00E17E1A"/>
    <w:rsid w:val="00E203E2"/>
    <w:rsid w:val="00E2058B"/>
    <w:rsid w:val="00E20C61"/>
    <w:rsid w:val="00E20F32"/>
    <w:rsid w:val="00E21361"/>
    <w:rsid w:val="00E21FD8"/>
    <w:rsid w:val="00E22097"/>
    <w:rsid w:val="00E22253"/>
    <w:rsid w:val="00E22697"/>
    <w:rsid w:val="00E226E2"/>
    <w:rsid w:val="00E232C9"/>
    <w:rsid w:val="00E236D2"/>
    <w:rsid w:val="00E239A8"/>
    <w:rsid w:val="00E24366"/>
    <w:rsid w:val="00E24641"/>
    <w:rsid w:val="00E24AD6"/>
    <w:rsid w:val="00E24C89"/>
    <w:rsid w:val="00E25078"/>
    <w:rsid w:val="00E252CD"/>
    <w:rsid w:val="00E2538D"/>
    <w:rsid w:val="00E255A2"/>
    <w:rsid w:val="00E25B71"/>
    <w:rsid w:val="00E27AF2"/>
    <w:rsid w:val="00E27C87"/>
    <w:rsid w:val="00E303D0"/>
    <w:rsid w:val="00E307F5"/>
    <w:rsid w:val="00E31096"/>
    <w:rsid w:val="00E31639"/>
    <w:rsid w:val="00E3195C"/>
    <w:rsid w:val="00E322C2"/>
    <w:rsid w:val="00E329CB"/>
    <w:rsid w:val="00E32A78"/>
    <w:rsid w:val="00E32E88"/>
    <w:rsid w:val="00E32F12"/>
    <w:rsid w:val="00E3326F"/>
    <w:rsid w:val="00E33414"/>
    <w:rsid w:val="00E336AB"/>
    <w:rsid w:val="00E342B0"/>
    <w:rsid w:val="00E3529F"/>
    <w:rsid w:val="00E35324"/>
    <w:rsid w:val="00E35533"/>
    <w:rsid w:val="00E355B2"/>
    <w:rsid w:val="00E35A0A"/>
    <w:rsid w:val="00E35A2A"/>
    <w:rsid w:val="00E36827"/>
    <w:rsid w:val="00E36AA4"/>
    <w:rsid w:val="00E373F7"/>
    <w:rsid w:val="00E37758"/>
    <w:rsid w:val="00E3787D"/>
    <w:rsid w:val="00E403D8"/>
    <w:rsid w:val="00E415D6"/>
    <w:rsid w:val="00E41F69"/>
    <w:rsid w:val="00E42056"/>
    <w:rsid w:val="00E42487"/>
    <w:rsid w:val="00E425CE"/>
    <w:rsid w:val="00E4320B"/>
    <w:rsid w:val="00E43315"/>
    <w:rsid w:val="00E43401"/>
    <w:rsid w:val="00E437F3"/>
    <w:rsid w:val="00E43D21"/>
    <w:rsid w:val="00E44E79"/>
    <w:rsid w:val="00E45081"/>
    <w:rsid w:val="00E45164"/>
    <w:rsid w:val="00E46106"/>
    <w:rsid w:val="00E464DD"/>
    <w:rsid w:val="00E46946"/>
    <w:rsid w:val="00E469FF"/>
    <w:rsid w:val="00E46D88"/>
    <w:rsid w:val="00E47481"/>
    <w:rsid w:val="00E476D3"/>
    <w:rsid w:val="00E47F7D"/>
    <w:rsid w:val="00E50372"/>
    <w:rsid w:val="00E513A5"/>
    <w:rsid w:val="00E51822"/>
    <w:rsid w:val="00E52050"/>
    <w:rsid w:val="00E52440"/>
    <w:rsid w:val="00E52CFF"/>
    <w:rsid w:val="00E52FCD"/>
    <w:rsid w:val="00E53196"/>
    <w:rsid w:val="00E53388"/>
    <w:rsid w:val="00E53866"/>
    <w:rsid w:val="00E540C2"/>
    <w:rsid w:val="00E54B5A"/>
    <w:rsid w:val="00E54BCF"/>
    <w:rsid w:val="00E556E2"/>
    <w:rsid w:val="00E55E06"/>
    <w:rsid w:val="00E566A2"/>
    <w:rsid w:val="00E56B6B"/>
    <w:rsid w:val="00E5762F"/>
    <w:rsid w:val="00E57A0E"/>
    <w:rsid w:val="00E57BC2"/>
    <w:rsid w:val="00E60284"/>
    <w:rsid w:val="00E60A58"/>
    <w:rsid w:val="00E60BAB"/>
    <w:rsid w:val="00E60DE1"/>
    <w:rsid w:val="00E612A0"/>
    <w:rsid w:val="00E61581"/>
    <w:rsid w:val="00E617C7"/>
    <w:rsid w:val="00E61AD5"/>
    <w:rsid w:val="00E627BA"/>
    <w:rsid w:val="00E62EE2"/>
    <w:rsid w:val="00E63847"/>
    <w:rsid w:val="00E63D6A"/>
    <w:rsid w:val="00E63D95"/>
    <w:rsid w:val="00E641B7"/>
    <w:rsid w:val="00E64BB0"/>
    <w:rsid w:val="00E64BF8"/>
    <w:rsid w:val="00E64E2C"/>
    <w:rsid w:val="00E653A9"/>
    <w:rsid w:val="00E655BD"/>
    <w:rsid w:val="00E65950"/>
    <w:rsid w:val="00E65C19"/>
    <w:rsid w:val="00E65DA0"/>
    <w:rsid w:val="00E660CC"/>
    <w:rsid w:val="00E66358"/>
    <w:rsid w:val="00E666C8"/>
    <w:rsid w:val="00E66CBF"/>
    <w:rsid w:val="00E67300"/>
    <w:rsid w:val="00E6731E"/>
    <w:rsid w:val="00E67483"/>
    <w:rsid w:val="00E676EB"/>
    <w:rsid w:val="00E67B7D"/>
    <w:rsid w:val="00E67F43"/>
    <w:rsid w:val="00E703F7"/>
    <w:rsid w:val="00E705C7"/>
    <w:rsid w:val="00E706C4"/>
    <w:rsid w:val="00E706E9"/>
    <w:rsid w:val="00E70E81"/>
    <w:rsid w:val="00E71BE9"/>
    <w:rsid w:val="00E71D1E"/>
    <w:rsid w:val="00E71E35"/>
    <w:rsid w:val="00E732DF"/>
    <w:rsid w:val="00E73F08"/>
    <w:rsid w:val="00E73F98"/>
    <w:rsid w:val="00E74F61"/>
    <w:rsid w:val="00E764B6"/>
    <w:rsid w:val="00E76DF9"/>
    <w:rsid w:val="00E774CC"/>
    <w:rsid w:val="00E775AB"/>
    <w:rsid w:val="00E7782D"/>
    <w:rsid w:val="00E77895"/>
    <w:rsid w:val="00E77CB3"/>
    <w:rsid w:val="00E80343"/>
    <w:rsid w:val="00E804EB"/>
    <w:rsid w:val="00E813B8"/>
    <w:rsid w:val="00E8196A"/>
    <w:rsid w:val="00E81E38"/>
    <w:rsid w:val="00E81F6C"/>
    <w:rsid w:val="00E821C1"/>
    <w:rsid w:val="00E82604"/>
    <w:rsid w:val="00E827EB"/>
    <w:rsid w:val="00E82E20"/>
    <w:rsid w:val="00E82F63"/>
    <w:rsid w:val="00E83310"/>
    <w:rsid w:val="00E838B2"/>
    <w:rsid w:val="00E84BC9"/>
    <w:rsid w:val="00E85385"/>
    <w:rsid w:val="00E85B3B"/>
    <w:rsid w:val="00E85CE0"/>
    <w:rsid w:val="00E85CEE"/>
    <w:rsid w:val="00E862FF"/>
    <w:rsid w:val="00E876D4"/>
    <w:rsid w:val="00E87D11"/>
    <w:rsid w:val="00E902CB"/>
    <w:rsid w:val="00E9058E"/>
    <w:rsid w:val="00E90DF8"/>
    <w:rsid w:val="00E91445"/>
    <w:rsid w:val="00E9155F"/>
    <w:rsid w:val="00E915D0"/>
    <w:rsid w:val="00E91828"/>
    <w:rsid w:val="00E91B16"/>
    <w:rsid w:val="00E91BDF"/>
    <w:rsid w:val="00E91CA6"/>
    <w:rsid w:val="00E9204D"/>
    <w:rsid w:val="00E92CC0"/>
    <w:rsid w:val="00E937E3"/>
    <w:rsid w:val="00E938C2"/>
    <w:rsid w:val="00E93B8A"/>
    <w:rsid w:val="00E93F3E"/>
    <w:rsid w:val="00E93F90"/>
    <w:rsid w:val="00E94729"/>
    <w:rsid w:val="00E94D8E"/>
    <w:rsid w:val="00E94EFF"/>
    <w:rsid w:val="00E95487"/>
    <w:rsid w:val="00E955A5"/>
    <w:rsid w:val="00E962A4"/>
    <w:rsid w:val="00E978DD"/>
    <w:rsid w:val="00E97E0D"/>
    <w:rsid w:val="00EA0CE8"/>
    <w:rsid w:val="00EA190D"/>
    <w:rsid w:val="00EA27CC"/>
    <w:rsid w:val="00EA2902"/>
    <w:rsid w:val="00EA2F9B"/>
    <w:rsid w:val="00EA324B"/>
    <w:rsid w:val="00EA35A4"/>
    <w:rsid w:val="00EA37A6"/>
    <w:rsid w:val="00EA3AD2"/>
    <w:rsid w:val="00EA3C39"/>
    <w:rsid w:val="00EA3DF5"/>
    <w:rsid w:val="00EA3FD1"/>
    <w:rsid w:val="00EA41C1"/>
    <w:rsid w:val="00EA4661"/>
    <w:rsid w:val="00EA4C3E"/>
    <w:rsid w:val="00EA5B3D"/>
    <w:rsid w:val="00EA684C"/>
    <w:rsid w:val="00EA6959"/>
    <w:rsid w:val="00EA6C0F"/>
    <w:rsid w:val="00EA7399"/>
    <w:rsid w:val="00EA73E3"/>
    <w:rsid w:val="00EA764E"/>
    <w:rsid w:val="00EB04E1"/>
    <w:rsid w:val="00EB0D6C"/>
    <w:rsid w:val="00EB10B0"/>
    <w:rsid w:val="00EB126B"/>
    <w:rsid w:val="00EB181C"/>
    <w:rsid w:val="00EB18B7"/>
    <w:rsid w:val="00EB1FE4"/>
    <w:rsid w:val="00EB20EE"/>
    <w:rsid w:val="00EB22A0"/>
    <w:rsid w:val="00EB2B90"/>
    <w:rsid w:val="00EB2F7F"/>
    <w:rsid w:val="00EB300F"/>
    <w:rsid w:val="00EB3413"/>
    <w:rsid w:val="00EB3E59"/>
    <w:rsid w:val="00EB499B"/>
    <w:rsid w:val="00EB57DE"/>
    <w:rsid w:val="00EB59FB"/>
    <w:rsid w:val="00EB6280"/>
    <w:rsid w:val="00EB649B"/>
    <w:rsid w:val="00EB700F"/>
    <w:rsid w:val="00EB7202"/>
    <w:rsid w:val="00EC0493"/>
    <w:rsid w:val="00EC0E6E"/>
    <w:rsid w:val="00EC12B9"/>
    <w:rsid w:val="00EC1BB7"/>
    <w:rsid w:val="00EC1F1D"/>
    <w:rsid w:val="00EC326A"/>
    <w:rsid w:val="00EC4452"/>
    <w:rsid w:val="00EC4753"/>
    <w:rsid w:val="00EC48B6"/>
    <w:rsid w:val="00EC4E4F"/>
    <w:rsid w:val="00EC52EF"/>
    <w:rsid w:val="00EC5AD0"/>
    <w:rsid w:val="00EC5F10"/>
    <w:rsid w:val="00EC601F"/>
    <w:rsid w:val="00EC60A6"/>
    <w:rsid w:val="00EC6CC2"/>
    <w:rsid w:val="00EC728D"/>
    <w:rsid w:val="00ED06DD"/>
    <w:rsid w:val="00ED17D4"/>
    <w:rsid w:val="00ED1E65"/>
    <w:rsid w:val="00ED2215"/>
    <w:rsid w:val="00ED230D"/>
    <w:rsid w:val="00ED23CE"/>
    <w:rsid w:val="00ED26FA"/>
    <w:rsid w:val="00ED28CC"/>
    <w:rsid w:val="00ED39AC"/>
    <w:rsid w:val="00ED4239"/>
    <w:rsid w:val="00ED4B95"/>
    <w:rsid w:val="00ED4C09"/>
    <w:rsid w:val="00ED579E"/>
    <w:rsid w:val="00ED5838"/>
    <w:rsid w:val="00ED598D"/>
    <w:rsid w:val="00ED5CA3"/>
    <w:rsid w:val="00ED6739"/>
    <w:rsid w:val="00ED6B4C"/>
    <w:rsid w:val="00ED6CA2"/>
    <w:rsid w:val="00ED7000"/>
    <w:rsid w:val="00ED7316"/>
    <w:rsid w:val="00ED7927"/>
    <w:rsid w:val="00ED7B6D"/>
    <w:rsid w:val="00ED7D48"/>
    <w:rsid w:val="00ED7D53"/>
    <w:rsid w:val="00ED7DDB"/>
    <w:rsid w:val="00EE045F"/>
    <w:rsid w:val="00EE0907"/>
    <w:rsid w:val="00EE1780"/>
    <w:rsid w:val="00EE1CDF"/>
    <w:rsid w:val="00EE1F9B"/>
    <w:rsid w:val="00EE29A6"/>
    <w:rsid w:val="00EE385E"/>
    <w:rsid w:val="00EE38EF"/>
    <w:rsid w:val="00EE3F16"/>
    <w:rsid w:val="00EE43B3"/>
    <w:rsid w:val="00EE470F"/>
    <w:rsid w:val="00EE4A0F"/>
    <w:rsid w:val="00EE5BF8"/>
    <w:rsid w:val="00EE6092"/>
    <w:rsid w:val="00EE7732"/>
    <w:rsid w:val="00EE7E99"/>
    <w:rsid w:val="00EF0482"/>
    <w:rsid w:val="00EF0948"/>
    <w:rsid w:val="00EF0D86"/>
    <w:rsid w:val="00EF1C07"/>
    <w:rsid w:val="00EF2467"/>
    <w:rsid w:val="00EF270A"/>
    <w:rsid w:val="00EF3179"/>
    <w:rsid w:val="00EF34F6"/>
    <w:rsid w:val="00EF4BD2"/>
    <w:rsid w:val="00EF4E66"/>
    <w:rsid w:val="00EF55EB"/>
    <w:rsid w:val="00EF60F0"/>
    <w:rsid w:val="00EF6B23"/>
    <w:rsid w:val="00F0025A"/>
    <w:rsid w:val="00F007C2"/>
    <w:rsid w:val="00F00BB9"/>
    <w:rsid w:val="00F0104C"/>
    <w:rsid w:val="00F019A9"/>
    <w:rsid w:val="00F01FBE"/>
    <w:rsid w:val="00F02066"/>
    <w:rsid w:val="00F0254B"/>
    <w:rsid w:val="00F02D5E"/>
    <w:rsid w:val="00F03F9B"/>
    <w:rsid w:val="00F0400B"/>
    <w:rsid w:val="00F04702"/>
    <w:rsid w:val="00F0558D"/>
    <w:rsid w:val="00F05B58"/>
    <w:rsid w:val="00F069C5"/>
    <w:rsid w:val="00F06C76"/>
    <w:rsid w:val="00F06D3B"/>
    <w:rsid w:val="00F06E03"/>
    <w:rsid w:val="00F06EB7"/>
    <w:rsid w:val="00F0777A"/>
    <w:rsid w:val="00F07A25"/>
    <w:rsid w:val="00F10291"/>
    <w:rsid w:val="00F108CB"/>
    <w:rsid w:val="00F117A6"/>
    <w:rsid w:val="00F119DD"/>
    <w:rsid w:val="00F122F2"/>
    <w:rsid w:val="00F12510"/>
    <w:rsid w:val="00F1268C"/>
    <w:rsid w:val="00F12903"/>
    <w:rsid w:val="00F12E66"/>
    <w:rsid w:val="00F13024"/>
    <w:rsid w:val="00F13112"/>
    <w:rsid w:val="00F13610"/>
    <w:rsid w:val="00F1362E"/>
    <w:rsid w:val="00F13F05"/>
    <w:rsid w:val="00F14754"/>
    <w:rsid w:val="00F14B31"/>
    <w:rsid w:val="00F154DB"/>
    <w:rsid w:val="00F16078"/>
    <w:rsid w:val="00F172C9"/>
    <w:rsid w:val="00F17ADD"/>
    <w:rsid w:val="00F17F3C"/>
    <w:rsid w:val="00F20A93"/>
    <w:rsid w:val="00F2207E"/>
    <w:rsid w:val="00F22272"/>
    <w:rsid w:val="00F22529"/>
    <w:rsid w:val="00F22B50"/>
    <w:rsid w:val="00F233ED"/>
    <w:rsid w:val="00F23D9F"/>
    <w:rsid w:val="00F2414E"/>
    <w:rsid w:val="00F24627"/>
    <w:rsid w:val="00F24650"/>
    <w:rsid w:val="00F24F7B"/>
    <w:rsid w:val="00F252E2"/>
    <w:rsid w:val="00F253FD"/>
    <w:rsid w:val="00F2542A"/>
    <w:rsid w:val="00F25619"/>
    <w:rsid w:val="00F25C08"/>
    <w:rsid w:val="00F269C8"/>
    <w:rsid w:val="00F26B8F"/>
    <w:rsid w:val="00F27A3D"/>
    <w:rsid w:val="00F27BD5"/>
    <w:rsid w:val="00F30280"/>
    <w:rsid w:val="00F30991"/>
    <w:rsid w:val="00F30C27"/>
    <w:rsid w:val="00F30D80"/>
    <w:rsid w:val="00F31264"/>
    <w:rsid w:val="00F31422"/>
    <w:rsid w:val="00F316EF"/>
    <w:rsid w:val="00F318A1"/>
    <w:rsid w:val="00F31DBB"/>
    <w:rsid w:val="00F32B76"/>
    <w:rsid w:val="00F32DD2"/>
    <w:rsid w:val="00F32E58"/>
    <w:rsid w:val="00F33573"/>
    <w:rsid w:val="00F33764"/>
    <w:rsid w:val="00F345B0"/>
    <w:rsid w:val="00F34A75"/>
    <w:rsid w:val="00F35B42"/>
    <w:rsid w:val="00F3643C"/>
    <w:rsid w:val="00F3646E"/>
    <w:rsid w:val="00F368C9"/>
    <w:rsid w:val="00F36BBD"/>
    <w:rsid w:val="00F37691"/>
    <w:rsid w:val="00F37965"/>
    <w:rsid w:val="00F379BC"/>
    <w:rsid w:val="00F37D6A"/>
    <w:rsid w:val="00F402AF"/>
    <w:rsid w:val="00F40E55"/>
    <w:rsid w:val="00F40F84"/>
    <w:rsid w:val="00F41008"/>
    <w:rsid w:val="00F413FB"/>
    <w:rsid w:val="00F4228F"/>
    <w:rsid w:val="00F423EB"/>
    <w:rsid w:val="00F4272D"/>
    <w:rsid w:val="00F427C6"/>
    <w:rsid w:val="00F42CE3"/>
    <w:rsid w:val="00F43051"/>
    <w:rsid w:val="00F431FE"/>
    <w:rsid w:val="00F435B8"/>
    <w:rsid w:val="00F43D4A"/>
    <w:rsid w:val="00F44546"/>
    <w:rsid w:val="00F44600"/>
    <w:rsid w:val="00F454AA"/>
    <w:rsid w:val="00F4587F"/>
    <w:rsid w:val="00F46692"/>
    <w:rsid w:val="00F468A0"/>
    <w:rsid w:val="00F469C7"/>
    <w:rsid w:val="00F4782D"/>
    <w:rsid w:val="00F47D7A"/>
    <w:rsid w:val="00F47F10"/>
    <w:rsid w:val="00F502C1"/>
    <w:rsid w:val="00F50D8C"/>
    <w:rsid w:val="00F50F6A"/>
    <w:rsid w:val="00F51714"/>
    <w:rsid w:val="00F522FE"/>
    <w:rsid w:val="00F52652"/>
    <w:rsid w:val="00F52D19"/>
    <w:rsid w:val="00F53145"/>
    <w:rsid w:val="00F540F7"/>
    <w:rsid w:val="00F54335"/>
    <w:rsid w:val="00F54A08"/>
    <w:rsid w:val="00F54BAC"/>
    <w:rsid w:val="00F552C1"/>
    <w:rsid w:val="00F557BB"/>
    <w:rsid w:val="00F5608F"/>
    <w:rsid w:val="00F56132"/>
    <w:rsid w:val="00F56382"/>
    <w:rsid w:val="00F569C1"/>
    <w:rsid w:val="00F5744B"/>
    <w:rsid w:val="00F57E85"/>
    <w:rsid w:val="00F60186"/>
    <w:rsid w:val="00F60589"/>
    <w:rsid w:val="00F60630"/>
    <w:rsid w:val="00F60745"/>
    <w:rsid w:val="00F60784"/>
    <w:rsid w:val="00F60D69"/>
    <w:rsid w:val="00F611CD"/>
    <w:rsid w:val="00F614C8"/>
    <w:rsid w:val="00F6167C"/>
    <w:rsid w:val="00F617B7"/>
    <w:rsid w:val="00F61C28"/>
    <w:rsid w:val="00F62B28"/>
    <w:rsid w:val="00F62D10"/>
    <w:rsid w:val="00F62D54"/>
    <w:rsid w:val="00F6324F"/>
    <w:rsid w:val="00F63C71"/>
    <w:rsid w:val="00F63FB6"/>
    <w:rsid w:val="00F64268"/>
    <w:rsid w:val="00F643F2"/>
    <w:rsid w:val="00F64495"/>
    <w:rsid w:val="00F65220"/>
    <w:rsid w:val="00F653CB"/>
    <w:rsid w:val="00F65674"/>
    <w:rsid w:val="00F6591E"/>
    <w:rsid w:val="00F65A55"/>
    <w:rsid w:val="00F65DDC"/>
    <w:rsid w:val="00F662C4"/>
    <w:rsid w:val="00F6640B"/>
    <w:rsid w:val="00F66CC7"/>
    <w:rsid w:val="00F67439"/>
    <w:rsid w:val="00F675BC"/>
    <w:rsid w:val="00F71012"/>
    <w:rsid w:val="00F712FE"/>
    <w:rsid w:val="00F71F68"/>
    <w:rsid w:val="00F7218A"/>
    <w:rsid w:val="00F73C5B"/>
    <w:rsid w:val="00F73E44"/>
    <w:rsid w:val="00F74643"/>
    <w:rsid w:val="00F7472B"/>
    <w:rsid w:val="00F76C5C"/>
    <w:rsid w:val="00F76D43"/>
    <w:rsid w:val="00F77BDB"/>
    <w:rsid w:val="00F80453"/>
    <w:rsid w:val="00F804FF"/>
    <w:rsid w:val="00F80536"/>
    <w:rsid w:val="00F806F6"/>
    <w:rsid w:val="00F81195"/>
    <w:rsid w:val="00F812B7"/>
    <w:rsid w:val="00F81508"/>
    <w:rsid w:val="00F81B4D"/>
    <w:rsid w:val="00F824C4"/>
    <w:rsid w:val="00F828F2"/>
    <w:rsid w:val="00F82DD4"/>
    <w:rsid w:val="00F82E43"/>
    <w:rsid w:val="00F82EBF"/>
    <w:rsid w:val="00F8302E"/>
    <w:rsid w:val="00F838A9"/>
    <w:rsid w:val="00F83D9C"/>
    <w:rsid w:val="00F83E66"/>
    <w:rsid w:val="00F83E84"/>
    <w:rsid w:val="00F84176"/>
    <w:rsid w:val="00F8446C"/>
    <w:rsid w:val="00F859E2"/>
    <w:rsid w:val="00F85C16"/>
    <w:rsid w:val="00F862F0"/>
    <w:rsid w:val="00F864CF"/>
    <w:rsid w:val="00F87A10"/>
    <w:rsid w:val="00F902F6"/>
    <w:rsid w:val="00F90E19"/>
    <w:rsid w:val="00F91051"/>
    <w:rsid w:val="00F9117F"/>
    <w:rsid w:val="00F912C6"/>
    <w:rsid w:val="00F9131B"/>
    <w:rsid w:val="00F92CA4"/>
    <w:rsid w:val="00F92DD5"/>
    <w:rsid w:val="00F92E75"/>
    <w:rsid w:val="00F93132"/>
    <w:rsid w:val="00F936EE"/>
    <w:rsid w:val="00F93F93"/>
    <w:rsid w:val="00F940DB"/>
    <w:rsid w:val="00F94809"/>
    <w:rsid w:val="00F94E75"/>
    <w:rsid w:val="00F953B4"/>
    <w:rsid w:val="00F95743"/>
    <w:rsid w:val="00F96863"/>
    <w:rsid w:val="00F97E94"/>
    <w:rsid w:val="00FA0216"/>
    <w:rsid w:val="00FA0B68"/>
    <w:rsid w:val="00FA1285"/>
    <w:rsid w:val="00FA1FF0"/>
    <w:rsid w:val="00FA27FC"/>
    <w:rsid w:val="00FA297C"/>
    <w:rsid w:val="00FA3CB5"/>
    <w:rsid w:val="00FA48AE"/>
    <w:rsid w:val="00FA4F90"/>
    <w:rsid w:val="00FA53F7"/>
    <w:rsid w:val="00FA55F0"/>
    <w:rsid w:val="00FA5A81"/>
    <w:rsid w:val="00FA5D03"/>
    <w:rsid w:val="00FA5D3C"/>
    <w:rsid w:val="00FA622A"/>
    <w:rsid w:val="00FA657E"/>
    <w:rsid w:val="00FA7141"/>
    <w:rsid w:val="00FA7183"/>
    <w:rsid w:val="00FB0A55"/>
    <w:rsid w:val="00FB0B51"/>
    <w:rsid w:val="00FB0B5C"/>
    <w:rsid w:val="00FB0B8B"/>
    <w:rsid w:val="00FB0EE2"/>
    <w:rsid w:val="00FB1208"/>
    <w:rsid w:val="00FB12E0"/>
    <w:rsid w:val="00FB13D6"/>
    <w:rsid w:val="00FB187C"/>
    <w:rsid w:val="00FB2EBC"/>
    <w:rsid w:val="00FB348E"/>
    <w:rsid w:val="00FB4274"/>
    <w:rsid w:val="00FB4D0D"/>
    <w:rsid w:val="00FB5318"/>
    <w:rsid w:val="00FB553B"/>
    <w:rsid w:val="00FB57D2"/>
    <w:rsid w:val="00FB6DF7"/>
    <w:rsid w:val="00FB71F8"/>
    <w:rsid w:val="00FB7F23"/>
    <w:rsid w:val="00FC04CB"/>
    <w:rsid w:val="00FC08D8"/>
    <w:rsid w:val="00FC1AD4"/>
    <w:rsid w:val="00FC1F3E"/>
    <w:rsid w:val="00FC37FF"/>
    <w:rsid w:val="00FC3FA0"/>
    <w:rsid w:val="00FC3FEE"/>
    <w:rsid w:val="00FC43CD"/>
    <w:rsid w:val="00FC5732"/>
    <w:rsid w:val="00FC5B30"/>
    <w:rsid w:val="00FC5CFC"/>
    <w:rsid w:val="00FC5DD2"/>
    <w:rsid w:val="00FC5ED4"/>
    <w:rsid w:val="00FC5EF0"/>
    <w:rsid w:val="00FC6512"/>
    <w:rsid w:val="00FC65FE"/>
    <w:rsid w:val="00FC7160"/>
    <w:rsid w:val="00FC738B"/>
    <w:rsid w:val="00FD081E"/>
    <w:rsid w:val="00FD0BF4"/>
    <w:rsid w:val="00FD0D7A"/>
    <w:rsid w:val="00FD0DC5"/>
    <w:rsid w:val="00FD17F9"/>
    <w:rsid w:val="00FD1CFC"/>
    <w:rsid w:val="00FD20F5"/>
    <w:rsid w:val="00FD3108"/>
    <w:rsid w:val="00FD3419"/>
    <w:rsid w:val="00FD3BC6"/>
    <w:rsid w:val="00FD3F20"/>
    <w:rsid w:val="00FD4B86"/>
    <w:rsid w:val="00FD56AC"/>
    <w:rsid w:val="00FD5B62"/>
    <w:rsid w:val="00FD5D45"/>
    <w:rsid w:val="00FD60AA"/>
    <w:rsid w:val="00FD613F"/>
    <w:rsid w:val="00FD6CF7"/>
    <w:rsid w:val="00FD73E7"/>
    <w:rsid w:val="00FD7CEF"/>
    <w:rsid w:val="00FD7F2D"/>
    <w:rsid w:val="00FE1CD2"/>
    <w:rsid w:val="00FE1F77"/>
    <w:rsid w:val="00FE1F9F"/>
    <w:rsid w:val="00FE250D"/>
    <w:rsid w:val="00FE2792"/>
    <w:rsid w:val="00FE28DE"/>
    <w:rsid w:val="00FE2A41"/>
    <w:rsid w:val="00FE3261"/>
    <w:rsid w:val="00FE3386"/>
    <w:rsid w:val="00FE34C5"/>
    <w:rsid w:val="00FE3817"/>
    <w:rsid w:val="00FE3BB7"/>
    <w:rsid w:val="00FE3ECB"/>
    <w:rsid w:val="00FE3FF1"/>
    <w:rsid w:val="00FE4384"/>
    <w:rsid w:val="00FE4B31"/>
    <w:rsid w:val="00FE5176"/>
    <w:rsid w:val="00FE546C"/>
    <w:rsid w:val="00FE547B"/>
    <w:rsid w:val="00FE5C6A"/>
    <w:rsid w:val="00FE5DD7"/>
    <w:rsid w:val="00FE6124"/>
    <w:rsid w:val="00FE66E8"/>
    <w:rsid w:val="00FE68FB"/>
    <w:rsid w:val="00FE6C73"/>
    <w:rsid w:val="00FE7068"/>
    <w:rsid w:val="00FE746F"/>
    <w:rsid w:val="00FE7D85"/>
    <w:rsid w:val="00FE7F6B"/>
    <w:rsid w:val="00FF015C"/>
    <w:rsid w:val="00FF0198"/>
    <w:rsid w:val="00FF2496"/>
    <w:rsid w:val="00FF2F9A"/>
    <w:rsid w:val="00FF3286"/>
    <w:rsid w:val="00FF3E60"/>
    <w:rsid w:val="00FF4734"/>
    <w:rsid w:val="00FF477E"/>
    <w:rsid w:val="00FF4E50"/>
    <w:rsid w:val="00FF57B1"/>
    <w:rsid w:val="00FF61C7"/>
    <w:rsid w:val="00FF6553"/>
    <w:rsid w:val="00FF6F6C"/>
    <w:rsid w:val="00FF7309"/>
    <w:rsid w:val="00FF7514"/>
    <w:rsid w:val="00FF794B"/>
    <w:rsid w:val="00FF7A65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A815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바탕" w:hAnsi="Cambria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4DD"/>
    <w:pPr>
      <w:spacing w:after="200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E700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0">
    <w:name w:val="s         0"/>
    <w:uiPriority w:val="99"/>
    <w:rsid w:val="00CE7008"/>
    <w:pPr>
      <w:widowControl w:val="0"/>
      <w:autoSpaceDE w:val="0"/>
      <w:autoSpaceDN w:val="0"/>
      <w:adjustRightInd w:val="0"/>
    </w:pPr>
    <w:rPr>
      <w:rFonts w:ascii="í•œì»´ë°”íƒ•" w:hAnsi="í•œì»´ë°”íƒ•"/>
      <w:sz w:val="24"/>
      <w:szCs w:val="24"/>
      <w:lang w:eastAsia="en-US"/>
    </w:rPr>
  </w:style>
  <w:style w:type="paragraph" w:styleId="a4">
    <w:name w:val="header"/>
    <w:basedOn w:val="a"/>
    <w:link w:val="a5"/>
    <w:uiPriority w:val="99"/>
    <w:rsid w:val="0022004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머리글 문자"/>
    <w:link w:val="a4"/>
    <w:uiPriority w:val="99"/>
    <w:locked/>
    <w:rsid w:val="0022004F"/>
    <w:rPr>
      <w:rFonts w:cs="Times New Roman"/>
    </w:rPr>
  </w:style>
  <w:style w:type="paragraph" w:styleId="a6">
    <w:name w:val="footer"/>
    <w:basedOn w:val="a"/>
    <w:link w:val="a7"/>
    <w:uiPriority w:val="99"/>
    <w:rsid w:val="0022004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바닥글 문자"/>
    <w:link w:val="a6"/>
    <w:uiPriority w:val="99"/>
    <w:locked/>
    <w:rsid w:val="0022004F"/>
    <w:rPr>
      <w:rFonts w:cs="Times New Roman"/>
    </w:rPr>
  </w:style>
  <w:style w:type="paragraph" w:styleId="a8">
    <w:name w:val="Balloon Text"/>
    <w:basedOn w:val="a"/>
    <w:link w:val="a9"/>
    <w:uiPriority w:val="99"/>
    <w:rsid w:val="0022004F"/>
    <w:pPr>
      <w:spacing w:after="0"/>
    </w:pPr>
    <w:rPr>
      <w:rFonts w:ascii="Calibri" w:eastAsia="맑은 고딕" w:hAnsi="Calibri"/>
      <w:sz w:val="18"/>
      <w:szCs w:val="18"/>
    </w:rPr>
  </w:style>
  <w:style w:type="character" w:customStyle="1" w:styleId="a9">
    <w:name w:val="풍선 도움말 텍스트 문자"/>
    <w:link w:val="a8"/>
    <w:uiPriority w:val="99"/>
    <w:locked/>
    <w:rsid w:val="0022004F"/>
    <w:rPr>
      <w:rFonts w:ascii="Calibri" w:eastAsia="맑은 고딕" w:hAnsi="Calibri" w:cs="Times New Roman"/>
      <w:sz w:val="18"/>
      <w:szCs w:val="18"/>
    </w:rPr>
  </w:style>
  <w:style w:type="character" w:styleId="aa">
    <w:name w:val="Hyperlink"/>
    <w:uiPriority w:val="99"/>
    <w:unhideWhenUsed/>
    <w:rsid w:val="00EE470F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644249"/>
    <w:pPr>
      <w:ind w:leftChars="400" w:left="800"/>
    </w:pPr>
  </w:style>
  <w:style w:type="character" w:styleId="ac">
    <w:name w:val="annotation reference"/>
    <w:basedOn w:val="a0"/>
    <w:uiPriority w:val="99"/>
    <w:semiHidden/>
    <w:unhideWhenUsed/>
    <w:rsid w:val="00E57BC2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E57BC2"/>
  </w:style>
  <w:style w:type="character" w:customStyle="1" w:styleId="ae">
    <w:name w:val="메모 텍스트 문자"/>
    <w:basedOn w:val="a0"/>
    <w:link w:val="ad"/>
    <w:uiPriority w:val="99"/>
    <w:semiHidden/>
    <w:rsid w:val="00E57BC2"/>
    <w:rPr>
      <w:sz w:val="24"/>
      <w:szCs w:val="24"/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57BC2"/>
    <w:rPr>
      <w:b/>
      <w:bCs/>
    </w:rPr>
  </w:style>
  <w:style w:type="character" w:customStyle="1" w:styleId="af0">
    <w:name w:val="메모 주제 문자"/>
    <w:basedOn w:val="ae"/>
    <w:link w:val="af"/>
    <w:uiPriority w:val="99"/>
    <w:semiHidden/>
    <w:rsid w:val="00E57BC2"/>
    <w:rPr>
      <w:b/>
      <w:bCs/>
      <w:sz w:val="24"/>
      <w:szCs w:val="24"/>
      <w:lang w:eastAsia="en-US"/>
    </w:rPr>
  </w:style>
  <w:style w:type="paragraph" w:styleId="af1">
    <w:name w:val="Revision"/>
    <w:hidden/>
    <w:uiPriority w:val="99"/>
    <w:semiHidden/>
    <w:rsid w:val="00E57BC2"/>
    <w:rPr>
      <w:sz w:val="24"/>
      <w:szCs w:val="24"/>
      <w:lang w:eastAsia="en-US"/>
    </w:rPr>
  </w:style>
  <w:style w:type="paragraph" w:styleId="af2">
    <w:name w:val="Normal (Web)"/>
    <w:basedOn w:val="a"/>
    <w:uiPriority w:val="99"/>
    <w:semiHidden/>
    <w:unhideWhenUsed/>
    <w:rsid w:val="00D36E4E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character" w:customStyle="1" w:styleId="apple-converted-space">
    <w:name w:val="apple-converted-space"/>
    <w:basedOn w:val="a0"/>
    <w:rsid w:val="002E4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44160;&#49324;&#44208;&#44284;\Progress\&#45348;&#50724;&#46360;\&#44208;&#44284;&#51648;\2010&#45380;\100506%20&#50676;&#47536;%20&#54187;_&#53097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6E370-7633-0345-B080-6ADFCB759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D:\검사결과\Progress\네오딘\결과지\2010년\100506 열린 펫_콩.dotx</Template>
  <TotalTime>25</TotalTime>
  <Pages>2</Pages>
  <Words>62</Words>
  <Characters>355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질병 진단 결과 통보서</vt:lpstr>
    </vt:vector>
  </TitlesOfParts>
  <Company>Chonbuk National University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질병 진단 결과 통보서</dc:title>
  <dc:creator>default</dc:creator>
  <cp:lastModifiedBy>HongSeok Lee</cp:lastModifiedBy>
  <cp:revision>7</cp:revision>
  <dcterms:created xsi:type="dcterms:W3CDTF">2016-03-22T08:47:00Z</dcterms:created>
  <dcterms:modified xsi:type="dcterms:W3CDTF">2016-03-24T19:12:00Z</dcterms:modified>
</cp:coreProperties>
</file>