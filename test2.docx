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481BD" w14:textId="77777777" w:rsidR="00B91227" w:rsidRPr="00EC5F10" w:rsidRDefault="00B91227" w:rsidP="00CE7008">
      <w:pPr>
        <w:jc w:val="center"/>
        <w:rPr>
          <w:rFonts w:ascii="맑은 고딕" w:eastAsia="맑은 고딕" w:hAnsi="맑은 고딕" w:cs="바탕"/>
          <w:b/>
          <w:sz w:val="44"/>
          <w:lang w:eastAsia="ko-KR"/>
        </w:rPr>
      </w:pPr>
      <w:r w:rsidRPr="00EC5F10">
        <w:rPr>
          <w:rFonts w:ascii="맑은 고딕" w:eastAsia="맑은 고딕" w:hAnsi="맑은 고딕" w:cs="바탕" w:hint="eastAsia"/>
          <w:b/>
          <w:sz w:val="44"/>
          <w:lang w:eastAsia="ko-KR"/>
        </w:rPr>
        <w:t>질병</w:t>
      </w:r>
      <w:r w:rsidRPr="00EC5F10">
        <w:rPr>
          <w:rFonts w:ascii="맑은 고딕" w:eastAsia="맑은 고딕" w:hAnsi="맑은 고딕" w:cs="바탕"/>
          <w:b/>
          <w:sz w:val="44"/>
          <w:lang w:eastAsia="ko-KR"/>
        </w:rPr>
        <w:t xml:space="preserve"> </w:t>
      </w:r>
      <w:r w:rsidRPr="00EC5F10">
        <w:rPr>
          <w:rFonts w:ascii="맑은 고딕" w:eastAsia="맑은 고딕" w:hAnsi="맑은 고딕" w:cs="바탕" w:hint="eastAsia"/>
          <w:b/>
          <w:sz w:val="44"/>
          <w:lang w:eastAsia="ko-KR"/>
        </w:rPr>
        <w:t>진단</w:t>
      </w:r>
      <w:r w:rsidRPr="00EC5F10">
        <w:rPr>
          <w:rFonts w:ascii="맑은 고딕" w:eastAsia="맑은 고딕" w:hAnsi="맑은 고딕" w:cs="바탕"/>
          <w:b/>
          <w:sz w:val="44"/>
          <w:lang w:eastAsia="ko-KR"/>
        </w:rPr>
        <w:t xml:space="preserve"> </w:t>
      </w:r>
      <w:r w:rsidRPr="00EC5F10">
        <w:rPr>
          <w:rFonts w:ascii="맑은 고딕" w:eastAsia="맑은 고딕" w:hAnsi="맑은 고딕" w:cs="바탕" w:hint="eastAsia"/>
          <w:b/>
          <w:sz w:val="44"/>
          <w:lang w:eastAsia="ko-KR"/>
        </w:rPr>
        <w:t>결과</w:t>
      </w:r>
      <w:r w:rsidRPr="00EC5F10">
        <w:rPr>
          <w:rFonts w:ascii="맑은 고딕" w:eastAsia="맑은 고딕" w:hAnsi="맑은 고딕" w:cs="바탕"/>
          <w:b/>
          <w:sz w:val="44"/>
          <w:lang w:eastAsia="ko-KR"/>
        </w:rPr>
        <w:t xml:space="preserve"> </w:t>
      </w:r>
      <w:r w:rsidRPr="00EC5F10">
        <w:rPr>
          <w:rFonts w:ascii="맑은 고딕" w:eastAsia="맑은 고딕" w:hAnsi="맑은 고딕" w:cs="바탕" w:hint="eastAsia"/>
          <w:b/>
          <w:sz w:val="44"/>
          <w:lang w:eastAsia="ko-KR"/>
        </w:rPr>
        <w:t>통보서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94"/>
        <w:gridCol w:w="415"/>
        <w:gridCol w:w="977"/>
        <w:gridCol w:w="1717"/>
        <w:gridCol w:w="1281"/>
        <w:gridCol w:w="695"/>
        <w:gridCol w:w="374"/>
        <w:gridCol w:w="2753"/>
      </w:tblGrid>
      <w:tr w:rsidR="00E94D8E" w:rsidRPr="004B7FB5" w14:paraId="25002C79" w14:textId="77777777" w:rsidTr="00B3640C">
        <w:trPr>
          <w:trHeight w:val="64"/>
        </w:trPr>
        <w:tc>
          <w:tcPr>
            <w:tcW w:w="1809" w:type="dxa"/>
            <w:gridSpan w:val="2"/>
          </w:tcPr>
          <w:p w14:paraId="18C22D18" w14:textId="77777777" w:rsidR="00B91227" w:rsidRPr="00EC5F10" w:rsidRDefault="00B91227" w:rsidP="004B7FB5">
            <w:pPr>
              <w:spacing w:after="0"/>
              <w:jc w:val="center"/>
              <w:rPr>
                <w:rFonts w:ascii="맑은 고딕" w:eastAsia="맑은 고딕" w:hAnsi="맑은 고딕" w:cs="바탕"/>
                <w:b/>
                <w:lang w:eastAsia="ko-KR"/>
              </w:rPr>
            </w:pP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수</w:t>
            </w:r>
            <w:r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 xml:space="preserve">        </w:t>
            </w: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신</w:t>
            </w:r>
          </w:p>
        </w:tc>
        <w:tc>
          <w:tcPr>
            <w:tcW w:w="2694" w:type="dxa"/>
            <w:gridSpan w:val="2"/>
          </w:tcPr>
          <w:p w14:paraId="6C48A7BD" w14:textId="20CA4001" w:rsidR="00B91227" w:rsidRPr="004535FB" w:rsidRDefault="003629D0" w:rsidP="00616B26">
            <w:pPr>
              <w:spacing w:after="0"/>
              <w:jc w:val="center"/>
              <w:rPr>
                <w:rFonts w:ascii="맑은 고딕" w:eastAsia="맑은 고딕" w:hAnsi="맑은 고딕" w:cs="바탕" w:hint="eastAsia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lang w:eastAsia="ko-KR"/>
              </w:rPr>
              <w:t xml:space="preserve"> 네오딘</w:t>
            </w:r>
          </w:p>
        </w:tc>
        <w:tc>
          <w:tcPr>
            <w:tcW w:w="1976" w:type="dxa"/>
            <w:gridSpan w:val="2"/>
          </w:tcPr>
          <w:p w14:paraId="3A57FC71" w14:textId="77777777" w:rsidR="00B91227" w:rsidRPr="00EC5F10" w:rsidRDefault="00B91227" w:rsidP="00616B26">
            <w:pPr>
              <w:spacing w:after="0"/>
              <w:jc w:val="center"/>
              <w:rPr>
                <w:rFonts w:ascii="맑은 고딕" w:eastAsia="맑은 고딕" w:hAnsi="맑은 고딕" w:cs="바탕"/>
                <w:b/>
                <w:lang w:eastAsia="ko-KR"/>
              </w:rPr>
            </w:pP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의뢰번호</w:t>
            </w:r>
          </w:p>
        </w:tc>
        <w:tc>
          <w:tcPr>
            <w:tcW w:w="3127" w:type="dxa"/>
            <w:gridSpan w:val="2"/>
          </w:tcPr>
          <w:p w14:paraId="5C7C3B6A" w14:textId="77777777" w:rsidR="00B91227" w:rsidRPr="00EC5F10" w:rsidRDefault="00B91227" w:rsidP="00616B26">
            <w:pPr>
              <w:spacing w:after="0"/>
              <w:jc w:val="center"/>
              <w:rPr>
                <w:rFonts w:ascii="맑은 고딕" w:eastAsia="맑은 고딕" w:hAnsi="맑은 고딕" w:cs="바탕"/>
                <w:lang w:eastAsia="ko-KR"/>
              </w:rPr>
            </w:pPr>
          </w:p>
        </w:tc>
      </w:tr>
      <w:tr w:rsidR="00E94D8E" w:rsidRPr="004B7FB5" w14:paraId="0BD55E00" w14:textId="77777777" w:rsidTr="00B3640C">
        <w:trPr>
          <w:trHeight w:val="64"/>
        </w:trPr>
        <w:tc>
          <w:tcPr>
            <w:tcW w:w="1809" w:type="dxa"/>
            <w:gridSpan w:val="2"/>
          </w:tcPr>
          <w:p w14:paraId="12B6E511" w14:textId="77777777" w:rsidR="00B91227" w:rsidRPr="00EC5F10" w:rsidRDefault="00B91227" w:rsidP="004B7FB5">
            <w:pPr>
              <w:spacing w:after="0"/>
              <w:jc w:val="center"/>
              <w:rPr>
                <w:rFonts w:ascii="맑은 고딕" w:eastAsia="맑은 고딕" w:hAnsi="맑은 고딕" w:cs="바탕"/>
                <w:b/>
                <w:lang w:eastAsia="ko-KR"/>
              </w:rPr>
            </w:pP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의</w:t>
            </w:r>
            <w:r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 xml:space="preserve">   </w:t>
            </w: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뢰</w:t>
            </w:r>
            <w:r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 xml:space="preserve">  </w:t>
            </w: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일</w:t>
            </w:r>
          </w:p>
        </w:tc>
        <w:tc>
          <w:tcPr>
            <w:tcW w:w="2694" w:type="dxa"/>
            <w:gridSpan w:val="2"/>
          </w:tcPr>
          <w:p w14:paraId="0D7E7F1E" w14:textId="6A8CE372" w:rsidR="00B91227" w:rsidRPr="00EC5F10" w:rsidRDefault="003629D0" w:rsidP="003629D0">
            <w:pPr>
              <w:spacing w:after="0"/>
              <w:jc w:val="center"/>
              <w:rPr>
                <w:rFonts w:ascii="맑은 고딕" w:eastAsia="맑은 고딕" w:hAnsi="맑은 고딕" w:cs="바탕" w:hint="eastAsia"/>
                <w:lang w:eastAsia="ko-KR"/>
              </w:rPr>
            </w:pPr>
            <w:r>
              <w:rPr>
                <w:rFonts w:ascii="맑은 고딕" w:eastAsia="맑은 고딕" w:hAnsi="맑은 고딕" w:cs="바탕"/>
                <w:lang w:eastAsia="ko-KR"/>
              </w:rPr>
              <w:t xml:space="preserve"> 16/03/25</w:t>
            </w:r>
            <w:bookmarkStart w:id="0" w:name="date1"/>
            <w:bookmarkEnd w:id="0"/>
          </w:p>
        </w:tc>
        <w:tc>
          <w:tcPr>
            <w:tcW w:w="1976" w:type="dxa"/>
            <w:gridSpan w:val="2"/>
          </w:tcPr>
          <w:p w14:paraId="48DF4F61" w14:textId="77777777" w:rsidR="00B91227" w:rsidRPr="00EC5F10" w:rsidRDefault="00B91227" w:rsidP="00616B26">
            <w:pPr>
              <w:spacing w:after="0"/>
              <w:jc w:val="center"/>
              <w:rPr>
                <w:rFonts w:ascii="맑은 고딕" w:eastAsia="맑은 고딕" w:hAnsi="맑은 고딕" w:cs="바탕"/>
                <w:b/>
                <w:lang w:eastAsia="ko-KR"/>
              </w:rPr>
            </w:pP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통</w:t>
            </w:r>
            <w:r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 xml:space="preserve">   </w:t>
            </w: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보</w:t>
            </w:r>
            <w:r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 xml:space="preserve">   </w:t>
            </w: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일</w:t>
            </w:r>
          </w:p>
        </w:tc>
        <w:tc>
          <w:tcPr>
            <w:tcW w:w="3127" w:type="dxa"/>
            <w:gridSpan w:val="2"/>
          </w:tcPr>
          <w:p w14:paraId="39F51FE5" w14:textId="5CC5D196" w:rsidR="00B91227" w:rsidRPr="00EC5F10" w:rsidRDefault="003629D0" w:rsidP="00616B26">
            <w:pPr>
              <w:spacing w:after="0"/>
              <w:jc w:val="center"/>
              <w:rPr>
                <w:rFonts w:ascii="맑은 고딕" w:eastAsia="맑은 고딕" w:hAnsi="맑은 고딕" w:cs="바탕" w:hint="eastAsia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lang w:eastAsia="ko-KR"/>
              </w:rPr>
              <w:t xml:space="preserve"> 16/03/26</w:t>
            </w:r>
            <w:bookmarkStart w:id="1" w:name="date2"/>
            <w:bookmarkEnd w:id="1"/>
          </w:p>
        </w:tc>
      </w:tr>
      <w:tr w:rsidR="00E94D8E" w:rsidRPr="004B7FB5" w14:paraId="5AB4C46E" w14:textId="77777777" w:rsidTr="00B3640C">
        <w:trPr>
          <w:trHeight w:val="64"/>
        </w:trPr>
        <w:tc>
          <w:tcPr>
            <w:tcW w:w="1809" w:type="dxa"/>
            <w:gridSpan w:val="2"/>
          </w:tcPr>
          <w:p w14:paraId="1383D642" w14:textId="77777777" w:rsidR="00B91227" w:rsidRPr="00EC5F10" w:rsidRDefault="00B91227" w:rsidP="00616B26">
            <w:pPr>
              <w:spacing w:after="0"/>
              <w:jc w:val="center"/>
              <w:rPr>
                <w:rFonts w:ascii="맑은 고딕" w:eastAsia="맑은 고딕" w:hAnsi="맑은 고딕" w:cs="바탕"/>
                <w:b/>
                <w:lang w:eastAsia="ko-KR"/>
              </w:rPr>
            </w:pP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의뢰</w:t>
            </w:r>
            <w:r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 xml:space="preserve"> </w:t>
            </w: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수의사</w:t>
            </w:r>
          </w:p>
        </w:tc>
        <w:tc>
          <w:tcPr>
            <w:tcW w:w="2694" w:type="dxa"/>
            <w:gridSpan w:val="2"/>
          </w:tcPr>
          <w:p w14:paraId="43BF548E" w14:textId="4215752D" w:rsidR="003B1675" w:rsidRPr="00EC5F10" w:rsidRDefault="003629D0" w:rsidP="00D15C34">
            <w:pPr>
              <w:spacing w:after="0"/>
              <w:jc w:val="center"/>
              <w:rPr>
                <w:rFonts w:ascii="맑은 고딕" w:eastAsia="맑은 고딕" w:hAnsi="맑은 고딕" w:cs="바탕" w:hint="eastAsia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lang w:eastAsia="ko-KR"/>
              </w:rPr>
              <w:t xml:space="preserve"> 이홍석동물병원</w:t>
            </w:r>
            <w:bookmarkStart w:id="2" w:name="hospital"/>
            <w:bookmarkEnd w:id="2"/>
          </w:p>
        </w:tc>
        <w:tc>
          <w:tcPr>
            <w:tcW w:w="1976" w:type="dxa"/>
            <w:gridSpan w:val="2"/>
          </w:tcPr>
          <w:p w14:paraId="1E1B965E" w14:textId="77777777" w:rsidR="00B91227" w:rsidRPr="00EC5F10" w:rsidRDefault="00B91227" w:rsidP="00616B26">
            <w:pPr>
              <w:spacing w:after="0"/>
              <w:jc w:val="center"/>
              <w:rPr>
                <w:rFonts w:ascii="맑은 고딕" w:eastAsia="맑은 고딕" w:hAnsi="맑은 고딕" w:cs="바탕"/>
                <w:b/>
                <w:lang w:eastAsia="ko-KR"/>
              </w:rPr>
            </w:pP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동물</w:t>
            </w:r>
            <w:r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 xml:space="preserve"> (</w:t>
            </w: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품종</w:t>
            </w:r>
            <w:r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>)</w:t>
            </w:r>
          </w:p>
        </w:tc>
        <w:tc>
          <w:tcPr>
            <w:tcW w:w="3127" w:type="dxa"/>
            <w:gridSpan w:val="2"/>
          </w:tcPr>
          <w:p w14:paraId="23645244" w14:textId="2C06471A" w:rsidR="00B91227" w:rsidRPr="00EC5F10" w:rsidRDefault="003629D0" w:rsidP="00941EEF">
            <w:pPr>
              <w:spacing w:after="0"/>
              <w:jc w:val="center"/>
              <w:rPr>
                <w:rFonts w:ascii="맑은 고딕" w:eastAsia="맑은 고딕" w:hAnsi="맑은 고딕" w:cs="바탕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lang w:eastAsia="ko-KR"/>
              </w:rPr>
              <w:t xml:space="preserve"> 사람</w:t>
            </w:r>
            <w:bookmarkStart w:id="3" w:name="species"/>
            <w:bookmarkEnd w:id="3"/>
            <w:r w:rsidR="007228F2">
              <w:rPr>
                <w:rFonts w:ascii="맑은 고딕" w:eastAsia="맑은 고딕" w:hAnsi="맑은 고딕" w:cs="바탕" w:hint="eastAsia"/>
                <w:lang w:eastAsia="ko-KR"/>
              </w:rPr>
              <w:t xml:space="preserve"> </w:t>
            </w:r>
            <w:r w:rsidR="001C4C9E">
              <w:rPr>
                <w:rFonts w:ascii="맑은 고딕" w:eastAsia="맑은 고딕" w:hAnsi="맑은 고딕" w:cs="바탕" w:hint="eastAsia"/>
                <w:lang w:eastAsia="ko-KR"/>
              </w:rPr>
              <w:t>(황인종</w:t>
            </w:r>
            <w:bookmarkStart w:id="4" w:name="breeds"/>
            <w:bookmarkEnd w:id="4"/>
            <w:r w:rsidR="00921CB4">
              <w:rPr>
                <w:rFonts w:ascii="맑은 고딕" w:eastAsia="맑은 고딕" w:hAnsi="맑은 고딕" w:cs="바탕" w:hint="eastAsia"/>
                <w:lang w:eastAsia="ko-KR"/>
              </w:rPr>
              <w:t>)</w:t>
            </w:r>
          </w:p>
        </w:tc>
      </w:tr>
      <w:tr w:rsidR="00040BA3" w:rsidRPr="004B7FB5" w14:paraId="16B24758" w14:textId="77777777" w:rsidTr="00E27C87">
        <w:trPr>
          <w:trHeight w:val="64"/>
        </w:trPr>
        <w:tc>
          <w:tcPr>
            <w:tcW w:w="1394" w:type="dxa"/>
          </w:tcPr>
          <w:p w14:paraId="63E0A5F9" w14:textId="77777777" w:rsidR="00B91227" w:rsidRPr="00EC5F10" w:rsidRDefault="00B91227" w:rsidP="004B7FB5">
            <w:pPr>
              <w:spacing w:after="0"/>
              <w:jc w:val="center"/>
              <w:rPr>
                <w:rFonts w:ascii="맑은 고딕" w:eastAsia="맑은 고딕" w:hAnsi="맑은 고딕" w:cs="바탕"/>
                <w:b/>
                <w:lang w:eastAsia="ko-KR"/>
              </w:rPr>
            </w:pP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환축</w:t>
            </w:r>
            <w:r w:rsidR="00151262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 xml:space="preserve"> </w:t>
            </w: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이름</w:t>
            </w:r>
          </w:p>
        </w:tc>
        <w:tc>
          <w:tcPr>
            <w:tcW w:w="1392" w:type="dxa"/>
            <w:gridSpan w:val="2"/>
          </w:tcPr>
          <w:p w14:paraId="3C4C1E85" w14:textId="685A09DF" w:rsidR="00B91227" w:rsidRPr="00EC5F10" w:rsidRDefault="003629D0" w:rsidP="00BB7E57">
            <w:pPr>
              <w:tabs>
                <w:tab w:val="left" w:pos="345"/>
                <w:tab w:val="center" w:pos="601"/>
              </w:tabs>
              <w:spacing w:after="0"/>
              <w:jc w:val="center"/>
              <w:rPr>
                <w:rFonts w:ascii="맑은 고딕" w:eastAsia="맑은 고딕" w:hAnsi="맑은 고딕" w:cs="바탕" w:hint="eastAsia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lang w:eastAsia="ko-KR"/>
              </w:rPr>
              <w:t xml:space="preserve"> 이홍석</w:t>
            </w:r>
            <w:bookmarkStart w:id="5" w:name="name"/>
            <w:bookmarkEnd w:id="5"/>
          </w:p>
        </w:tc>
        <w:tc>
          <w:tcPr>
            <w:tcW w:w="1717" w:type="dxa"/>
          </w:tcPr>
          <w:p w14:paraId="4F3B9EB8" w14:textId="77777777" w:rsidR="00B91227" w:rsidRPr="00EC5F10" w:rsidRDefault="00995246" w:rsidP="004B7FB5">
            <w:pPr>
              <w:spacing w:after="0"/>
              <w:jc w:val="center"/>
              <w:rPr>
                <w:rFonts w:ascii="맑은 고딕" w:eastAsia="맑은 고딕" w:hAnsi="맑은 고딕" w:cs="바탕"/>
                <w:lang w:eastAsia="ko-KR"/>
              </w:rPr>
            </w:pPr>
            <w:r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>S</w:t>
            </w:r>
            <w:r w:rsidR="00B91227"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>ex</w:t>
            </w:r>
          </w:p>
        </w:tc>
        <w:tc>
          <w:tcPr>
            <w:tcW w:w="1281" w:type="dxa"/>
          </w:tcPr>
          <w:p w14:paraId="3D44E0D8" w14:textId="17927332" w:rsidR="00B91227" w:rsidRPr="00EC5F10" w:rsidRDefault="003629D0" w:rsidP="00B936BC">
            <w:pPr>
              <w:spacing w:after="0"/>
              <w:jc w:val="center"/>
              <w:rPr>
                <w:rFonts w:ascii="맑은 고딕" w:eastAsia="맑은 고딕" w:hAnsi="맑은 고딕" w:cs="바탕" w:hint="eastAsia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lang w:eastAsia="ko-KR"/>
              </w:rPr>
              <w:t xml:space="preserve"> 남2</w:t>
            </w:r>
            <w:bookmarkStart w:id="6" w:name="sex"/>
            <w:bookmarkEnd w:id="6"/>
          </w:p>
        </w:tc>
        <w:tc>
          <w:tcPr>
            <w:tcW w:w="1069" w:type="dxa"/>
            <w:gridSpan w:val="2"/>
          </w:tcPr>
          <w:p w14:paraId="16729CCE" w14:textId="77777777" w:rsidR="00B91227" w:rsidRPr="00EC5F10" w:rsidRDefault="00B91227" w:rsidP="00282935">
            <w:pPr>
              <w:spacing w:after="0"/>
              <w:jc w:val="center"/>
              <w:rPr>
                <w:rFonts w:ascii="맑은 고딕" w:eastAsia="맑은 고딕" w:hAnsi="맑은 고딕" w:cs="바탕"/>
                <w:b/>
                <w:lang w:eastAsia="ko-KR"/>
              </w:rPr>
            </w:pP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연</w:t>
            </w:r>
            <w:r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 xml:space="preserve"> </w:t>
            </w: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령</w:t>
            </w:r>
          </w:p>
        </w:tc>
        <w:tc>
          <w:tcPr>
            <w:tcW w:w="2753" w:type="dxa"/>
          </w:tcPr>
          <w:p w14:paraId="45F6589D" w14:textId="07E28199" w:rsidR="00B91227" w:rsidRPr="00EC5F10" w:rsidRDefault="003629D0" w:rsidP="00E24AD6">
            <w:pPr>
              <w:spacing w:after="0"/>
              <w:jc w:val="center"/>
              <w:rPr>
                <w:rFonts w:ascii="맑은 고딕" w:eastAsia="맑은 고딕" w:hAnsi="맑은 고딕" w:cs="바탕" w:hint="eastAsia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lang w:eastAsia="ko-KR"/>
              </w:rPr>
              <w:t xml:space="preserve"> 27 년령</w:t>
            </w:r>
            <w:bookmarkStart w:id="7" w:name="age"/>
            <w:bookmarkEnd w:id="7"/>
          </w:p>
        </w:tc>
      </w:tr>
      <w:tr w:rsidR="00B91227" w:rsidRPr="004B7FB5" w14:paraId="363CEA56" w14:textId="77777777" w:rsidTr="00E41F69">
        <w:trPr>
          <w:trHeight w:val="74"/>
        </w:trPr>
        <w:tc>
          <w:tcPr>
            <w:tcW w:w="9606" w:type="dxa"/>
            <w:gridSpan w:val="8"/>
            <w:tcBorders>
              <w:left w:val="nil"/>
              <w:bottom w:val="single" w:sz="4" w:space="0" w:color="000000"/>
              <w:right w:val="nil"/>
            </w:tcBorders>
          </w:tcPr>
          <w:p w14:paraId="5067B94F" w14:textId="77777777" w:rsidR="00B91227" w:rsidRPr="004B7FB5" w:rsidRDefault="00B91227" w:rsidP="004B7FB5">
            <w:pPr>
              <w:spacing w:after="0"/>
              <w:rPr>
                <w:rFonts w:ascii="맑은 고딕" w:eastAsia="맑은 고딕" w:hAnsi="맑은 고딕" w:cs="바탕"/>
                <w:sz w:val="16"/>
                <w:lang w:eastAsia="ko-KR"/>
              </w:rPr>
            </w:pPr>
          </w:p>
        </w:tc>
      </w:tr>
      <w:tr w:rsidR="00E41F69" w:rsidRPr="00EB1FE4" w14:paraId="39C16655" w14:textId="77777777" w:rsidTr="00E41F69">
        <w:tc>
          <w:tcPr>
            <w:tcW w:w="9606" w:type="dxa"/>
            <w:gridSpan w:val="8"/>
            <w:tcBorders>
              <w:bottom w:val="nil"/>
            </w:tcBorders>
          </w:tcPr>
          <w:p w14:paraId="069FC125" w14:textId="1F797133" w:rsidR="00E41F69" w:rsidRPr="00695F8A" w:rsidRDefault="00E41F69" w:rsidP="009F7097">
            <w:pPr>
              <w:pStyle w:val="s0"/>
              <w:jc w:val="both"/>
              <w:rPr>
                <w:rFonts w:ascii="맑은 고딕" w:eastAsia="맑은 고딕" w:hAnsi="맑은 고딕"/>
                <w:lang w:eastAsia="ko-KR"/>
              </w:rPr>
            </w:pPr>
            <w:r w:rsidRPr="00695F8A">
              <w:rPr>
                <w:rFonts w:ascii="맑은 고딕" w:eastAsia="맑은 고딕" w:hAnsi="맑은 고딕"/>
                <w:lang w:eastAsia="ko-KR"/>
              </w:rPr>
              <w:t>1.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/>
                <w:lang w:eastAsia="ko-KR"/>
              </w:rPr>
              <w:t>Gross findings</w:t>
            </w:r>
            <w:r>
              <w:rPr>
                <w:rFonts w:ascii="맑은 고딕" w:eastAsia="맑은 고딕" w:hAnsi="맑은 고딕" w:hint="eastAsia"/>
                <w:lang w:eastAsia="ko-KR"/>
              </w:rPr>
              <w:t>:</w:t>
            </w:r>
            <w:r w:rsidRPr="00695F8A">
              <w:rPr>
                <w:rFonts w:ascii="맑은 고딕" w:eastAsia="맑은 고딕" w:hAnsi="맑은 고딕"/>
                <w:lang w:eastAsia="ko-KR"/>
              </w:rPr>
              <w:t xml:space="preserve"> </w:t>
            </w:r>
          </w:p>
        </w:tc>
      </w:tr>
      <w:tr w:rsidR="00E41F69" w:rsidRPr="00EB1FE4" w14:paraId="6BB0233B" w14:textId="77777777" w:rsidTr="00E41F69">
        <w:tc>
          <w:tcPr>
            <w:tcW w:w="9606" w:type="dxa"/>
            <w:gridSpan w:val="8"/>
            <w:tcBorders>
              <w:top w:val="nil"/>
              <w:bottom w:val="single" w:sz="4" w:space="0" w:color="000000"/>
            </w:tcBorders>
          </w:tcPr>
          <w:p w14:paraId="2733076A" w14:textId="61399F81" w:rsidR="00E41F69" w:rsidRDefault="003629D0" w:rsidP="00921CB4">
            <w:pPr>
              <w:pStyle w:val="s0"/>
              <w:ind w:leftChars="100" w:left="240"/>
              <w:jc w:val="both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 </w:t>
            </w:r>
            <w:bookmarkStart w:id="8" w:name="gross_findings"/>
            <w:bookmarkEnd w:id="8"/>
          </w:p>
        </w:tc>
      </w:tr>
      <w:tr w:rsidR="00E41F69" w:rsidRPr="00EB1FE4" w14:paraId="6D08269A" w14:textId="77777777" w:rsidTr="00E41F69">
        <w:trPr>
          <w:trHeight w:val="465"/>
        </w:trPr>
        <w:tc>
          <w:tcPr>
            <w:tcW w:w="9606" w:type="dxa"/>
            <w:gridSpan w:val="8"/>
            <w:tcBorders>
              <w:bottom w:val="nil"/>
            </w:tcBorders>
          </w:tcPr>
          <w:p w14:paraId="5FBCE774" w14:textId="507F06E2" w:rsidR="00E41F69" w:rsidRDefault="00E41F69" w:rsidP="00E41F69">
            <w:pPr>
              <w:pStyle w:val="s0"/>
              <w:tabs>
                <w:tab w:val="left" w:pos="6315"/>
                <w:tab w:val="left" w:pos="7470"/>
              </w:tabs>
              <w:jc w:val="both"/>
              <w:rPr>
                <w:rFonts w:ascii="맑은 고딕" w:eastAsia="맑은 고딕" w:hAnsi="맑은 고딕"/>
                <w:lang w:eastAsia="ko-KR"/>
              </w:rPr>
            </w:pPr>
            <w:r w:rsidRPr="00695F8A">
              <w:rPr>
                <w:rFonts w:ascii="맑은 고딕" w:eastAsia="맑은 고딕" w:hAnsi="맑은 고딕"/>
                <w:lang w:eastAsia="ko-KR"/>
              </w:rPr>
              <w:t>2. Microscopic f</w:t>
            </w:r>
            <w:r w:rsidR="00921CB4">
              <w:rPr>
                <w:rFonts w:ascii="맑은 고딕" w:eastAsia="맑은 고딕" w:hAnsi="맑은 고딕"/>
                <w:lang w:eastAsia="ko-KR"/>
              </w:rPr>
              <w:t>i</w:t>
            </w:r>
            <w:r w:rsidRPr="00695F8A">
              <w:rPr>
                <w:rFonts w:ascii="맑은 고딕" w:eastAsia="맑은 고딕" w:hAnsi="맑은 고딕"/>
                <w:lang w:eastAsia="ko-KR"/>
              </w:rPr>
              <w:t>ndings</w:t>
            </w:r>
            <w:r w:rsidRPr="00695F8A">
              <w:rPr>
                <w:rFonts w:ascii="맑은 고딕" w:eastAsia="맑은 고딕" w:hAnsi="맑은 고딕" w:hint="eastAsia"/>
                <w:lang w:eastAsia="ko-KR"/>
              </w:rPr>
              <w:t>:</w:t>
            </w:r>
            <w:r>
              <w:rPr>
                <w:rFonts w:ascii="맑은 고딕" w:eastAsia="맑은 고딕" w:hAnsi="맑은 고딕"/>
                <w:lang w:eastAsia="ko-KR"/>
              </w:rPr>
              <w:tab/>
            </w:r>
          </w:p>
        </w:tc>
      </w:tr>
      <w:tr w:rsidR="00B91227" w:rsidRPr="00EB1FE4" w14:paraId="7FBBE8D0" w14:textId="77777777" w:rsidTr="00E41F69">
        <w:tc>
          <w:tcPr>
            <w:tcW w:w="9606" w:type="dxa"/>
            <w:gridSpan w:val="8"/>
            <w:tcBorders>
              <w:top w:val="nil"/>
            </w:tcBorders>
          </w:tcPr>
          <w:p w14:paraId="77CC9D4F" w14:textId="7AA8FC7D" w:rsidR="000F1AEF" w:rsidRPr="00C15192" w:rsidRDefault="003629D0" w:rsidP="00921CB4">
            <w:pPr>
              <w:widowControl w:val="0"/>
              <w:autoSpaceDE w:val="0"/>
              <w:autoSpaceDN w:val="0"/>
              <w:adjustRightInd w:val="0"/>
              <w:spacing w:after="0"/>
              <w:ind w:leftChars="100" w:left="240"/>
              <w:jc w:val="both"/>
              <w:rPr>
                <w:rFonts w:asciiTheme="majorHAnsi" w:eastAsiaTheme="majorHAnsi" w:hAnsiTheme="majorHAnsi" w:cs="Arial" w:hint="eastAsia"/>
                <w:color w:val="000000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lang w:eastAsia="ko-KR"/>
              </w:rPr>
              <w:t xml:space="preserve"> </w:t>
            </w:r>
            <w:bookmarkStart w:id="9" w:name="microscopic_findings"/>
            <w:bookmarkStart w:id="10" w:name="_GoBack"/>
            <w:bookmarkEnd w:id="9"/>
            <w:bookmarkEnd w:id="10"/>
          </w:p>
        </w:tc>
      </w:tr>
      <w:tr w:rsidR="00B91227" w:rsidRPr="004B7FB5" w14:paraId="27BEDD0D" w14:textId="77777777" w:rsidTr="00E41F69">
        <w:tc>
          <w:tcPr>
            <w:tcW w:w="9606" w:type="dxa"/>
            <w:gridSpan w:val="8"/>
            <w:tcBorders>
              <w:left w:val="nil"/>
              <w:bottom w:val="single" w:sz="4" w:space="0" w:color="000000"/>
              <w:right w:val="nil"/>
            </w:tcBorders>
          </w:tcPr>
          <w:p w14:paraId="66DF8359" w14:textId="77777777" w:rsidR="00B91227" w:rsidRPr="00871B8A" w:rsidRDefault="00B91227" w:rsidP="004B7FB5">
            <w:pPr>
              <w:spacing w:after="0"/>
              <w:rPr>
                <w:rFonts w:ascii="맑은 고딕" w:eastAsia="맑은 고딕" w:hAnsi="맑은 고딕" w:cs="바탕"/>
                <w:lang w:eastAsia="ko-KR"/>
              </w:rPr>
            </w:pPr>
          </w:p>
        </w:tc>
      </w:tr>
      <w:tr w:rsidR="00E41F69" w:rsidRPr="00FC65FE" w14:paraId="685AB4A4" w14:textId="77777777" w:rsidTr="00E41F69">
        <w:trPr>
          <w:trHeight w:val="841"/>
        </w:trPr>
        <w:tc>
          <w:tcPr>
            <w:tcW w:w="9606" w:type="dxa"/>
            <w:gridSpan w:val="8"/>
            <w:tcBorders>
              <w:bottom w:val="nil"/>
            </w:tcBorders>
          </w:tcPr>
          <w:p w14:paraId="4EDECDC1" w14:textId="77777777" w:rsidR="00E41F69" w:rsidRPr="00695F8A" w:rsidRDefault="00E41F69" w:rsidP="00E41F69">
            <w:pPr>
              <w:pStyle w:val="s0"/>
              <w:jc w:val="both"/>
              <w:rPr>
                <w:rFonts w:ascii="맑은 고딕" w:eastAsia="맑은 고딕" w:hAnsi="맑은 고딕"/>
                <w:lang w:eastAsia="ko-KR"/>
              </w:rPr>
            </w:pPr>
            <w:r w:rsidRPr="00695F8A">
              <w:rPr>
                <w:rFonts w:ascii="맑은 고딕" w:eastAsia="맑은 고딕" w:hAnsi="맑은 고딕"/>
                <w:lang w:eastAsia="ko-KR"/>
              </w:rPr>
              <w:t>Diagnosis</w:t>
            </w:r>
          </w:p>
          <w:p w14:paraId="46633E52" w14:textId="0D4AE121" w:rsidR="00E41F69" w:rsidRPr="00695F8A" w:rsidRDefault="00E41F69" w:rsidP="00E41F69">
            <w:pPr>
              <w:pStyle w:val="s0"/>
              <w:spacing w:line="276" w:lineRule="auto"/>
              <w:ind w:firstLine="165"/>
              <w:jc w:val="both"/>
              <w:rPr>
                <w:rFonts w:ascii="맑은 고딕" w:eastAsia="맑은 고딕" w:hAnsi="맑은 고딕"/>
                <w:lang w:eastAsia="ko-KR"/>
              </w:rPr>
            </w:pPr>
            <w:r w:rsidRPr="00695F8A">
              <w:rPr>
                <w:rFonts w:ascii="맑은 고딕" w:eastAsia="맑은 고딕" w:hAnsi="맑은 고딕"/>
                <w:lang w:eastAsia="ko-KR"/>
              </w:rPr>
              <w:t xml:space="preserve">Morphologic </w:t>
            </w:r>
            <w:proofErr w:type="spellStart"/>
            <w:r w:rsidRPr="00695F8A">
              <w:rPr>
                <w:rFonts w:ascii="맑은 고딕" w:eastAsia="맑은 고딕" w:hAnsi="맑은 고딕"/>
                <w:lang w:eastAsia="ko-KR"/>
              </w:rPr>
              <w:t>Dx</w:t>
            </w:r>
            <w:proofErr w:type="spellEnd"/>
            <w:r w:rsidRPr="00695F8A">
              <w:rPr>
                <w:rFonts w:ascii="맑은 고딕" w:eastAsia="맑은 고딕" w:hAnsi="맑은 고딕"/>
                <w:lang w:eastAsia="ko-KR"/>
              </w:rPr>
              <w:t xml:space="preserve">: 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 </w:t>
            </w:r>
          </w:p>
        </w:tc>
      </w:tr>
      <w:tr w:rsidR="00B91227" w:rsidRPr="00FC65FE" w14:paraId="437D2B3B" w14:textId="77777777" w:rsidTr="00E41F69">
        <w:trPr>
          <w:trHeight w:val="339"/>
        </w:trPr>
        <w:tc>
          <w:tcPr>
            <w:tcW w:w="9606" w:type="dxa"/>
            <w:gridSpan w:val="8"/>
            <w:tcBorders>
              <w:top w:val="nil"/>
              <w:bottom w:val="nil"/>
            </w:tcBorders>
          </w:tcPr>
          <w:p w14:paraId="3BEE63F3" w14:textId="3FEB4571" w:rsidR="00EC48B6" w:rsidRPr="00E41F69" w:rsidRDefault="003629D0" w:rsidP="00E41F69">
            <w:pPr>
              <w:pStyle w:val="ab"/>
              <w:widowControl w:val="0"/>
              <w:tabs>
                <w:tab w:val="left" w:pos="8219"/>
              </w:tabs>
              <w:autoSpaceDE w:val="0"/>
              <w:autoSpaceDN w:val="0"/>
              <w:adjustRightInd w:val="0"/>
              <w:spacing w:after="0" w:line="276" w:lineRule="auto"/>
              <w:ind w:leftChars="0" w:left="760"/>
              <w:rPr>
                <w:rFonts w:ascii="Arial" w:hAnsi="Arial" w:cs="Arial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Arial" w:hAnsi="Arial" w:cs="Arial" w:hint="eastAsia"/>
                <w:color w:val="FF0000"/>
                <w:sz w:val="28"/>
                <w:szCs w:val="28"/>
                <w:lang w:eastAsia="ko-KR"/>
              </w:rPr>
              <w:t xml:space="preserve"> </w:t>
            </w:r>
            <w:bookmarkStart w:id="11" w:name="morphologic_diagnosis"/>
            <w:bookmarkEnd w:id="11"/>
            <w:r w:rsidR="00E41F69">
              <w:rPr>
                <w:rFonts w:ascii="Arial" w:hAnsi="Arial" w:cs="Arial"/>
                <w:color w:val="FF0000"/>
                <w:sz w:val="28"/>
                <w:szCs w:val="28"/>
                <w:lang w:eastAsia="ko-KR"/>
              </w:rPr>
              <w:tab/>
            </w:r>
          </w:p>
        </w:tc>
      </w:tr>
      <w:tr w:rsidR="00E41F69" w:rsidRPr="00FC65FE" w14:paraId="4E1C2DEF" w14:textId="77777777" w:rsidTr="00E41F69">
        <w:trPr>
          <w:trHeight w:val="841"/>
        </w:trPr>
        <w:tc>
          <w:tcPr>
            <w:tcW w:w="9606" w:type="dxa"/>
            <w:gridSpan w:val="8"/>
            <w:tcBorders>
              <w:top w:val="nil"/>
              <w:bottom w:val="single" w:sz="4" w:space="0" w:color="000000"/>
            </w:tcBorders>
          </w:tcPr>
          <w:p w14:paraId="71C5D8D4" w14:textId="6002EEF8" w:rsidR="00E41F69" w:rsidRDefault="00E41F69" w:rsidP="00E41F69">
            <w:pPr>
              <w:pStyle w:val="ab"/>
              <w:widowControl w:val="0"/>
              <w:tabs>
                <w:tab w:val="left" w:pos="8219"/>
              </w:tabs>
              <w:autoSpaceDE w:val="0"/>
              <w:autoSpaceDN w:val="0"/>
              <w:adjustRightInd w:val="0"/>
              <w:spacing w:after="0" w:line="276" w:lineRule="auto"/>
              <w:ind w:leftChars="0" w:left="760"/>
              <w:rPr>
                <w:rFonts w:ascii="Arial" w:hAnsi="Arial" w:cs="Arial"/>
                <w:sz w:val="28"/>
                <w:szCs w:val="28"/>
                <w:lang w:eastAsia="ko-KR"/>
              </w:rPr>
            </w:pPr>
            <w:r w:rsidRPr="0065107E">
              <w:rPr>
                <w:rFonts w:ascii="Arial" w:hAnsi="Arial" w:cs="Arial" w:hint="eastAsia"/>
                <w:color w:val="FF0000"/>
                <w:sz w:val="28"/>
                <w:szCs w:val="28"/>
                <w:lang w:eastAsia="ko-KR"/>
              </w:rPr>
              <w:t>(See, comments)</w:t>
            </w:r>
          </w:p>
        </w:tc>
      </w:tr>
      <w:tr w:rsidR="00E41F69" w:rsidRPr="00FC65FE" w14:paraId="35FFFDEA" w14:textId="77777777" w:rsidTr="00E41F69">
        <w:trPr>
          <w:trHeight w:val="99"/>
        </w:trPr>
        <w:tc>
          <w:tcPr>
            <w:tcW w:w="9606" w:type="dxa"/>
            <w:gridSpan w:val="8"/>
            <w:tcBorders>
              <w:bottom w:val="nil"/>
            </w:tcBorders>
          </w:tcPr>
          <w:p w14:paraId="7F428547" w14:textId="549AA932" w:rsidR="00E41F69" w:rsidRPr="00695F8A" w:rsidRDefault="00E41F69" w:rsidP="00E41F69">
            <w:pPr>
              <w:pStyle w:val="s0"/>
              <w:jc w:val="both"/>
              <w:rPr>
                <w:rFonts w:ascii="맑은 고딕" w:eastAsia="맑은 고딕" w:hAnsi="맑은 고딕"/>
                <w:lang w:eastAsia="ko-KR"/>
              </w:rPr>
            </w:pPr>
            <w:r w:rsidRPr="00695F8A">
              <w:rPr>
                <w:rFonts w:ascii="맑은 고딕" w:eastAsia="맑은 고딕" w:hAnsi="맑은 고딕"/>
                <w:lang w:eastAsia="ko-KR"/>
              </w:rPr>
              <w:t>Comments:</w:t>
            </w:r>
          </w:p>
        </w:tc>
      </w:tr>
      <w:tr w:rsidR="00E41F69" w:rsidRPr="00FC65FE" w14:paraId="05C2C8B6" w14:textId="77777777" w:rsidTr="00E41F69">
        <w:trPr>
          <w:trHeight w:val="841"/>
        </w:trPr>
        <w:tc>
          <w:tcPr>
            <w:tcW w:w="9606" w:type="dxa"/>
            <w:gridSpan w:val="8"/>
            <w:tcBorders>
              <w:top w:val="nil"/>
            </w:tcBorders>
          </w:tcPr>
          <w:p w14:paraId="287403CE" w14:textId="38AC7AA6" w:rsidR="00E41F69" w:rsidRPr="00921CB4" w:rsidRDefault="003629D0" w:rsidP="00921CB4">
            <w:pPr>
              <w:spacing w:after="0"/>
              <w:ind w:firstLine="150"/>
              <w:jc w:val="both"/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bookmarkStart w:id="12" w:name="comments"/>
            <w:bookmarkEnd w:id="12"/>
          </w:p>
        </w:tc>
      </w:tr>
      <w:tr w:rsidR="00B91227" w:rsidRPr="00EC5F10" w14:paraId="347D0D6E" w14:textId="77777777" w:rsidTr="00BF26D8">
        <w:tc>
          <w:tcPr>
            <w:tcW w:w="9606" w:type="dxa"/>
            <w:gridSpan w:val="8"/>
            <w:tcBorders>
              <w:left w:val="nil"/>
              <w:bottom w:val="nil"/>
              <w:right w:val="nil"/>
            </w:tcBorders>
          </w:tcPr>
          <w:p w14:paraId="33F05AFD" w14:textId="77777777" w:rsidR="00BD4509" w:rsidRPr="008704E9" w:rsidRDefault="00BD4509" w:rsidP="00BD450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맑은 고딕" w:eastAsia="맑은 고딕" w:hAnsi="맑은 고딕"/>
                <w:sz w:val="14"/>
                <w:lang w:eastAsia="ko-KR"/>
              </w:rPr>
            </w:pPr>
          </w:p>
          <w:p w14:paraId="26DF6C9C" w14:textId="77777777" w:rsidR="00B91227" w:rsidRPr="00FC5CFC" w:rsidRDefault="000620C4" w:rsidP="004B7FB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맑은 고딕" w:eastAsia="맑은 고딕" w:hAnsi="맑은 고딕"/>
                <w:sz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서울</w:t>
            </w:r>
            <w:r w:rsidR="00B91227"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대학교</w:t>
            </w:r>
            <w:r w:rsidR="00B91227"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="00B91227"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수의과대학</w:t>
            </w:r>
            <w:r w:rsidR="00B91227"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="00B91227"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임상병리학교실</w:t>
            </w:r>
          </w:p>
          <w:p w14:paraId="64566833" w14:textId="77777777" w:rsidR="00B91227" w:rsidRPr="00FC5CFC" w:rsidRDefault="00B91227" w:rsidP="004B7FB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맑은 고딕" w:eastAsia="맑은 고딕" w:hAnsi="맑은 고딕"/>
                <w:sz w:val="20"/>
                <w:lang w:eastAsia="ko-KR"/>
              </w:rPr>
            </w:pP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교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수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  </w:t>
            </w:r>
            <w:r w:rsidR="000620C4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김용백</w:t>
            </w:r>
          </w:p>
          <w:p w14:paraId="61E849F6" w14:textId="77777777" w:rsidR="00B91227" w:rsidRPr="00FC5CFC" w:rsidRDefault="00B91227" w:rsidP="004B7FB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맑은 고딕" w:eastAsia="맑은 고딕" w:hAnsi="맑은 고딕"/>
                <w:sz w:val="6"/>
                <w:lang w:eastAsia="ko-KR"/>
              </w:rPr>
            </w:pPr>
          </w:p>
          <w:p w14:paraId="276A4F9D" w14:textId="77777777" w:rsidR="00B91227" w:rsidRPr="00EC5F10" w:rsidRDefault="00B91227" w:rsidP="000A3BE3">
            <w:pPr>
              <w:pStyle w:val="s0"/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FC5CFC">
              <w:rPr>
                <w:rFonts w:ascii="맑은 고딕" w:eastAsia="맑은 고딕" w:hAnsi="맑은 고딕" w:hint="eastAsia"/>
                <w:sz w:val="20"/>
                <w:lang w:eastAsia="ko-KR"/>
              </w:rPr>
              <w:t>“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본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소견서는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의뢰된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가검물에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한정된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검사결과로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소송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및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기타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법적인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요인으로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사용할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수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없습니다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>.</w:t>
            </w:r>
          </w:p>
        </w:tc>
      </w:tr>
    </w:tbl>
    <w:p w14:paraId="293DBF53" w14:textId="147FB050" w:rsidR="00941EEF" w:rsidRDefault="00941EEF">
      <w:pPr>
        <w:tabs>
          <w:tab w:val="left" w:pos="6330"/>
        </w:tabs>
        <w:rPr>
          <w:lang w:eastAsia="ko-KR"/>
        </w:rPr>
      </w:pPr>
    </w:p>
    <w:p w14:paraId="1C917D46" w14:textId="77777777" w:rsidR="001F0FB1" w:rsidRPr="001F0FB1" w:rsidRDefault="00941EEF">
      <w:pPr>
        <w:tabs>
          <w:tab w:val="left" w:pos="6330"/>
        </w:tabs>
        <w:rPr>
          <w:lang w:eastAsia="ko-KR"/>
        </w:rPr>
      </w:pPr>
      <w:r>
        <w:rPr>
          <w:lang w:eastAsia="ko-KR"/>
        </w:rPr>
        <w:br w:type="column"/>
      </w:r>
    </w:p>
    <w:sectPr w:rsidR="001F0FB1" w:rsidRPr="001F0FB1" w:rsidSect="00CE7008">
      <w:pgSz w:w="11900" w:h="16840"/>
      <w:pgMar w:top="1440" w:right="1127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FFD80A" w14:textId="77777777" w:rsidR="00383BB9" w:rsidRDefault="00383BB9" w:rsidP="0022004F">
      <w:pPr>
        <w:spacing w:after="0"/>
      </w:pPr>
      <w:r>
        <w:separator/>
      </w:r>
    </w:p>
  </w:endnote>
  <w:endnote w:type="continuationSeparator" w:id="0">
    <w:p w14:paraId="5F06B618" w14:textId="77777777" w:rsidR="00383BB9" w:rsidRDefault="00383BB9" w:rsidP="002200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í•œì»´ë°”íƒ•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7EE81" w14:textId="77777777" w:rsidR="00383BB9" w:rsidRDefault="00383BB9" w:rsidP="0022004F">
      <w:pPr>
        <w:spacing w:after="0"/>
      </w:pPr>
      <w:r>
        <w:separator/>
      </w:r>
    </w:p>
  </w:footnote>
  <w:footnote w:type="continuationSeparator" w:id="0">
    <w:p w14:paraId="615A9D4F" w14:textId="77777777" w:rsidR="00383BB9" w:rsidRDefault="00383BB9" w:rsidP="002200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67B06"/>
    <w:multiLevelType w:val="hybridMultilevel"/>
    <w:tmpl w:val="55C0FDDE"/>
    <w:lvl w:ilvl="0" w:tplc="BC801184">
      <w:start w:val="1"/>
      <w:numFmt w:val="decimal"/>
      <w:lvlText w:val="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5" w:hanging="400"/>
      </w:pPr>
    </w:lvl>
    <w:lvl w:ilvl="2" w:tplc="0409001B" w:tentative="1">
      <w:start w:val="1"/>
      <w:numFmt w:val="lowerRoman"/>
      <w:lvlText w:val="%3."/>
      <w:lvlJc w:val="right"/>
      <w:pPr>
        <w:ind w:left="1365" w:hanging="400"/>
      </w:pPr>
    </w:lvl>
    <w:lvl w:ilvl="3" w:tplc="0409000F" w:tentative="1">
      <w:start w:val="1"/>
      <w:numFmt w:val="decimal"/>
      <w:lvlText w:val="%4."/>
      <w:lvlJc w:val="left"/>
      <w:pPr>
        <w:ind w:left="1765" w:hanging="400"/>
      </w:pPr>
    </w:lvl>
    <w:lvl w:ilvl="4" w:tplc="04090019" w:tentative="1">
      <w:start w:val="1"/>
      <w:numFmt w:val="upperLetter"/>
      <w:lvlText w:val="%5."/>
      <w:lvlJc w:val="left"/>
      <w:pPr>
        <w:ind w:left="2165" w:hanging="400"/>
      </w:pPr>
    </w:lvl>
    <w:lvl w:ilvl="5" w:tplc="0409001B" w:tentative="1">
      <w:start w:val="1"/>
      <w:numFmt w:val="lowerRoman"/>
      <w:lvlText w:val="%6."/>
      <w:lvlJc w:val="right"/>
      <w:pPr>
        <w:ind w:left="2565" w:hanging="400"/>
      </w:pPr>
    </w:lvl>
    <w:lvl w:ilvl="6" w:tplc="0409000F" w:tentative="1">
      <w:start w:val="1"/>
      <w:numFmt w:val="decimal"/>
      <w:lvlText w:val="%7."/>
      <w:lvlJc w:val="left"/>
      <w:pPr>
        <w:ind w:left="2965" w:hanging="400"/>
      </w:pPr>
    </w:lvl>
    <w:lvl w:ilvl="7" w:tplc="04090019" w:tentative="1">
      <w:start w:val="1"/>
      <w:numFmt w:val="upperLetter"/>
      <w:lvlText w:val="%8."/>
      <w:lvlJc w:val="left"/>
      <w:pPr>
        <w:ind w:left="3365" w:hanging="400"/>
      </w:pPr>
    </w:lvl>
    <w:lvl w:ilvl="8" w:tplc="0409001B" w:tentative="1">
      <w:start w:val="1"/>
      <w:numFmt w:val="lowerRoman"/>
      <w:lvlText w:val="%9."/>
      <w:lvlJc w:val="right"/>
      <w:pPr>
        <w:ind w:left="3765" w:hanging="400"/>
      </w:pPr>
    </w:lvl>
  </w:abstractNum>
  <w:abstractNum w:abstractNumId="1">
    <w:nsid w:val="1DA45F06"/>
    <w:multiLevelType w:val="hybridMultilevel"/>
    <w:tmpl w:val="AFBE76D8"/>
    <w:lvl w:ilvl="0" w:tplc="22F80D1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2CDC1C84"/>
    <w:multiLevelType w:val="hybridMultilevel"/>
    <w:tmpl w:val="775093C8"/>
    <w:lvl w:ilvl="0" w:tplc="E702EA4E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>
    <w:nsid w:val="321E7450"/>
    <w:multiLevelType w:val="hybridMultilevel"/>
    <w:tmpl w:val="6C986B76"/>
    <w:lvl w:ilvl="0" w:tplc="3DA67644">
      <w:start w:val="2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4">
    <w:nsid w:val="33DB099B"/>
    <w:multiLevelType w:val="hybridMultilevel"/>
    <w:tmpl w:val="A01A87A0"/>
    <w:lvl w:ilvl="0" w:tplc="1C08A4BE">
      <w:start w:val="1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5">
    <w:nsid w:val="39860B13"/>
    <w:multiLevelType w:val="hybridMultilevel"/>
    <w:tmpl w:val="BB1841A4"/>
    <w:lvl w:ilvl="0" w:tplc="CC44CF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C746BBA"/>
    <w:multiLevelType w:val="hybridMultilevel"/>
    <w:tmpl w:val="FB102A92"/>
    <w:lvl w:ilvl="0" w:tplc="91E0C7EA">
      <w:start w:val="1"/>
      <w:numFmt w:val="bullet"/>
      <w:lvlText w:val=""/>
      <w:lvlJc w:val="left"/>
      <w:pPr>
        <w:ind w:left="69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7">
    <w:nsid w:val="447E65A5"/>
    <w:multiLevelType w:val="hybridMultilevel"/>
    <w:tmpl w:val="ED487EE4"/>
    <w:lvl w:ilvl="0" w:tplc="2D662A02">
      <w:start w:val="1"/>
      <w:numFmt w:val="decimal"/>
      <w:lvlText w:val="%1)"/>
      <w:lvlJc w:val="left"/>
      <w:pPr>
        <w:ind w:left="660" w:hanging="360"/>
      </w:pPr>
      <w:rPr>
        <w:rFonts w:ascii="맑은 고딕" w:eastAsia="맑은 고딕" w:hAnsi="맑은 고딕" w:cs="Arial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>
    <w:nsid w:val="54AF09DB"/>
    <w:multiLevelType w:val="hybridMultilevel"/>
    <w:tmpl w:val="3386F4AE"/>
    <w:lvl w:ilvl="0" w:tplc="973438CC">
      <w:start w:val="2"/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9">
    <w:nsid w:val="60306532"/>
    <w:multiLevelType w:val="hybridMultilevel"/>
    <w:tmpl w:val="89309998"/>
    <w:lvl w:ilvl="0" w:tplc="3C8C4E62">
      <w:start w:val="1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0">
    <w:nsid w:val="6DD714FE"/>
    <w:multiLevelType w:val="hybridMultilevel"/>
    <w:tmpl w:val="1B889FE0"/>
    <w:lvl w:ilvl="0" w:tplc="EC96E7A4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5" w:hanging="400"/>
      </w:pPr>
    </w:lvl>
    <w:lvl w:ilvl="2" w:tplc="0409001B" w:tentative="1">
      <w:start w:val="1"/>
      <w:numFmt w:val="lowerRoman"/>
      <w:lvlText w:val="%3."/>
      <w:lvlJc w:val="right"/>
      <w:pPr>
        <w:ind w:left="1365" w:hanging="400"/>
      </w:pPr>
    </w:lvl>
    <w:lvl w:ilvl="3" w:tplc="0409000F" w:tentative="1">
      <w:start w:val="1"/>
      <w:numFmt w:val="decimal"/>
      <w:lvlText w:val="%4."/>
      <w:lvlJc w:val="left"/>
      <w:pPr>
        <w:ind w:left="1765" w:hanging="400"/>
      </w:pPr>
    </w:lvl>
    <w:lvl w:ilvl="4" w:tplc="04090019" w:tentative="1">
      <w:start w:val="1"/>
      <w:numFmt w:val="upperLetter"/>
      <w:lvlText w:val="%5."/>
      <w:lvlJc w:val="left"/>
      <w:pPr>
        <w:ind w:left="2165" w:hanging="400"/>
      </w:pPr>
    </w:lvl>
    <w:lvl w:ilvl="5" w:tplc="0409001B" w:tentative="1">
      <w:start w:val="1"/>
      <w:numFmt w:val="lowerRoman"/>
      <w:lvlText w:val="%6."/>
      <w:lvlJc w:val="right"/>
      <w:pPr>
        <w:ind w:left="2565" w:hanging="400"/>
      </w:pPr>
    </w:lvl>
    <w:lvl w:ilvl="6" w:tplc="0409000F" w:tentative="1">
      <w:start w:val="1"/>
      <w:numFmt w:val="decimal"/>
      <w:lvlText w:val="%7."/>
      <w:lvlJc w:val="left"/>
      <w:pPr>
        <w:ind w:left="2965" w:hanging="400"/>
      </w:pPr>
    </w:lvl>
    <w:lvl w:ilvl="7" w:tplc="04090019" w:tentative="1">
      <w:start w:val="1"/>
      <w:numFmt w:val="upperLetter"/>
      <w:lvlText w:val="%8."/>
      <w:lvlJc w:val="left"/>
      <w:pPr>
        <w:ind w:left="3365" w:hanging="400"/>
      </w:pPr>
    </w:lvl>
    <w:lvl w:ilvl="8" w:tplc="0409001B" w:tentative="1">
      <w:start w:val="1"/>
      <w:numFmt w:val="lowerRoman"/>
      <w:lvlText w:val="%9."/>
      <w:lvlJc w:val="right"/>
      <w:pPr>
        <w:ind w:left="3765" w:hanging="400"/>
      </w:pPr>
    </w:lvl>
  </w:abstractNum>
  <w:abstractNum w:abstractNumId="11">
    <w:nsid w:val="72493858"/>
    <w:multiLevelType w:val="hybridMultilevel"/>
    <w:tmpl w:val="38B03890"/>
    <w:lvl w:ilvl="0" w:tplc="C80E5D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B134E18"/>
    <w:multiLevelType w:val="hybridMultilevel"/>
    <w:tmpl w:val="08EA6AFE"/>
    <w:lvl w:ilvl="0" w:tplc="54A21C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FF05FA7"/>
    <w:multiLevelType w:val="hybridMultilevel"/>
    <w:tmpl w:val="004A4D22"/>
    <w:lvl w:ilvl="0" w:tplc="3494715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11"/>
  </w:num>
  <w:num w:numId="11">
    <w:abstractNumId w:val="10"/>
  </w:num>
  <w:num w:numId="12">
    <w:abstractNumId w:val="12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bordersDoNotSurroundHeader/>
  <w:bordersDoNotSurroundFooter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10"/>
    <w:rsid w:val="00000214"/>
    <w:rsid w:val="00000FFC"/>
    <w:rsid w:val="000010DC"/>
    <w:rsid w:val="000010F4"/>
    <w:rsid w:val="000015CE"/>
    <w:rsid w:val="00001701"/>
    <w:rsid w:val="000020A0"/>
    <w:rsid w:val="000020C3"/>
    <w:rsid w:val="000021CB"/>
    <w:rsid w:val="00002277"/>
    <w:rsid w:val="00002763"/>
    <w:rsid w:val="00002FD2"/>
    <w:rsid w:val="00003019"/>
    <w:rsid w:val="00003E0C"/>
    <w:rsid w:val="00003E0E"/>
    <w:rsid w:val="000041B1"/>
    <w:rsid w:val="00005353"/>
    <w:rsid w:val="000053E6"/>
    <w:rsid w:val="00005A4E"/>
    <w:rsid w:val="000060B8"/>
    <w:rsid w:val="000062C5"/>
    <w:rsid w:val="00006591"/>
    <w:rsid w:val="00006D6F"/>
    <w:rsid w:val="00007219"/>
    <w:rsid w:val="00007280"/>
    <w:rsid w:val="000074A3"/>
    <w:rsid w:val="00007ABF"/>
    <w:rsid w:val="00007B2D"/>
    <w:rsid w:val="00007E38"/>
    <w:rsid w:val="0001011D"/>
    <w:rsid w:val="00010E7E"/>
    <w:rsid w:val="0001139E"/>
    <w:rsid w:val="000118EB"/>
    <w:rsid w:val="00011EC7"/>
    <w:rsid w:val="0001246B"/>
    <w:rsid w:val="000126ED"/>
    <w:rsid w:val="00012D7B"/>
    <w:rsid w:val="00013100"/>
    <w:rsid w:val="00013BAB"/>
    <w:rsid w:val="000149CB"/>
    <w:rsid w:val="00015DF5"/>
    <w:rsid w:val="00015F77"/>
    <w:rsid w:val="0001629C"/>
    <w:rsid w:val="00016414"/>
    <w:rsid w:val="000169A1"/>
    <w:rsid w:val="00016A70"/>
    <w:rsid w:val="000174D7"/>
    <w:rsid w:val="0001751B"/>
    <w:rsid w:val="00017E5D"/>
    <w:rsid w:val="00020184"/>
    <w:rsid w:val="0002106D"/>
    <w:rsid w:val="00021219"/>
    <w:rsid w:val="0002170B"/>
    <w:rsid w:val="00021784"/>
    <w:rsid w:val="00021B62"/>
    <w:rsid w:val="00021D15"/>
    <w:rsid w:val="0002233D"/>
    <w:rsid w:val="00023067"/>
    <w:rsid w:val="0002341E"/>
    <w:rsid w:val="00023631"/>
    <w:rsid w:val="000236AE"/>
    <w:rsid w:val="00023A07"/>
    <w:rsid w:val="00024080"/>
    <w:rsid w:val="00024B0A"/>
    <w:rsid w:val="00024F25"/>
    <w:rsid w:val="00025819"/>
    <w:rsid w:val="000258D5"/>
    <w:rsid w:val="00026335"/>
    <w:rsid w:val="000263F1"/>
    <w:rsid w:val="000269B7"/>
    <w:rsid w:val="00026BA9"/>
    <w:rsid w:val="00026BB7"/>
    <w:rsid w:val="000270F2"/>
    <w:rsid w:val="000272A8"/>
    <w:rsid w:val="000272F5"/>
    <w:rsid w:val="000274E0"/>
    <w:rsid w:val="00027585"/>
    <w:rsid w:val="00030927"/>
    <w:rsid w:val="00031814"/>
    <w:rsid w:val="0003229D"/>
    <w:rsid w:val="000322C0"/>
    <w:rsid w:val="000326FA"/>
    <w:rsid w:val="0003278B"/>
    <w:rsid w:val="000329E7"/>
    <w:rsid w:val="00032A75"/>
    <w:rsid w:val="00032D44"/>
    <w:rsid w:val="00032DDB"/>
    <w:rsid w:val="00034126"/>
    <w:rsid w:val="000342D3"/>
    <w:rsid w:val="00034A9D"/>
    <w:rsid w:val="000354FB"/>
    <w:rsid w:val="00035788"/>
    <w:rsid w:val="00036A0E"/>
    <w:rsid w:val="0003731B"/>
    <w:rsid w:val="00037570"/>
    <w:rsid w:val="00037991"/>
    <w:rsid w:val="00037CA1"/>
    <w:rsid w:val="00037F42"/>
    <w:rsid w:val="0004002B"/>
    <w:rsid w:val="00040BA3"/>
    <w:rsid w:val="00040F6F"/>
    <w:rsid w:val="00041715"/>
    <w:rsid w:val="00041CCF"/>
    <w:rsid w:val="00042C40"/>
    <w:rsid w:val="00042E20"/>
    <w:rsid w:val="0004359A"/>
    <w:rsid w:val="000435F8"/>
    <w:rsid w:val="00043DA7"/>
    <w:rsid w:val="00044153"/>
    <w:rsid w:val="000444CE"/>
    <w:rsid w:val="0004481A"/>
    <w:rsid w:val="00044EC7"/>
    <w:rsid w:val="00045A20"/>
    <w:rsid w:val="00045B18"/>
    <w:rsid w:val="000468B9"/>
    <w:rsid w:val="00046D3D"/>
    <w:rsid w:val="00047D60"/>
    <w:rsid w:val="00047E74"/>
    <w:rsid w:val="00050062"/>
    <w:rsid w:val="000512DE"/>
    <w:rsid w:val="00051792"/>
    <w:rsid w:val="0005284D"/>
    <w:rsid w:val="00053103"/>
    <w:rsid w:val="00053544"/>
    <w:rsid w:val="000542A1"/>
    <w:rsid w:val="0005445C"/>
    <w:rsid w:val="00054629"/>
    <w:rsid w:val="00054ABE"/>
    <w:rsid w:val="00055E05"/>
    <w:rsid w:val="00055FA6"/>
    <w:rsid w:val="00056726"/>
    <w:rsid w:val="00056A34"/>
    <w:rsid w:val="00057751"/>
    <w:rsid w:val="00060F73"/>
    <w:rsid w:val="0006207F"/>
    <w:rsid w:val="000620B5"/>
    <w:rsid w:val="000620C4"/>
    <w:rsid w:val="0006271E"/>
    <w:rsid w:val="000627B3"/>
    <w:rsid w:val="000628D3"/>
    <w:rsid w:val="0006301D"/>
    <w:rsid w:val="000635C1"/>
    <w:rsid w:val="0006459C"/>
    <w:rsid w:val="000648A2"/>
    <w:rsid w:val="000657A3"/>
    <w:rsid w:val="0006612A"/>
    <w:rsid w:val="0006645D"/>
    <w:rsid w:val="000667A0"/>
    <w:rsid w:val="00066D20"/>
    <w:rsid w:val="00067C7F"/>
    <w:rsid w:val="0007043D"/>
    <w:rsid w:val="0007043F"/>
    <w:rsid w:val="000707EA"/>
    <w:rsid w:val="00071ABE"/>
    <w:rsid w:val="00071D66"/>
    <w:rsid w:val="0007267B"/>
    <w:rsid w:val="00072CCC"/>
    <w:rsid w:val="00073162"/>
    <w:rsid w:val="000741BE"/>
    <w:rsid w:val="0007528D"/>
    <w:rsid w:val="00075AB0"/>
    <w:rsid w:val="00075AE8"/>
    <w:rsid w:val="00075EC1"/>
    <w:rsid w:val="00076EBA"/>
    <w:rsid w:val="00077246"/>
    <w:rsid w:val="000779CA"/>
    <w:rsid w:val="00080C07"/>
    <w:rsid w:val="00081C4F"/>
    <w:rsid w:val="00083659"/>
    <w:rsid w:val="00083CBE"/>
    <w:rsid w:val="00084038"/>
    <w:rsid w:val="0008582C"/>
    <w:rsid w:val="00086682"/>
    <w:rsid w:val="00086B0D"/>
    <w:rsid w:val="00086BE7"/>
    <w:rsid w:val="00086C9C"/>
    <w:rsid w:val="000870C2"/>
    <w:rsid w:val="000879D2"/>
    <w:rsid w:val="00087E1C"/>
    <w:rsid w:val="000900FC"/>
    <w:rsid w:val="0009048C"/>
    <w:rsid w:val="000904AE"/>
    <w:rsid w:val="00090543"/>
    <w:rsid w:val="00090F1E"/>
    <w:rsid w:val="000917FB"/>
    <w:rsid w:val="00091A94"/>
    <w:rsid w:val="000927C2"/>
    <w:rsid w:val="00092A1C"/>
    <w:rsid w:val="00092D2E"/>
    <w:rsid w:val="00093362"/>
    <w:rsid w:val="0009390D"/>
    <w:rsid w:val="00093D4B"/>
    <w:rsid w:val="000941BE"/>
    <w:rsid w:val="00094271"/>
    <w:rsid w:val="00094AF4"/>
    <w:rsid w:val="00095926"/>
    <w:rsid w:val="00095C96"/>
    <w:rsid w:val="00095F5B"/>
    <w:rsid w:val="000979B0"/>
    <w:rsid w:val="000A0912"/>
    <w:rsid w:val="000A0F4D"/>
    <w:rsid w:val="000A1750"/>
    <w:rsid w:val="000A1A84"/>
    <w:rsid w:val="000A234A"/>
    <w:rsid w:val="000A2EC6"/>
    <w:rsid w:val="000A2F45"/>
    <w:rsid w:val="000A36EB"/>
    <w:rsid w:val="000A3BE3"/>
    <w:rsid w:val="000A4200"/>
    <w:rsid w:val="000A4D47"/>
    <w:rsid w:val="000A583B"/>
    <w:rsid w:val="000A6762"/>
    <w:rsid w:val="000A6FD6"/>
    <w:rsid w:val="000A7ED5"/>
    <w:rsid w:val="000B01E8"/>
    <w:rsid w:val="000B02F7"/>
    <w:rsid w:val="000B061E"/>
    <w:rsid w:val="000B0853"/>
    <w:rsid w:val="000B098D"/>
    <w:rsid w:val="000B0D62"/>
    <w:rsid w:val="000B1A09"/>
    <w:rsid w:val="000B1E38"/>
    <w:rsid w:val="000B2620"/>
    <w:rsid w:val="000B2694"/>
    <w:rsid w:val="000B2C90"/>
    <w:rsid w:val="000B3265"/>
    <w:rsid w:val="000B35C5"/>
    <w:rsid w:val="000B36DB"/>
    <w:rsid w:val="000B37A8"/>
    <w:rsid w:val="000B44B2"/>
    <w:rsid w:val="000B494F"/>
    <w:rsid w:val="000B4FF8"/>
    <w:rsid w:val="000B5C64"/>
    <w:rsid w:val="000B5E07"/>
    <w:rsid w:val="000B607D"/>
    <w:rsid w:val="000B7090"/>
    <w:rsid w:val="000C0201"/>
    <w:rsid w:val="000C04CE"/>
    <w:rsid w:val="000C0A41"/>
    <w:rsid w:val="000C0DDA"/>
    <w:rsid w:val="000C0FC4"/>
    <w:rsid w:val="000C1C74"/>
    <w:rsid w:val="000C1FC7"/>
    <w:rsid w:val="000C2AF9"/>
    <w:rsid w:val="000C345F"/>
    <w:rsid w:val="000C3A8F"/>
    <w:rsid w:val="000C3E5E"/>
    <w:rsid w:val="000C44B1"/>
    <w:rsid w:val="000C4CB6"/>
    <w:rsid w:val="000C4DD9"/>
    <w:rsid w:val="000C4E08"/>
    <w:rsid w:val="000C53CC"/>
    <w:rsid w:val="000C54BD"/>
    <w:rsid w:val="000C58AF"/>
    <w:rsid w:val="000C5B7E"/>
    <w:rsid w:val="000C5BEF"/>
    <w:rsid w:val="000C5E7E"/>
    <w:rsid w:val="000C68CA"/>
    <w:rsid w:val="000C7890"/>
    <w:rsid w:val="000C7DD4"/>
    <w:rsid w:val="000D0294"/>
    <w:rsid w:val="000D0801"/>
    <w:rsid w:val="000D0AE4"/>
    <w:rsid w:val="000D0CA2"/>
    <w:rsid w:val="000D0EE2"/>
    <w:rsid w:val="000D14EC"/>
    <w:rsid w:val="000D167B"/>
    <w:rsid w:val="000D1BBD"/>
    <w:rsid w:val="000D2282"/>
    <w:rsid w:val="000D2A0A"/>
    <w:rsid w:val="000D2F55"/>
    <w:rsid w:val="000D304F"/>
    <w:rsid w:val="000D34DE"/>
    <w:rsid w:val="000D3D1D"/>
    <w:rsid w:val="000D3E74"/>
    <w:rsid w:val="000D4E15"/>
    <w:rsid w:val="000D5143"/>
    <w:rsid w:val="000D535B"/>
    <w:rsid w:val="000D63D7"/>
    <w:rsid w:val="000D6669"/>
    <w:rsid w:val="000D6A50"/>
    <w:rsid w:val="000D774C"/>
    <w:rsid w:val="000D7828"/>
    <w:rsid w:val="000E02DF"/>
    <w:rsid w:val="000E054D"/>
    <w:rsid w:val="000E24D8"/>
    <w:rsid w:val="000E2C61"/>
    <w:rsid w:val="000E2EFF"/>
    <w:rsid w:val="000E2F86"/>
    <w:rsid w:val="000E30BD"/>
    <w:rsid w:val="000E33E2"/>
    <w:rsid w:val="000E3439"/>
    <w:rsid w:val="000E3536"/>
    <w:rsid w:val="000E4EE8"/>
    <w:rsid w:val="000E611F"/>
    <w:rsid w:val="000E63BB"/>
    <w:rsid w:val="000E6B47"/>
    <w:rsid w:val="000E6CF8"/>
    <w:rsid w:val="000E7281"/>
    <w:rsid w:val="000E7784"/>
    <w:rsid w:val="000F0FCE"/>
    <w:rsid w:val="000F11AB"/>
    <w:rsid w:val="000F1631"/>
    <w:rsid w:val="000F171B"/>
    <w:rsid w:val="000F1AEF"/>
    <w:rsid w:val="000F201F"/>
    <w:rsid w:val="000F2433"/>
    <w:rsid w:val="000F2476"/>
    <w:rsid w:val="000F3389"/>
    <w:rsid w:val="000F3CC4"/>
    <w:rsid w:val="000F3CDF"/>
    <w:rsid w:val="000F54A4"/>
    <w:rsid w:val="000F59C7"/>
    <w:rsid w:val="000F63F2"/>
    <w:rsid w:val="000F68A0"/>
    <w:rsid w:val="000F71B7"/>
    <w:rsid w:val="000F77BF"/>
    <w:rsid w:val="000F7BE4"/>
    <w:rsid w:val="001001F3"/>
    <w:rsid w:val="00100DD2"/>
    <w:rsid w:val="00100F20"/>
    <w:rsid w:val="00101999"/>
    <w:rsid w:val="0010245B"/>
    <w:rsid w:val="0010254C"/>
    <w:rsid w:val="0010277B"/>
    <w:rsid w:val="00102811"/>
    <w:rsid w:val="00102845"/>
    <w:rsid w:val="00102941"/>
    <w:rsid w:val="00102CC6"/>
    <w:rsid w:val="00103070"/>
    <w:rsid w:val="00103771"/>
    <w:rsid w:val="0010399E"/>
    <w:rsid w:val="00104682"/>
    <w:rsid w:val="00104BD6"/>
    <w:rsid w:val="0010534C"/>
    <w:rsid w:val="00105513"/>
    <w:rsid w:val="0010562D"/>
    <w:rsid w:val="0010571F"/>
    <w:rsid w:val="001061CD"/>
    <w:rsid w:val="00107740"/>
    <w:rsid w:val="001078FF"/>
    <w:rsid w:val="001079FB"/>
    <w:rsid w:val="00107AEE"/>
    <w:rsid w:val="00107EA1"/>
    <w:rsid w:val="00110346"/>
    <w:rsid w:val="001103BA"/>
    <w:rsid w:val="00110595"/>
    <w:rsid w:val="00112289"/>
    <w:rsid w:val="001127EC"/>
    <w:rsid w:val="00113946"/>
    <w:rsid w:val="00113C76"/>
    <w:rsid w:val="00114614"/>
    <w:rsid w:val="00116263"/>
    <w:rsid w:val="00116287"/>
    <w:rsid w:val="00117703"/>
    <w:rsid w:val="00120299"/>
    <w:rsid w:val="001202DA"/>
    <w:rsid w:val="00120B1E"/>
    <w:rsid w:val="00120BDE"/>
    <w:rsid w:val="001215E4"/>
    <w:rsid w:val="00121CF7"/>
    <w:rsid w:val="00122835"/>
    <w:rsid w:val="00122CC1"/>
    <w:rsid w:val="00122DF3"/>
    <w:rsid w:val="001233FA"/>
    <w:rsid w:val="00123588"/>
    <w:rsid w:val="00124237"/>
    <w:rsid w:val="00124605"/>
    <w:rsid w:val="00125C17"/>
    <w:rsid w:val="00125C4A"/>
    <w:rsid w:val="00125FCC"/>
    <w:rsid w:val="00127136"/>
    <w:rsid w:val="001272EE"/>
    <w:rsid w:val="001309AC"/>
    <w:rsid w:val="0013116F"/>
    <w:rsid w:val="00131416"/>
    <w:rsid w:val="00131AE0"/>
    <w:rsid w:val="00132098"/>
    <w:rsid w:val="00132C08"/>
    <w:rsid w:val="00133D43"/>
    <w:rsid w:val="00133D8D"/>
    <w:rsid w:val="00133FA5"/>
    <w:rsid w:val="00134913"/>
    <w:rsid w:val="00135336"/>
    <w:rsid w:val="001354BC"/>
    <w:rsid w:val="001357ED"/>
    <w:rsid w:val="001358D1"/>
    <w:rsid w:val="001367AB"/>
    <w:rsid w:val="00136954"/>
    <w:rsid w:val="001370A3"/>
    <w:rsid w:val="0013757F"/>
    <w:rsid w:val="00137A47"/>
    <w:rsid w:val="00137DD7"/>
    <w:rsid w:val="001403C5"/>
    <w:rsid w:val="001410D5"/>
    <w:rsid w:val="00141297"/>
    <w:rsid w:val="001413EB"/>
    <w:rsid w:val="00142114"/>
    <w:rsid w:val="0014341E"/>
    <w:rsid w:val="00143447"/>
    <w:rsid w:val="001436EC"/>
    <w:rsid w:val="00143E7F"/>
    <w:rsid w:val="00144DBE"/>
    <w:rsid w:val="00144F39"/>
    <w:rsid w:val="0014549A"/>
    <w:rsid w:val="00145E89"/>
    <w:rsid w:val="001462BD"/>
    <w:rsid w:val="00147048"/>
    <w:rsid w:val="00147221"/>
    <w:rsid w:val="001479A4"/>
    <w:rsid w:val="00147E37"/>
    <w:rsid w:val="00150733"/>
    <w:rsid w:val="00151262"/>
    <w:rsid w:val="0015171E"/>
    <w:rsid w:val="00151AC4"/>
    <w:rsid w:val="00151AD3"/>
    <w:rsid w:val="00152A5E"/>
    <w:rsid w:val="00153273"/>
    <w:rsid w:val="001535F9"/>
    <w:rsid w:val="0015399F"/>
    <w:rsid w:val="00154289"/>
    <w:rsid w:val="001550C0"/>
    <w:rsid w:val="00155D8A"/>
    <w:rsid w:val="001561EE"/>
    <w:rsid w:val="00156EBB"/>
    <w:rsid w:val="00156FD7"/>
    <w:rsid w:val="0015788B"/>
    <w:rsid w:val="00157D24"/>
    <w:rsid w:val="0016020E"/>
    <w:rsid w:val="001605EA"/>
    <w:rsid w:val="0016113A"/>
    <w:rsid w:val="00161261"/>
    <w:rsid w:val="001612F2"/>
    <w:rsid w:val="00161AC9"/>
    <w:rsid w:val="00161F81"/>
    <w:rsid w:val="001620A4"/>
    <w:rsid w:val="001622AF"/>
    <w:rsid w:val="00162528"/>
    <w:rsid w:val="0016279F"/>
    <w:rsid w:val="00163078"/>
    <w:rsid w:val="00163094"/>
    <w:rsid w:val="0016343F"/>
    <w:rsid w:val="001637A2"/>
    <w:rsid w:val="001650B1"/>
    <w:rsid w:val="00165248"/>
    <w:rsid w:val="00165338"/>
    <w:rsid w:val="00165C90"/>
    <w:rsid w:val="0016625C"/>
    <w:rsid w:val="00166273"/>
    <w:rsid w:val="00166771"/>
    <w:rsid w:val="00166899"/>
    <w:rsid w:val="00166923"/>
    <w:rsid w:val="00166C99"/>
    <w:rsid w:val="00166E30"/>
    <w:rsid w:val="0016705B"/>
    <w:rsid w:val="00167096"/>
    <w:rsid w:val="001671E2"/>
    <w:rsid w:val="001671E7"/>
    <w:rsid w:val="0016777D"/>
    <w:rsid w:val="00167BDD"/>
    <w:rsid w:val="00167F19"/>
    <w:rsid w:val="001700F2"/>
    <w:rsid w:val="001706A6"/>
    <w:rsid w:val="00171180"/>
    <w:rsid w:val="00171488"/>
    <w:rsid w:val="001724F9"/>
    <w:rsid w:val="0017262E"/>
    <w:rsid w:val="001726F5"/>
    <w:rsid w:val="00172A40"/>
    <w:rsid w:val="00172CCF"/>
    <w:rsid w:val="00172D0A"/>
    <w:rsid w:val="00172D69"/>
    <w:rsid w:val="00173549"/>
    <w:rsid w:val="00173883"/>
    <w:rsid w:val="001742C1"/>
    <w:rsid w:val="00174671"/>
    <w:rsid w:val="00175343"/>
    <w:rsid w:val="00175384"/>
    <w:rsid w:val="001755C2"/>
    <w:rsid w:val="001757A9"/>
    <w:rsid w:val="00175A0D"/>
    <w:rsid w:val="00175A3F"/>
    <w:rsid w:val="00175E53"/>
    <w:rsid w:val="001760B9"/>
    <w:rsid w:val="0017688B"/>
    <w:rsid w:val="00177541"/>
    <w:rsid w:val="0017756D"/>
    <w:rsid w:val="00177A41"/>
    <w:rsid w:val="00177B4B"/>
    <w:rsid w:val="00177D1D"/>
    <w:rsid w:val="00177D21"/>
    <w:rsid w:val="001805DE"/>
    <w:rsid w:val="00180844"/>
    <w:rsid w:val="00180FE7"/>
    <w:rsid w:val="0018326C"/>
    <w:rsid w:val="00183679"/>
    <w:rsid w:val="001836D9"/>
    <w:rsid w:val="001836DD"/>
    <w:rsid w:val="001836EE"/>
    <w:rsid w:val="001838F0"/>
    <w:rsid w:val="00183FD0"/>
    <w:rsid w:val="00184409"/>
    <w:rsid w:val="00184B01"/>
    <w:rsid w:val="001852C4"/>
    <w:rsid w:val="00185308"/>
    <w:rsid w:val="00185A27"/>
    <w:rsid w:val="00185BC4"/>
    <w:rsid w:val="00187E6F"/>
    <w:rsid w:val="00190B51"/>
    <w:rsid w:val="00191BAA"/>
    <w:rsid w:val="00192599"/>
    <w:rsid w:val="00192631"/>
    <w:rsid w:val="00192F36"/>
    <w:rsid w:val="001937D7"/>
    <w:rsid w:val="001937D9"/>
    <w:rsid w:val="00193B9D"/>
    <w:rsid w:val="00193BA6"/>
    <w:rsid w:val="00193ECD"/>
    <w:rsid w:val="00193F96"/>
    <w:rsid w:val="00194430"/>
    <w:rsid w:val="0019560E"/>
    <w:rsid w:val="001967EA"/>
    <w:rsid w:val="00196DC4"/>
    <w:rsid w:val="00197149"/>
    <w:rsid w:val="001972A9"/>
    <w:rsid w:val="00197533"/>
    <w:rsid w:val="001976D2"/>
    <w:rsid w:val="0019788B"/>
    <w:rsid w:val="00197C91"/>
    <w:rsid w:val="001A0271"/>
    <w:rsid w:val="001A114D"/>
    <w:rsid w:val="001A11E7"/>
    <w:rsid w:val="001A14CC"/>
    <w:rsid w:val="001A19B3"/>
    <w:rsid w:val="001A1A84"/>
    <w:rsid w:val="001A1AE9"/>
    <w:rsid w:val="001A1EC0"/>
    <w:rsid w:val="001A239F"/>
    <w:rsid w:val="001A23FE"/>
    <w:rsid w:val="001A2AEF"/>
    <w:rsid w:val="001A3D3C"/>
    <w:rsid w:val="001A448A"/>
    <w:rsid w:val="001A5057"/>
    <w:rsid w:val="001A5504"/>
    <w:rsid w:val="001A5D60"/>
    <w:rsid w:val="001A6169"/>
    <w:rsid w:val="001A665E"/>
    <w:rsid w:val="001A74D9"/>
    <w:rsid w:val="001A756C"/>
    <w:rsid w:val="001A757D"/>
    <w:rsid w:val="001A76F7"/>
    <w:rsid w:val="001A7787"/>
    <w:rsid w:val="001A7C34"/>
    <w:rsid w:val="001A7CBE"/>
    <w:rsid w:val="001A7E2C"/>
    <w:rsid w:val="001A7E7C"/>
    <w:rsid w:val="001B027D"/>
    <w:rsid w:val="001B05A7"/>
    <w:rsid w:val="001B05C4"/>
    <w:rsid w:val="001B1D4C"/>
    <w:rsid w:val="001B2163"/>
    <w:rsid w:val="001B23C1"/>
    <w:rsid w:val="001B29AA"/>
    <w:rsid w:val="001B2E92"/>
    <w:rsid w:val="001B3181"/>
    <w:rsid w:val="001B33D4"/>
    <w:rsid w:val="001B3BB8"/>
    <w:rsid w:val="001B4568"/>
    <w:rsid w:val="001B459A"/>
    <w:rsid w:val="001B4C02"/>
    <w:rsid w:val="001B4E53"/>
    <w:rsid w:val="001B55EE"/>
    <w:rsid w:val="001B585B"/>
    <w:rsid w:val="001B5869"/>
    <w:rsid w:val="001B586F"/>
    <w:rsid w:val="001B6078"/>
    <w:rsid w:val="001B60B7"/>
    <w:rsid w:val="001B6412"/>
    <w:rsid w:val="001B6BE0"/>
    <w:rsid w:val="001C0025"/>
    <w:rsid w:val="001C0893"/>
    <w:rsid w:val="001C1559"/>
    <w:rsid w:val="001C18FB"/>
    <w:rsid w:val="001C242D"/>
    <w:rsid w:val="001C2612"/>
    <w:rsid w:val="001C2E02"/>
    <w:rsid w:val="001C2FE2"/>
    <w:rsid w:val="001C3A6F"/>
    <w:rsid w:val="001C3D57"/>
    <w:rsid w:val="001C4BF0"/>
    <w:rsid w:val="001C4C9E"/>
    <w:rsid w:val="001C6582"/>
    <w:rsid w:val="001C6786"/>
    <w:rsid w:val="001C6BB9"/>
    <w:rsid w:val="001C6D39"/>
    <w:rsid w:val="001C6D7A"/>
    <w:rsid w:val="001C7D9A"/>
    <w:rsid w:val="001C7EED"/>
    <w:rsid w:val="001D00B3"/>
    <w:rsid w:val="001D0B9E"/>
    <w:rsid w:val="001D0EB3"/>
    <w:rsid w:val="001D0F70"/>
    <w:rsid w:val="001D0F74"/>
    <w:rsid w:val="001D13E6"/>
    <w:rsid w:val="001D157B"/>
    <w:rsid w:val="001D168E"/>
    <w:rsid w:val="001D1724"/>
    <w:rsid w:val="001D2834"/>
    <w:rsid w:val="001D2FFB"/>
    <w:rsid w:val="001D3022"/>
    <w:rsid w:val="001D349E"/>
    <w:rsid w:val="001D3A41"/>
    <w:rsid w:val="001D45DC"/>
    <w:rsid w:val="001D4A52"/>
    <w:rsid w:val="001D5060"/>
    <w:rsid w:val="001D6805"/>
    <w:rsid w:val="001D6E1C"/>
    <w:rsid w:val="001D6EA5"/>
    <w:rsid w:val="001D7394"/>
    <w:rsid w:val="001D7F1B"/>
    <w:rsid w:val="001E0701"/>
    <w:rsid w:val="001E0850"/>
    <w:rsid w:val="001E0CFF"/>
    <w:rsid w:val="001E0D10"/>
    <w:rsid w:val="001E0E8C"/>
    <w:rsid w:val="001E106D"/>
    <w:rsid w:val="001E117E"/>
    <w:rsid w:val="001E1EAD"/>
    <w:rsid w:val="001E275E"/>
    <w:rsid w:val="001E2AF0"/>
    <w:rsid w:val="001E31AE"/>
    <w:rsid w:val="001E39F7"/>
    <w:rsid w:val="001E41C3"/>
    <w:rsid w:val="001E41FE"/>
    <w:rsid w:val="001E4877"/>
    <w:rsid w:val="001E51BE"/>
    <w:rsid w:val="001E5907"/>
    <w:rsid w:val="001E59D0"/>
    <w:rsid w:val="001E5A56"/>
    <w:rsid w:val="001E5C13"/>
    <w:rsid w:val="001E6AA0"/>
    <w:rsid w:val="001E78CE"/>
    <w:rsid w:val="001F094E"/>
    <w:rsid w:val="001F0AAB"/>
    <w:rsid w:val="001F0EBD"/>
    <w:rsid w:val="001F0FB1"/>
    <w:rsid w:val="001F1749"/>
    <w:rsid w:val="001F1B61"/>
    <w:rsid w:val="001F29F9"/>
    <w:rsid w:val="001F2E1A"/>
    <w:rsid w:val="001F2ED6"/>
    <w:rsid w:val="001F35D8"/>
    <w:rsid w:val="001F3C1B"/>
    <w:rsid w:val="001F3CCA"/>
    <w:rsid w:val="001F4312"/>
    <w:rsid w:val="001F4408"/>
    <w:rsid w:val="001F489D"/>
    <w:rsid w:val="001F4E1A"/>
    <w:rsid w:val="001F552D"/>
    <w:rsid w:val="001F5F32"/>
    <w:rsid w:val="001F6798"/>
    <w:rsid w:val="001F6D21"/>
    <w:rsid w:val="001F717A"/>
    <w:rsid w:val="001F724A"/>
    <w:rsid w:val="001F7A3D"/>
    <w:rsid w:val="001F7D00"/>
    <w:rsid w:val="00200C5A"/>
    <w:rsid w:val="00201528"/>
    <w:rsid w:val="0020190D"/>
    <w:rsid w:val="00201AAF"/>
    <w:rsid w:val="00201DE1"/>
    <w:rsid w:val="002022E2"/>
    <w:rsid w:val="00202E26"/>
    <w:rsid w:val="00202F56"/>
    <w:rsid w:val="002034BE"/>
    <w:rsid w:val="0020377E"/>
    <w:rsid w:val="00203A1C"/>
    <w:rsid w:val="00203D51"/>
    <w:rsid w:val="00204DC8"/>
    <w:rsid w:val="00205E58"/>
    <w:rsid w:val="002065C3"/>
    <w:rsid w:val="002065EE"/>
    <w:rsid w:val="00206E6E"/>
    <w:rsid w:val="00206E94"/>
    <w:rsid w:val="002070D6"/>
    <w:rsid w:val="00210153"/>
    <w:rsid w:val="00210968"/>
    <w:rsid w:val="00210990"/>
    <w:rsid w:val="00210C81"/>
    <w:rsid w:val="00211630"/>
    <w:rsid w:val="00211940"/>
    <w:rsid w:val="00212EB4"/>
    <w:rsid w:val="00213133"/>
    <w:rsid w:val="00213893"/>
    <w:rsid w:val="00213C3D"/>
    <w:rsid w:val="0021423A"/>
    <w:rsid w:val="00214295"/>
    <w:rsid w:val="00214C9D"/>
    <w:rsid w:val="00214F7F"/>
    <w:rsid w:val="002168EA"/>
    <w:rsid w:val="00216B4B"/>
    <w:rsid w:val="00216BBF"/>
    <w:rsid w:val="00217C5C"/>
    <w:rsid w:val="0022004F"/>
    <w:rsid w:val="002203D0"/>
    <w:rsid w:val="00220865"/>
    <w:rsid w:val="00220C90"/>
    <w:rsid w:val="0022129C"/>
    <w:rsid w:val="00221C82"/>
    <w:rsid w:val="00221F93"/>
    <w:rsid w:val="00221FEA"/>
    <w:rsid w:val="0022327A"/>
    <w:rsid w:val="00223A82"/>
    <w:rsid w:val="00224237"/>
    <w:rsid w:val="00224608"/>
    <w:rsid w:val="00224B6B"/>
    <w:rsid w:val="0022502C"/>
    <w:rsid w:val="00225349"/>
    <w:rsid w:val="002255C9"/>
    <w:rsid w:val="00225A5F"/>
    <w:rsid w:val="00226C67"/>
    <w:rsid w:val="00227308"/>
    <w:rsid w:val="00227D3E"/>
    <w:rsid w:val="0023132B"/>
    <w:rsid w:val="0023160E"/>
    <w:rsid w:val="002322D5"/>
    <w:rsid w:val="00232674"/>
    <w:rsid w:val="00232D93"/>
    <w:rsid w:val="002338DB"/>
    <w:rsid w:val="00233922"/>
    <w:rsid w:val="0023399A"/>
    <w:rsid w:val="002347ED"/>
    <w:rsid w:val="00235224"/>
    <w:rsid w:val="0023548B"/>
    <w:rsid w:val="00235559"/>
    <w:rsid w:val="00235CFD"/>
    <w:rsid w:val="00235D7C"/>
    <w:rsid w:val="00236421"/>
    <w:rsid w:val="00236A31"/>
    <w:rsid w:val="00237594"/>
    <w:rsid w:val="00237D62"/>
    <w:rsid w:val="002408E1"/>
    <w:rsid w:val="00240E47"/>
    <w:rsid w:val="00240F39"/>
    <w:rsid w:val="00241A2E"/>
    <w:rsid w:val="00241ED0"/>
    <w:rsid w:val="002422C1"/>
    <w:rsid w:val="00242DB7"/>
    <w:rsid w:val="002437C4"/>
    <w:rsid w:val="002437FC"/>
    <w:rsid w:val="00243825"/>
    <w:rsid w:val="00243DBE"/>
    <w:rsid w:val="00243EAA"/>
    <w:rsid w:val="00244F2C"/>
    <w:rsid w:val="00246DE2"/>
    <w:rsid w:val="00246E9B"/>
    <w:rsid w:val="002509EE"/>
    <w:rsid w:val="00250CAB"/>
    <w:rsid w:val="0025132C"/>
    <w:rsid w:val="00251566"/>
    <w:rsid w:val="00252D2D"/>
    <w:rsid w:val="00253B09"/>
    <w:rsid w:val="00253B4F"/>
    <w:rsid w:val="002541A3"/>
    <w:rsid w:val="0025420B"/>
    <w:rsid w:val="002546F9"/>
    <w:rsid w:val="002549FA"/>
    <w:rsid w:val="0025511F"/>
    <w:rsid w:val="00255C8F"/>
    <w:rsid w:val="002571A9"/>
    <w:rsid w:val="00257E23"/>
    <w:rsid w:val="002606CF"/>
    <w:rsid w:val="00260943"/>
    <w:rsid w:val="00260A0A"/>
    <w:rsid w:val="00260D31"/>
    <w:rsid w:val="002622B4"/>
    <w:rsid w:val="002623AA"/>
    <w:rsid w:val="002623B6"/>
    <w:rsid w:val="00262519"/>
    <w:rsid w:val="00262760"/>
    <w:rsid w:val="00262AD4"/>
    <w:rsid w:val="002630C5"/>
    <w:rsid w:val="0026383D"/>
    <w:rsid w:val="00263F48"/>
    <w:rsid w:val="00263F99"/>
    <w:rsid w:val="002645B1"/>
    <w:rsid w:val="00264866"/>
    <w:rsid w:val="00264E70"/>
    <w:rsid w:val="00270947"/>
    <w:rsid w:val="00270A02"/>
    <w:rsid w:val="00270D6D"/>
    <w:rsid w:val="00271158"/>
    <w:rsid w:val="002713E2"/>
    <w:rsid w:val="00271413"/>
    <w:rsid w:val="00271EE6"/>
    <w:rsid w:val="00271EF8"/>
    <w:rsid w:val="00272131"/>
    <w:rsid w:val="00272668"/>
    <w:rsid w:val="0027295F"/>
    <w:rsid w:val="00272A17"/>
    <w:rsid w:val="002732EB"/>
    <w:rsid w:val="00273838"/>
    <w:rsid w:val="00273856"/>
    <w:rsid w:val="00273B2F"/>
    <w:rsid w:val="00273CF5"/>
    <w:rsid w:val="00273DD8"/>
    <w:rsid w:val="00274703"/>
    <w:rsid w:val="00274FD1"/>
    <w:rsid w:val="002752B5"/>
    <w:rsid w:val="002756DD"/>
    <w:rsid w:val="00275B25"/>
    <w:rsid w:val="00275ED5"/>
    <w:rsid w:val="00276472"/>
    <w:rsid w:val="002764BD"/>
    <w:rsid w:val="002764CF"/>
    <w:rsid w:val="00276A45"/>
    <w:rsid w:val="00276EF9"/>
    <w:rsid w:val="00277E60"/>
    <w:rsid w:val="00280DF3"/>
    <w:rsid w:val="002814FB"/>
    <w:rsid w:val="00281630"/>
    <w:rsid w:val="00281C61"/>
    <w:rsid w:val="002822BA"/>
    <w:rsid w:val="00282935"/>
    <w:rsid w:val="002835E3"/>
    <w:rsid w:val="002837AA"/>
    <w:rsid w:val="00283C92"/>
    <w:rsid w:val="00284050"/>
    <w:rsid w:val="002844B5"/>
    <w:rsid w:val="00284C9F"/>
    <w:rsid w:val="00284DD9"/>
    <w:rsid w:val="002852AA"/>
    <w:rsid w:val="00285344"/>
    <w:rsid w:val="0028555D"/>
    <w:rsid w:val="002855C3"/>
    <w:rsid w:val="00285629"/>
    <w:rsid w:val="00285D01"/>
    <w:rsid w:val="002866B3"/>
    <w:rsid w:val="00287574"/>
    <w:rsid w:val="002879AC"/>
    <w:rsid w:val="00287CCE"/>
    <w:rsid w:val="00290148"/>
    <w:rsid w:val="002901D8"/>
    <w:rsid w:val="002909D1"/>
    <w:rsid w:val="00290BA4"/>
    <w:rsid w:val="00290D9F"/>
    <w:rsid w:val="00291827"/>
    <w:rsid w:val="0029193D"/>
    <w:rsid w:val="00291CC9"/>
    <w:rsid w:val="0029293C"/>
    <w:rsid w:val="00293366"/>
    <w:rsid w:val="00293548"/>
    <w:rsid w:val="002936AB"/>
    <w:rsid w:val="002937F1"/>
    <w:rsid w:val="00293B55"/>
    <w:rsid w:val="00293E76"/>
    <w:rsid w:val="00294517"/>
    <w:rsid w:val="002947DE"/>
    <w:rsid w:val="0029492F"/>
    <w:rsid w:val="00294E2B"/>
    <w:rsid w:val="00294EA2"/>
    <w:rsid w:val="0029538B"/>
    <w:rsid w:val="00295408"/>
    <w:rsid w:val="0029611A"/>
    <w:rsid w:val="002966E3"/>
    <w:rsid w:val="00296AC3"/>
    <w:rsid w:val="00296B9A"/>
    <w:rsid w:val="00297E21"/>
    <w:rsid w:val="002A2219"/>
    <w:rsid w:val="002A2A8E"/>
    <w:rsid w:val="002A2F30"/>
    <w:rsid w:val="002A3294"/>
    <w:rsid w:val="002A3387"/>
    <w:rsid w:val="002A342E"/>
    <w:rsid w:val="002A3645"/>
    <w:rsid w:val="002A3D37"/>
    <w:rsid w:val="002A4014"/>
    <w:rsid w:val="002A467E"/>
    <w:rsid w:val="002A4840"/>
    <w:rsid w:val="002A4D2B"/>
    <w:rsid w:val="002A5556"/>
    <w:rsid w:val="002A5BE4"/>
    <w:rsid w:val="002A5F18"/>
    <w:rsid w:val="002A60DB"/>
    <w:rsid w:val="002A6925"/>
    <w:rsid w:val="002A69FE"/>
    <w:rsid w:val="002A6ADC"/>
    <w:rsid w:val="002B00D8"/>
    <w:rsid w:val="002B0A55"/>
    <w:rsid w:val="002B0FBA"/>
    <w:rsid w:val="002B1B40"/>
    <w:rsid w:val="002B2479"/>
    <w:rsid w:val="002B379C"/>
    <w:rsid w:val="002B37F0"/>
    <w:rsid w:val="002B386F"/>
    <w:rsid w:val="002B42CD"/>
    <w:rsid w:val="002B48C7"/>
    <w:rsid w:val="002B4A8D"/>
    <w:rsid w:val="002B4B0B"/>
    <w:rsid w:val="002B4FB4"/>
    <w:rsid w:val="002B54C5"/>
    <w:rsid w:val="002B5E57"/>
    <w:rsid w:val="002B651A"/>
    <w:rsid w:val="002B734D"/>
    <w:rsid w:val="002B7634"/>
    <w:rsid w:val="002B783F"/>
    <w:rsid w:val="002B7BC6"/>
    <w:rsid w:val="002C02AC"/>
    <w:rsid w:val="002C0A99"/>
    <w:rsid w:val="002C1913"/>
    <w:rsid w:val="002C1C9D"/>
    <w:rsid w:val="002C1CCB"/>
    <w:rsid w:val="002C25D6"/>
    <w:rsid w:val="002C27E6"/>
    <w:rsid w:val="002C3453"/>
    <w:rsid w:val="002C3477"/>
    <w:rsid w:val="002C3954"/>
    <w:rsid w:val="002C430A"/>
    <w:rsid w:val="002C469F"/>
    <w:rsid w:val="002C5B26"/>
    <w:rsid w:val="002C5BFF"/>
    <w:rsid w:val="002C5D83"/>
    <w:rsid w:val="002C61AF"/>
    <w:rsid w:val="002C63C0"/>
    <w:rsid w:val="002C73ED"/>
    <w:rsid w:val="002C79EB"/>
    <w:rsid w:val="002C7CE7"/>
    <w:rsid w:val="002D0AE3"/>
    <w:rsid w:val="002D0F09"/>
    <w:rsid w:val="002D1194"/>
    <w:rsid w:val="002D16F5"/>
    <w:rsid w:val="002D1BC3"/>
    <w:rsid w:val="002D2006"/>
    <w:rsid w:val="002D23AC"/>
    <w:rsid w:val="002D2B00"/>
    <w:rsid w:val="002D2F64"/>
    <w:rsid w:val="002D3561"/>
    <w:rsid w:val="002D3BB4"/>
    <w:rsid w:val="002D40FB"/>
    <w:rsid w:val="002D4466"/>
    <w:rsid w:val="002D448F"/>
    <w:rsid w:val="002D4815"/>
    <w:rsid w:val="002D4C0F"/>
    <w:rsid w:val="002D5BE5"/>
    <w:rsid w:val="002D5CD9"/>
    <w:rsid w:val="002D61E1"/>
    <w:rsid w:val="002D74E3"/>
    <w:rsid w:val="002D75A6"/>
    <w:rsid w:val="002D7612"/>
    <w:rsid w:val="002D7D27"/>
    <w:rsid w:val="002D7FC7"/>
    <w:rsid w:val="002E0B9D"/>
    <w:rsid w:val="002E0D1F"/>
    <w:rsid w:val="002E1269"/>
    <w:rsid w:val="002E1A4B"/>
    <w:rsid w:val="002E2824"/>
    <w:rsid w:val="002E2996"/>
    <w:rsid w:val="002E2B30"/>
    <w:rsid w:val="002E357B"/>
    <w:rsid w:val="002E3F9D"/>
    <w:rsid w:val="002E4035"/>
    <w:rsid w:val="002E4945"/>
    <w:rsid w:val="002E55B5"/>
    <w:rsid w:val="002E5629"/>
    <w:rsid w:val="002E5652"/>
    <w:rsid w:val="002E575F"/>
    <w:rsid w:val="002E707B"/>
    <w:rsid w:val="002E76AE"/>
    <w:rsid w:val="002F04FC"/>
    <w:rsid w:val="002F093C"/>
    <w:rsid w:val="002F0A32"/>
    <w:rsid w:val="002F13CA"/>
    <w:rsid w:val="002F1455"/>
    <w:rsid w:val="002F18C2"/>
    <w:rsid w:val="002F20EC"/>
    <w:rsid w:val="002F35D4"/>
    <w:rsid w:val="002F36EC"/>
    <w:rsid w:val="002F3AED"/>
    <w:rsid w:val="002F4C62"/>
    <w:rsid w:val="002F503B"/>
    <w:rsid w:val="002F536A"/>
    <w:rsid w:val="002F5A2B"/>
    <w:rsid w:val="002F615C"/>
    <w:rsid w:val="002F6A00"/>
    <w:rsid w:val="002F6D47"/>
    <w:rsid w:val="002F6D6C"/>
    <w:rsid w:val="002F7116"/>
    <w:rsid w:val="002F792E"/>
    <w:rsid w:val="002F7973"/>
    <w:rsid w:val="002F7D02"/>
    <w:rsid w:val="002F7DD6"/>
    <w:rsid w:val="00300704"/>
    <w:rsid w:val="00301CA8"/>
    <w:rsid w:val="00302944"/>
    <w:rsid w:val="00302FCF"/>
    <w:rsid w:val="003031EA"/>
    <w:rsid w:val="00303890"/>
    <w:rsid w:val="00304037"/>
    <w:rsid w:val="003046AB"/>
    <w:rsid w:val="00304DB9"/>
    <w:rsid w:val="00304E61"/>
    <w:rsid w:val="00305018"/>
    <w:rsid w:val="00306366"/>
    <w:rsid w:val="003064BB"/>
    <w:rsid w:val="003066A0"/>
    <w:rsid w:val="00307551"/>
    <w:rsid w:val="00310177"/>
    <w:rsid w:val="00310FA9"/>
    <w:rsid w:val="0031160A"/>
    <w:rsid w:val="00311F42"/>
    <w:rsid w:val="00312287"/>
    <w:rsid w:val="003122F8"/>
    <w:rsid w:val="003129FB"/>
    <w:rsid w:val="00312ABF"/>
    <w:rsid w:val="00312B00"/>
    <w:rsid w:val="00313696"/>
    <w:rsid w:val="00315243"/>
    <w:rsid w:val="0031540B"/>
    <w:rsid w:val="00317163"/>
    <w:rsid w:val="00317DFC"/>
    <w:rsid w:val="00320001"/>
    <w:rsid w:val="003209BB"/>
    <w:rsid w:val="00320A37"/>
    <w:rsid w:val="00320E99"/>
    <w:rsid w:val="00321E8B"/>
    <w:rsid w:val="00322C19"/>
    <w:rsid w:val="0032321A"/>
    <w:rsid w:val="003232DB"/>
    <w:rsid w:val="0032330D"/>
    <w:rsid w:val="00323693"/>
    <w:rsid w:val="003247BE"/>
    <w:rsid w:val="00325227"/>
    <w:rsid w:val="0032538D"/>
    <w:rsid w:val="0032542F"/>
    <w:rsid w:val="00326286"/>
    <w:rsid w:val="00326A16"/>
    <w:rsid w:val="00326A73"/>
    <w:rsid w:val="00326F8A"/>
    <w:rsid w:val="003270F5"/>
    <w:rsid w:val="00327608"/>
    <w:rsid w:val="00327655"/>
    <w:rsid w:val="00327958"/>
    <w:rsid w:val="00330080"/>
    <w:rsid w:val="00330356"/>
    <w:rsid w:val="003306C4"/>
    <w:rsid w:val="0033111F"/>
    <w:rsid w:val="003313B2"/>
    <w:rsid w:val="003315FF"/>
    <w:rsid w:val="003316F9"/>
    <w:rsid w:val="00331978"/>
    <w:rsid w:val="00331D67"/>
    <w:rsid w:val="00331D97"/>
    <w:rsid w:val="0033228A"/>
    <w:rsid w:val="00332A1C"/>
    <w:rsid w:val="00332DFB"/>
    <w:rsid w:val="003331AD"/>
    <w:rsid w:val="003332E5"/>
    <w:rsid w:val="00333895"/>
    <w:rsid w:val="00333A92"/>
    <w:rsid w:val="00333B10"/>
    <w:rsid w:val="00333F4D"/>
    <w:rsid w:val="00334096"/>
    <w:rsid w:val="0033422E"/>
    <w:rsid w:val="00334CDD"/>
    <w:rsid w:val="0033591D"/>
    <w:rsid w:val="00335CA2"/>
    <w:rsid w:val="00335DAD"/>
    <w:rsid w:val="00336EE5"/>
    <w:rsid w:val="003371E7"/>
    <w:rsid w:val="00337703"/>
    <w:rsid w:val="0033783C"/>
    <w:rsid w:val="00337E63"/>
    <w:rsid w:val="003401AA"/>
    <w:rsid w:val="00340578"/>
    <w:rsid w:val="003408E2"/>
    <w:rsid w:val="00340A27"/>
    <w:rsid w:val="003414E8"/>
    <w:rsid w:val="003415C1"/>
    <w:rsid w:val="00341C00"/>
    <w:rsid w:val="00341CC8"/>
    <w:rsid w:val="00343006"/>
    <w:rsid w:val="003432DA"/>
    <w:rsid w:val="0034361D"/>
    <w:rsid w:val="0034489A"/>
    <w:rsid w:val="00345AA0"/>
    <w:rsid w:val="00345ACF"/>
    <w:rsid w:val="0034684B"/>
    <w:rsid w:val="00346D67"/>
    <w:rsid w:val="0034713C"/>
    <w:rsid w:val="00347FFB"/>
    <w:rsid w:val="00350298"/>
    <w:rsid w:val="00350917"/>
    <w:rsid w:val="0035192C"/>
    <w:rsid w:val="0035203A"/>
    <w:rsid w:val="003529B3"/>
    <w:rsid w:val="00353965"/>
    <w:rsid w:val="003540EA"/>
    <w:rsid w:val="003542C2"/>
    <w:rsid w:val="003543A8"/>
    <w:rsid w:val="00354993"/>
    <w:rsid w:val="00355033"/>
    <w:rsid w:val="00356449"/>
    <w:rsid w:val="00356450"/>
    <w:rsid w:val="00356BD6"/>
    <w:rsid w:val="003574B2"/>
    <w:rsid w:val="003575D9"/>
    <w:rsid w:val="0035773A"/>
    <w:rsid w:val="00357ACA"/>
    <w:rsid w:val="00357C1A"/>
    <w:rsid w:val="00357C31"/>
    <w:rsid w:val="00360449"/>
    <w:rsid w:val="00361350"/>
    <w:rsid w:val="00361C4B"/>
    <w:rsid w:val="00361F8D"/>
    <w:rsid w:val="003622D0"/>
    <w:rsid w:val="003629D0"/>
    <w:rsid w:val="00362AEF"/>
    <w:rsid w:val="003633F9"/>
    <w:rsid w:val="00363445"/>
    <w:rsid w:val="00363C81"/>
    <w:rsid w:val="00364785"/>
    <w:rsid w:val="00366B21"/>
    <w:rsid w:val="00366FC3"/>
    <w:rsid w:val="00367121"/>
    <w:rsid w:val="00367163"/>
    <w:rsid w:val="00367317"/>
    <w:rsid w:val="003673B7"/>
    <w:rsid w:val="003675C9"/>
    <w:rsid w:val="00367C2D"/>
    <w:rsid w:val="0037016B"/>
    <w:rsid w:val="0037174B"/>
    <w:rsid w:val="003720C1"/>
    <w:rsid w:val="0037258D"/>
    <w:rsid w:val="003728B3"/>
    <w:rsid w:val="00372FFA"/>
    <w:rsid w:val="0037350B"/>
    <w:rsid w:val="00373676"/>
    <w:rsid w:val="00373AF4"/>
    <w:rsid w:val="0037411F"/>
    <w:rsid w:val="00374DA4"/>
    <w:rsid w:val="00375A46"/>
    <w:rsid w:val="0037627C"/>
    <w:rsid w:val="003765FE"/>
    <w:rsid w:val="00376A7B"/>
    <w:rsid w:val="00376ADC"/>
    <w:rsid w:val="00377287"/>
    <w:rsid w:val="003772A0"/>
    <w:rsid w:val="003773E2"/>
    <w:rsid w:val="00377BDA"/>
    <w:rsid w:val="0038016C"/>
    <w:rsid w:val="0038147C"/>
    <w:rsid w:val="00381B87"/>
    <w:rsid w:val="00382364"/>
    <w:rsid w:val="003829DF"/>
    <w:rsid w:val="003835B0"/>
    <w:rsid w:val="0038382F"/>
    <w:rsid w:val="00383BB9"/>
    <w:rsid w:val="00384D7F"/>
    <w:rsid w:val="00385430"/>
    <w:rsid w:val="00385AA2"/>
    <w:rsid w:val="003862A9"/>
    <w:rsid w:val="0038634C"/>
    <w:rsid w:val="00386B26"/>
    <w:rsid w:val="003871AB"/>
    <w:rsid w:val="0038738B"/>
    <w:rsid w:val="003877DD"/>
    <w:rsid w:val="0039041D"/>
    <w:rsid w:val="00390E3B"/>
    <w:rsid w:val="00391068"/>
    <w:rsid w:val="003911A1"/>
    <w:rsid w:val="003918F4"/>
    <w:rsid w:val="00392690"/>
    <w:rsid w:val="00393367"/>
    <w:rsid w:val="00394229"/>
    <w:rsid w:val="00394622"/>
    <w:rsid w:val="0039569B"/>
    <w:rsid w:val="00396E42"/>
    <w:rsid w:val="003973A0"/>
    <w:rsid w:val="0039763B"/>
    <w:rsid w:val="00397660"/>
    <w:rsid w:val="003A0050"/>
    <w:rsid w:val="003A17DA"/>
    <w:rsid w:val="003A1FC0"/>
    <w:rsid w:val="003A209E"/>
    <w:rsid w:val="003A2884"/>
    <w:rsid w:val="003A2A5F"/>
    <w:rsid w:val="003A3676"/>
    <w:rsid w:val="003A37DD"/>
    <w:rsid w:val="003A39D1"/>
    <w:rsid w:val="003A3E97"/>
    <w:rsid w:val="003A45E3"/>
    <w:rsid w:val="003A4C91"/>
    <w:rsid w:val="003A56D8"/>
    <w:rsid w:val="003A5B7E"/>
    <w:rsid w:val="003A5E9B"/>
    <w:rsid w:val="003A6E4A"/>
    <w:rsid w:val="003B0D5C"/>
    <w:rsid w:val="003B13A8"/>
    <w:rsid w:val="003B1675"/>
    <w:rsid w:val="003B254B"/>
    <w:rsid w:val="003B28D9"/>
    <w:rsid w:val="003B29D1"/>
    <w:rsid w:val="003B3C34"/>
    <w:rsid w:val="003B3DAC"/>
    <w:rsid w:val="003B4173"/>
    <w:rsid w:val="003B4D53"/>
    <w:rsid w:val="003B5038"/>
    <w:rsid w:val="003B5667"/>
    <w:rsid w:val="003B57B9"/>
    <w:rsid w:val="003B5B99"/>
    <w:rsid w:val="003B63D3"/>
    <w:rsid w:val="003B6809"/>
    <w:rsid w:val="003B6BF2"/>
    <w:rsid w:val="003B766C"/>
    <w:rsid w:val="003C02D1"/>
    <w:rsid w:val="003C0341"/>
    <w:rsid w:val="003C0A7A"/>
    <w:rsid w:val="003C0F67"/>
    <w:rsid w:val="003C174A"/>
    <w:rsid w:val="003C201D"/>
    <w:rsid w:val="003C214E"/>
    <w:rsid w:val="003C266E"/>
    <w:rsid w:val="003C27EA"/>
    <w:rsid w:val="003C2FC5"/>
    <w:rsid w:val="003C316D"/>
    <w:rsid w:val="003C35F6"/>
    <w:rsid w:val="003C3EA5"/>
    <w:rsid w:val="003C49D9"/>
    <w:rsid w:val="003C6262"/>
    <w:rsid w:val="003C62C6"/>
    <w:rsid w:val="003C6BC3"/>
    <w:rsid w:val="003C77CE"/>
    <w:rsid w:val="003C77F5"/>
    <w:rsid w:val="003C7A57"/>
    <w:rsid w:val="003C7BBF"/>
    <w:rsid w:val="003C7FB2"/>
    <w:rsid w:val="003D08C2"/>
    <w:rsid w:val="003D152F"/>
    <w:rsid w:val="003D19A2"/>
    <w:rsid w:val="003D2180"/>
    <w:rsid w:val="003D319C"/>
    <w:rsid w:val="003D3261"/>
    <w:rsid w:val="003D3771"/>
    <w:rsid w:val="003D3D14"/>
    <w:rsid w:val="003D3FF1"/>
    <w:rsid w:val="003D4D4C"/>
    <w:rsid w:val="003D532E"/>
    <w:rsid w:val="003D54BF"/>
    <w:rsid w:val="003D5743"/>
    <w:rsid w:val="003D5B2C"/>
    <w:rsid w:val="003D6A4F"/>
    <w:rsid w:val="003D703E"/>
    <w:rsid w:val="003D759C"/>
    <w:rsid w:val="003E0F10"/>
    <w:rsid w:val="003E17A5"/>
    <w:rsid w:val="003E4B16"/>
    <w:rsid w:val="003E5454"/>
    <w:rsid w:val="003E57AA"/>
    <w:rsid w:val="003E5EE6"/>
    <w:rsid w:val="003E6198"/>
    <w:rsid w:val="003E69EE"/>
    <w:rsid w:val="003E6DC6"/>
    <w:rsid w:val="003E778D"/>
    <w:rsid w:val="003E7C1B"/>
    <w:rsid w:val="003F0280"/>
    <w:rsid w:val="003F068A"/>
    <w:rsid w:val="003F08FB"/>
    <w:rsid w:val="003F0AF7"/>
    <w:rsid w:val="003F1315"/>
    <w:rsid w:val="003F18CE"/>
    <w:rsid w:val="003F2027"/>
    <w:rsid w:val="003F2A9D"/>
    <w:rsid w:val="003F3AC0"/>
    <w:rsid w:val="003F3C2B"/>
    <w:rsid w:val="003F3D4B"/>
    <w:rsid w:val="003F3DBD"/>
    <w:rsid w:val="003F4473"/>
    <w:rsid w:val="003F4C78"/>
    <w:rsid w:val="003F4E44"/>
    <w:rsid w:val="003F5127"/>
    <w:rsid w:val="003F51E3"/>
    <w:rsid w:val="003F5E56"/>
    <w:rsid w:val="003F60BA"/>
    <w:rsid w:val="003F6118"/>
    <w:rsid w:val="003F6941"/>
    <w:rsid w:val="0040010F"/>
    <w:rsid w:val="00400C8C"/>
    <w:rsid w:val="00401BC4"/>
    <w:rsid w:val="00402217"/>
    <w:rsid w:val="004024B6"/>
    <w:rsid w:val="00402751"/>
    <w:rsid w:val="00402B58"/>
    <w:rsid w:val="00402E16"/>
    <w:rsid w:val="00404429"/>
    <w:rsid w:val="004049B5"/>
    <w:rsid w:val="00404A64"/>
    <w:rsid w:val="00404E25"/>
    <w:rsid w:val="00404F43"/>
    <w:rsid w:val="004055AE"/>
    <w:rsid w:val="004064B8"/>
    <w:rsid w:val="00407FF7"/>
    <w:rsid w:val="0041061C"/>
    <w:rsid w:val="0041080A"/>
    <w:rsid w:val="004109F3"/>
    <w:rsid w:val="00411056"/>
    <w:rsid w:val="004112DB"/>
    <w:rsid w:val="004115C4"/>
    <w:rsid w:val="004117F2"/>
    <w:rsid w:val="00411E9C"/>
    <w:rsid w:val="004128C0"/>
    <w:rsid w:val="00412B5B"/>
    <w:rsid w:val="00414FD4"/>
    <w:rsid w:val="004160EF"/>
    <w:rsid w:val="004162FF"/>
    <w:rsid w:val="00416533"/>
    <w:rsid w:val="004167BE"/>
    <w:rsid w:val="00416C8E"/>
    <w:rsid w:val="00416D6F"/>
    <w:rsid w:val="0041717C"/>
    <w:rsid w:val="00417C2F"/>
    <w:rsid w:val="00417F61"/>
    <w:rsid w:val="004208DA"/>
    <w:rsid w:val="00420A9A"/>
    <w:rsid w:val="00420F95"/>
    <w:rsid w:val="0042123C"/>
    <w:rsid w:val="00421307"/>
    <w:rsid w:val="004216EF"/>
    <w:rsid w:val="004217A3"/>
    <w:rsid w:val="00421ADC"/>
    <w:rsid w:val="00422957"/>
    <w:rsid w:val="00422B5B"/>
    <w:rsid w:val="00423B0A"/>
    <w:rsid w:val="00423E47"/>
    <w:rsid w:val="00423FE4"/>
    <w:rsid w:val="004243AA"/>
    <w:rsid w:val="004249DF"/>
    <w:rsid w:val="0042639D"/>
    <w:rsid w:val="00427078"/>
    <w:rsid w:val="00427A83"/>
    <w:rsid w:val="00427CE8"/>
    <w:rsid w:val="00427DCF"/>
    <w:rsid w:val="00430244"/>
    <w:rsid w:val="004306FD"/>
    <w:rsid w:val="004307E3"/>
    <w:rsid w:val="00430F3B"/>
    <w:rsid w:val="004319E2"/>
    <w:rsid w:val="00431B53"/>
    <w:rsid w:val="0043272E"/>
    <w:rsid w:val="00432A75"/>
    <w:rsid w:val="00432BE0"/>
    <w:rsid w:val="00432E63"/>
    <w:rsid w:val="0043365D"/>
    <w:rsid w:val="00433BB1"/>
    <w:rsid w:val="00434277"/>
    <w:rsid w:val="00434B4B"/>
    <w:rsid w:val="00434D20"/>
    <w:rsid w:val="00434EE0"/>
    <w:rsid w:val="004353E8"/>
    <w:rsid w:val="00435B73"/>
    <w:rsid w:val="00435D1A"/>
    <w:rsid w:val="00435E82"/>
    <w:rsid w:val="00437455"/>
    <w:rsid w:val="00440081"/>
    <w:rsid w:val="00440596"/>
    <w:rsid w:val="004406C1"/>
    <w:rsid w:val="004406CB"/>
    <w:rsid w:val="00440A48"/>
    <w:rsid w:val="00440B4B"/>
    <w:rsid w:val="00440E8C"/>
    <w:rsid w:val="004414B2"/>
    <w:rsid w:val="00441A49"/>
    <w:rsid w:val="00441A68"/>
    <w:rsid w:val="00441AD0"/>
    <w:rsid w:val="0044212F"/>
    <w:rsid w:val="00442321"/>
    <w:rsid w:val="00442468"/>
    <w:rsid w:val="00442BB2"/>
    <w:rsid w:val="004430A0"/>
    <w:rsid w:val="00443B6C"/>
    <w:rsid w:val="004442BF"/>
    <w:rsid w:val="004454A1"/>
    <w:rsid w:val="0044555A"/>
    <w:rsid w:val="00445D77"/>
    <w:rsid w:val="00446D18"/>
    <w:rsid w:val="0044726C"/>
    <w:rsid w:val="00447413"/>
    <w:rsid w:val="00447802"/>
    <w:rsid w:val="00447AFF"/>
    <w:rsid w:val="00450BC4"/>
    <w:rsid w:val="00451250"/>
    <w:rsid w:val="0045186B"/>
    <w:rsid w:val="00451AB0"/>
    <w:rsid w:val="004527B8"/>
    <w:rsid w:val="00452844"/>
    <w:rsid w:val="00452E96"/>
    <w:rsid w:val="004535FB"/>
    <w:rsid w:val="00453C92"/>
    <w:rsid w:val="0045487B"/>
    <w:rsid w:val="00455382"/>
    <w:rsid w:val="00455E1F"/>
    <w:rsid w:val="00456A13"/>
    <w:rsid w:val="00456D71"/>
    <w:rsid w:val="00456DD9"/>
    <w:rsid w:val="00456E44"/>
    <w:rsid w:val="00457424"/>
    <w:rsid w:val="0046082F"/>
    <w:rsid w:val="00460AE3"/>
    <w:rsid w:val="0046101C"/>
    <w:rsid w:val="00462AE5"/>
    <w:rsid w:val="00462EE2"/>
    <w:rsid w:val="00463BA3"/>
    <w:rsid w:val="004640AC"/>
    <w:rsid w:val="00464CBE"/>
    <w:rsid w:val="0046502A"/>
    <w:rsid w:val="0046538C"/>
    <w:rsid w:val="0046541F"/>
    <w:rsid w:val="00465E81"/>
    <w:rsid w:val="00466546"/>
    <w:rsid w:val="0046656F"/>
    <w:rsid w:val="0046660A"/>
    <w:rsid w:val="00466681"/>
    <w:rsid w:val="00466E20"/>
    <w:rsid w:val="00467278"/>
    <w:rsid w:val="00467F1D"/>
    <w:rsid w:val="0047027F"/>
    <w:rsid w:val="00470AC6"/>
    <w:rsid w:val="00470ECE"/>
    <w:rsid w:val="00471A90"/>
    <w:rsid w:val="00472002"/>
    <w:rsid w:val="004720EF"/>
    <w:rsid w:val="004722B5"/>
    <w:rsid w:val="004728DA"/>
    <w:rsid w:val="00472B4D"/>
    <w:rsid w:val="0047333C"/>
    <w:rsid w:val="004733E1"/>
    <w:rsid w:val="00473420"/>
    <w:rsid w:val="004734B7"/>
    <w:rsid w:val="00473713"/>
    <w:rsid w:val="00473C2C"/>
    <w:rsid w:val="00473E7B"/>
    <w:rsid w:val="00473FD3"/>
    <w:rsid w:val="00474238"/>
    <w:rsid w:val="00474B17"/>
    <w:rsid w:val="00475237"/>
    <w:rsid w:val="0047582D"/>
    <w:rsid w:val="00475C7C"/>
    <w:rsid w:val="00476006"/>
    <w:rsid w:val="00476185"/>
    <w:rsid w:val="00477B58"/>
    <w:rsid w:val="00477D5C"/>
    <w:rsid w:val="004802D0"/>
    <w:rsid w:val="0048077A"/>
    <w:rsid w:val="00480A50"/>
    <w:rsid w:val="0048198F"/>
    <w:rsid w:val="00481E17"/>
    <w:rsid w:val="0048207F"/>
    <w:rsid w:val="00482455"/>
    <w:rsid w:val="004830A0"/>
    <w:rsid w:val="00483302"/>
    <w:rsid w:val="004839BE"/>
    <w:rsid w:val="00483B90"/>
    <w:rsid w:val="00483C9F"/>
    <w:rsid w:val="00484450"/>
    <w:rsid w:val="00484FBC"/>
    <w:rsid w:val="00485B0D"/>
    <w:rsid w:val="00485D20"/>
    <w:rsid w:val="00486358"/>
    <w:rsid w:val="004866BB"/>
    <w:rsid w:val="0048671F"/>
    <w:rsid w:val="0048784D"/>
    <w:rsid w:val="00487E39"/>
    <w:rsid w:val="00490259"/>
    <w:rsid w:val="00490311"/>
    <w:rsid w:val="00490E0D"/>
    <w:rsid w:val="004910E1"/>
    <w:rsid w:val="0049133D"/>
    <w:rsid w:val="004916E4"/>
    <w:rsid w:val="004917C0"/>
    <w:rsid w:val="00492007"/>
    <w:rsid w:val="0049260E"/>
    <w:rsid w:val="00493788"/>
    <w:rsid w:val="00494724"/>
    <w:rsid w:val="004957EA"/>
    <w:rsid w:val="00495863"/>
    <w:rsid w:val="00496217"/>
    <w:rsid w:val="004963E9"/>
    <w:rsid w:val="00496A98"/>
    <w:rsid w:val="00497323"/>
    <w:rsid w:val="00497E6F"/>
    <w:rsid w:val="00497F7D"/>
    <w:rsid w:val="004A023A"/>
    <w:rsid w:val="004A05D5"/>
    <w:rsid w:val="004A0D2E"/>
    <w:rsid w:val="004A10E1"/>
    <w:rsid w:val="004A11CB"/>
    <w:rsid w:val="004A1685"/>
    <w:rsid w:val="004A2390"/>
    <w:rsid w:val="004A2615"/>
    <w:rsid w:val="004A2B0D"/>
    <w:rsid w:val="004A2E62"/>
    <w:rsid w:val="004A2F37"/>
    <w:rsid w:val="004A3C7C"/>
    <w:rsid w:val="004A40A5"/>
    <w:rsid w:val="004A4773"/>
    <w:rsid w:val="004A49E7"/>
    <w:rsid w:val="004A4B8E"/>
    <w:rsid w:val="004A4ECA"/>
    <w:rsid w:val="004A5F05"/>
    <w:rsid w:val="004A6534"/>
    <w:rsid w:val="004A6D7F"/>
    <w:rsid w:val="004A6F11"/>
    <w:rsid w:val="004A70D4"/>
    <w:rsid w:val="004A7AEE"/>
    <w:rsid w:val="004B0006"/>
    <w:rsid w:val="004B0354"/>
    <w:rsid w:val="004B0359"/>
    <w:rsid w:val="004B0371"/>
    <w:rsid w:val="004B0981"/>
    <w:rsid w:val="004B1011"/>
    <w:rsid w:val="004B12CA"/>
    <w:rsid w:val="004B190D"/>
    <w:rsid w:val="004B19DC"/>
    <w:rsid w:val="004B27D8"/>
    <w:rsid w:val="004B2938"/>
    <w:rsid w:val="004B2A4F"/>
    <w:rsid w:val="004B2E3B"/>
    <w:rsid w:val="004B3230"/>
    <w:rsid w:val="004B32EF"/>
    <w:rsid w:val="004B35F9"/>
    <w:rsid w:val="004B3F60"/>
    <w:rsid w:val="004B40C1"/>
    <w:rsid w:val="004B40E1"/>
    <w:rsid w:val="004B4287"/>
    <w:rsid w:val="004B42E6"/>
    <w:rsid w:val="004B4429"/>
    <w:rsid w:val="004B4A67"/>
    <w:rsid w:val="004B4D5A"/>
    <w:rsid w:val="004B4E3F"/>
    <w:rsid w:val="004B4ED7"/>
    <w:rsid w:val="004B6432"/>
    <w:rsid w:val="004B689E"/>
    <w:rsid w:val="004B6CE2"/>
    <w:rsid w:val="004B6EDC"/>
    <w:rsid w:val="004B6FD6"/>
    <w:rsid w:val="004B7430"/>
    <w:rsid w:val="004B7FB5"/>
    <w:rsid w:val="004C0CC5"/>
    <w:rsid w:val="004C1012"/>
    <w:rsid w:val="004C143F"/>
    <w:rsid w:val="004C15E3"/>
    <w:rsid w:val="004C1F01"/>
    <w:rsid w:val="004C28B7"/>
    <w:rsid w:val="004C2CDB"/>
    <w:rsid w:val="004C3BAE"/>
    <w:rsid w:val="004C3CBB"/>
    <w:rsid w:val="004C4024"/>
    <w:rsid w:val="004C4268"/>
    <w:rsid w:val="004C44D0"/>
    <w:rsid w:val="004C502F"/>
    <w:rsid w:val="004C5067"/>
    <w:rsid w:val="004C562E"/>
    <w:rsid w:val="004C578E"/>
    <w:rsid w:val="004C5AD8"/>
    <w:rsid w:val="004C5DF1"/>
    <w:rsid w:val="004C6D02"/>
    <w:rsid w:val="004C7224"/>
    <w:rsid w:val="004C76B7"/>
    <w:rsid w:val="004D0A0A"/>
    <w:rsid w:val="004D0A38"/>
    <w:rsid w:val="004D0AD3"/>
    <w:rsid w:val="004D0E3E"/>
    <w:rsid w:val="004D1E21"/>
    <w:rsid w:val="004D2EA8"/>
    <w:rsid w:val="004D3537"/>
    <w:rsid w:val="004D35F6"/>
    <w:rsid w:val="004D386C"/>
    <w:rsid w:val="004D483D"/>
    <w:rsid w:val="004D4A0F"/>
    <w:rsid w:val="004D70ED"/>
    <w:rsid w:val="004D7215"/>
    <w:rsid w:val="004D7E71"/>
    <w:rsid w:val="004E06F2"/>
    <w:rsid w:val="004E088D"/>
    <w:rsid w:val="004E15E4"/>
    <w:rsid w:val="004E16E3"/>
    <w:rsid w:val="004E1B7D"/>
    <w:rsid w:val="004E26A3"/>
    <w:rsid w:val="004E27E7"/>
    <w:rsid w:val="004E34D7"/>
    <w:rsid w:val="004E3946"/>
    <w:rsid w:val="004E3D06"/>
    <w:rsid w:val="004E4AE7"/>
    <w:rsid w:val="004E5083"/>
    <w:rsid w:val="004E5730"/>
    <w:rsid w:val="004E622A"/>
    <w:rsid w:val="004E6383"/>
    <w:rsid w:val="004E66EC"/>
    <w:rsid w:val="004E68E7"/>
    <w:rsid w:val="004E6A88"/>
    <w:rsid w:val="004F005B"/>
    <w:rsid w:val="004F0906"/>
    <w:rsid w:val="004F1628"/>
    <w:rsid w:val="004F2A40"/>
    <w:rsid w:val="004F4C5B"/>
    <w:rsid w:val="004F5D58"/>
    <w:rsid w:val="004F6358"/>
    <w:rsid w:val="004F64D6"/>
    <w:rsid w:val="004F682C"/>
    <w:rsid w:val="004F6F8D"/>
    <w:rsid w:val="004F78CA"/>
    <w:rsid w:val="004F78FD"/>
    <w:rsid w:val="00500577"/>
    <w:rsid w:val="00500B3B"/>
    <w:rsid w:val="00501F06"/>
    <w:rsid w:val="00501F2D"/>
    <w:rsid w:val="00502112"/>
    <w:rsid w:val="00502503"/>
    <w:rsid w:val="00502D39"/>
    <w:rsid w:val="00503BE3"/>
    <w:rsid w:val="005043DA"/>
    <w:rsid w:val="00504515"/>
    <w:rsid w:val="005046D3"/>
    <w:rsid w:val="00505559"/>
    <w:rsid w:val="005055E1"/>
    <w:rsid w:val="00505730"/>
    <w:rsid w:val="00505A5E"/>
    <w:rsid w:val="00505DFE"/>
    <w:rsid w:val="00505E07"/>
    <w:rsid w:val="00505ED0"/>
    <w:rsid w:val="005067BD"/>
    <w:rsid w:val="00506969"/>
    <w:rsid w:val="00506A5A"/>
    <w:rsid w:val="00506FED"/>
    <w:rsid w:val="00510056"/>
    <w:rsid w:val="00510690"/>
    <w:rsid w:val="0051079D"/>
    <w:rsid w:val="005107E0"/>
    <w:rsid w:val="00510BE6"/>
    <w:rsid w:val="00511B39"/>
    <w:rsid w:val="00511D0F"/>
    <w:rsid w:val="00512A7C"/>
    <w:rsid w:val="00512DF2"/>
    <w:rsid w:val="00512F95"/>
    <w:rsid w:val="00513661"/>
    <w:rsid w:val="00513941"/>
    <w:rsid w:val="00513E88"/>
    <w:rsid w:val="005144BB"/>
    <w:rsid w:val="00514667"/>
    <w:rsid w:val="00514BB4"/>
    <w:rsid w:val="00514F44"/>
    <w:rsid w:val="005150DB"/>
    <w:rsid w:val="00515249"/>
    <w:rsid w:val="005152B2"/>
    <w:rsid w:val="00515A74"/>
    <w:rsid w:val="00515C03"/>
    <w:rsid w:val="005161D8"/>
    <w:rsid w:val="00516498"/>
    <w:rsid w:val="005165C7"/>
    <w:rsid w:val="00516B24"/>
    <w:rsid w:val="00516B2D"/>
    <w:rsid w:val="00516C17"/>
    <w:rsid w:val="00521B67"/>
    <w:rsid w:val="00521BF7"/>
    <w:rsid w:val="00522313"/>
    <w:rsid w:val="00522C40"/>
    <w:rsid w:val="00523E82"/>
    <w:rsid w:val="00523F0B"/>
    <w:rsid w:val="00524CE4"/>
    <w:rsid w:val="00524F8B"/>
    <w:rsid w:val="00525018"/>
    <w:rsid w:val="005257E9"/>
    <w:rsid w:val="00526A54"/>
    <w:rsid w:val="00527C88"/>
    <w:rsid w:val="005302C6"/>
    <w:rsid w:val="00530848"/>
    <w:rsid w:val="00530C53"/>
    <w:rsid w:val="00531F09"/>
    <w:rsid w:val="005321CD"/>
    <w:rsid w:val="00532723"/>
    <w:rsid w:val="00532771"/>
    <w:rsid w:val="00532785"/>
    <w:rsid w:val="0053309F"/>
    <w:rsid w:val="00533A45"/>
    <w:rsid w:val="00533CDC"/>
    <w:rsid w:val="00533E08"/>
    <w:rsid w:val="00533E38"/>
    <w:rsid w:val="005342DF"/>
    <w:rsid w:val="00534A3E"/>
    <w:rsid w:val="00535612"/>
    <w:rsid w:val="00535766"/>
    <w:rsid w:val="00535C6F"/>
    <w:rsid w:val="0053619A"/>
    <w:rsid w:val="00536463"/>
    <w:rsid w:val="00536A0B"/>
    <w:rsid w:val="00536E4B"/>
    <w:rsid w:val="00537143"/>
    <w:rsid w:val="005378AC"/>
    <w:rsid w:val="00540156"/>
    <w:rsid w:val="00540796"/>
    <w:rsid w:val="00540DED"/>
    <w:rsid w:val="0054132F"/>
    <w:rsid w:val="00541724"/>
    <w:rsid w:val="00542F06"/>
    <w:rsid w:val="00542F57"/>
    <w:rsid w:val="00543370"/>
    <w:rsid w:val="00543A00"/>
    <w:rsid w:val="00543E25"/>
    <w:rsid w:val="005441A1"/>
    <w:rsid w:val="00544952"/>
    <w:rsid w:val="0054535A"/>
    <w:rsid w:val="005457E4"/>
    <w:rsid w:val="00545F51"/>
    <w:rsid w:val="005466B7"/>
    <w:rsid w:val="00546974"/>
    <w:rsid w:val="00546B40"/>
    <w:rsid w:val="00547772"/>
    <w:rsid w:val="00547872"/>
    <w:rsid w:val="00547C55"/>
    <w:rsid w:val="00547DEC"/>
    <w:rsid w:val="005506D3"/>
    <w:rsid w:val="00550A46"/>
    <w:rsid w:val="00551818"/>
    <w:rsid w:val="005538F4"/>
    <w:rsid w:val="00553B3C"/>
    <w:rsid w:val="00553DDB"/>
    <w:rsid w:val="00553DDC"/>
    <w:rsid w:val="005547A9"/>
    <w:rsid w:val="0055507E"/>
    <w:rsid w:val="00555706"/>
    <w:rsid w:val="00556324"/>
    <w:rsid w:val="0055670E"/>
    <w:rsid w:val="00556CD8"/>
    <w:rsid w:val="00556D61"/>
    <w:rsid w:val="005571D7"/>
    <w:rsid w:val="005576B3"/>
    <w:rsid w:val="00557933"/>
    <w:rsid w:val="00557BF2"/>
    <w:rsid w:val="005602E8"/>
    <w:rsid w:val="0056032F"/>
    <w:rsid w:val="0056058C"/>
    <w:rsid w:val="00560643"/>
    <w:rsid w:val="00560808"/>
    <w:rsid w:val="0056082D"/>
    <w:rsid w:val="00560CA3"/>
    <w:rsid w:val="00560D68"/>
    <w:rsid w:val="0056120D"/>
    <w:rsid w:val="00561729"/>
    <w:rsid w:val="00561AC1"/>
    <w:rsid w:val="00561B98"/>
    <w:rsid w:val="005620A1"/>
    <w:rsid w:val="00562887"/>
    <w:rsid w:val="00562C44"/>
    <w:rsid w:val="00562D96"/>
    <w:rsid w:val="005630C2"/>
    <w:rsid w:val="00563B2F"/>
    <w:rsid w:val="00563C10"/>
    <w:rsid w:val="00564B31"/>
    <w:rsid w:val="00565644"/>
    <w:rsid w:val="00565BC2"/>
    <w:rsid w:val="00565FEB"/>
    <w:rsid w:val="005664F4"/>
    <w:rsid w:val="00566E49"/>
    <w:rsid w:val="00570117"/>
    <w:rsid w:val="00570E03"/>
    <w:rsid w:val="00570EA5"/>
    <w:rsid w:val="0057115F"/>
    <w:rsid w:val="00571689"/>
    <w:rsid w:val="005719F6"/>
    <w:rsid w:val="00572967"/>
    <w:rsid w:val="0057333C"/>
    <w:rsid w:val="00573A37"/>
    <w:rsid w:val="0057437D"/>
    <w:rsid w:val="0057459E"/>
    <w:rsid w:val="005758DA"/>
    <w:rsid w:val="00575EF6"/>
    <w:rsid w:val="005764D0"/>
    <w:rsid w:val="005770CD"/>
    <w:rsid w:val="0057713C"/>
    <w:rsid w:val="005777A1"/>
    <w:rsid w:val="00577D47"/>
    <w:rsid w:val="005803B0"/>
    <w:rsid w:val="00580692"/>
    <w:rsid w:val="00581E88"/>
    <w:rsid w:val="00582357"/>
    <w:rsid w:val="00582966"/>
    <w:rsid w:val="00583664"/>
    <w:rsid w:val="0058394E"/>
    <w:rsid w:val="00583A7A"/>
    <w:rsid w:val="00583E96"/>
    <w:rsid w:val="00584198"/>
    <w:rsid w:val="005842F9"/>
    <w:rsid w:val="00584310"/>
    <w:rsid w:val="00584576"/>
    <w:rsid w:val="005847CC"/>
    <w:rsid w:val="0058480B"/>
    <w:rsid w:val="00584D7F"/>
    <w:rsid w:val="0058570B"/>
    <w:rsid w:val="0058572E"/>
    <w:rsid w:val="0058574D"/>
    <w:rsid w:val="00585C39"/>
    <w:rsid w:val="00585DAE"/>
    <w:rsid w:val="0058657B"/>
    <w:rsid w:val="00587037"/>
    <w:rsid w:val="0058736B"/>
    <w:rsid w:val="005873FF"/>
    <w:rsid w:val="00587A17"/>
    <w:rsid w:val="00587AD1"/>
    <w:rsid w:val="00587FB8"/>
    <w:rsid w:val="005903CF"/>
    <w:rsid w:val="00590AA8"/>
    <w:rsid w:val="0059114B"/>
    <w:rsid w:val="005917B6"/>
    <w:rsid w:val="00592EA4"/>
    <w:rsid w:val="00593448"/>
    <w:rsid w:val="00593A9E"/>
    <w:rsid w:val="00593AA2"/>
    <w:rsid w:val="00593BE0"/>
    <w:rsid w:val="00593C31"/>
    <w:rsid w:val="005945A3"/>
    <w:rsid w:val="0059476C"/>
    <w:rsid w:val="00595004"/>
    <w:rsid w:val="00595075"/>
    <w:rsid w:val="005952BA"/>
    <w:rsid w:val="00595792"/>
    <w:rsid w:val="00595979"/>
    <w:rsid w:val="00595B7A"/>
    <w:rsid w:val="00595C9D"/>
    <w:rsid w:val="005960CC"/>
    <w:rsid w:val="00596468"/>
    <w:rsid w:val="005965B0"/>
    <w:rsid w:val="005966D7"/>
    <w:rsid w:val="00596B41"/>
    <w:rsid w:val="00596C9B"/>
    <w:rsid w:val="005977EC"/>
    <w:rsid w:val="00597F8E"/>
    <w:rsid w:val="005A0350"/>
    <w:rsid w:val="005A1410"/>
    <w:rsid w:val="005A1501"/>
    <w:rsid w:val="005A197F"/>
    <w:rsid w:val="005A1E1B"/>
    <w:rsid w:val="005A1E71"/>
    <w:rsid w:val="005A2CA8"/>
    <w:rsid w:val="005A3628"/>
    <w:rsid w:val="005A456B"/>
    <w:rsid w:val="005A73AF"/>
    <w:rsid w:val="005A7F5C"/>
    <w:rsid w:val="005A7FE9"/>
    <w:rsid w:val="005B00E4"/>
    <w:rsid w:val="005B05C7"/>
    <w:rsid w:val="005B1EBF"/>
    <w:rsid w:val="005B200D"/>
    <w:rsid w:val="005B24F1"/>
    <w:rsid w:val="005B2551"/>
    <w:rsid w:val="005B2A5A"/>
    <w:rsid w:val="005B2E22"/>
    <w:rsid w:val="005B32A0"/>
    <w:rsid w:val="005B340C"/>
    <w:rsid w:val="005B36D1"/>
    <w:rsid w:val="005B3A98"/>
    <w:rsid w:val="005B3E83"/>
    <w:rsid w:val="005B4229"/>
    <w:rsid w:val="005B442E"/>
    <w:rsid w:val="005B4431"/>
    <w:rsid w:val="005B5CB3"/>
    <w:rsid w:val="005B5D8C"/>
    <w:rsid w:val="005B5FB1"/>
    <w:rsid w:val="005B6806"/>
    <w:rsid w:val="005B68F8"/>
    <w:rsid w:val="005B6BF5"/>
    <w:rsid w:val="005B6D1A"/>
    <w:rsid w:val="005B7024"/>
    <w:rsid w:val="005B7283"/>
    <w:rsid w:val="005B73B9"/>
    <w:rsid w:val="005C016D"/>
    <w:rsid w:val="005C0627"/>
    <w:rsid w:val="005C096F"/>
    <w:rsid w:val="005C1736"/>
    <w:rsid w:val="005C1FBA"/>
    <w:rsid w:val="005C2113"/>
    <w:rsid w:val="005C250D"/>
    <w:rsid w:val="005C278C"/>
    <w:rsid w:val="005C2B71"/>
    <w:rsid w:val="005C2D9D"/>
    <w:rsid w:val="005C2FEF"/>
    <w:rsid w:val="005C34F8"/>
    <w:rsid w:val="005C350E"/>
    <w:rsid w:val="005C3910"/>
    <w:rsid w:val="005C3E18"/>
    <w:rsid w:val="005C42ED"/>
    <w:rsid w:val="005C443D"/>
    <w:rsid w:val="005C478F"/>
    <w:rsid w:val="005C4A3D"/>
    <w:rsid w:val="005C54DA"/>
    <w:rsid w:val="005C5AEB"/>
    <w:rsid w:val="005C5ED0"/>
    <w:rsid w:val="005C5F90"/>
    <w:rsid w:val="005C64A9"/>
    <w:rsid w:val="005C65C9"/>
    <w:rsid w:val="005C73C8"/>
    <w:rsid w:val="005C74BB"/>
    <w:rsid w:val="005C7C78"/>
    <w:rsid w:val="005C7DF3"/>
    <w:rsid w:val="005D0095"/>
    <w:rsid w:val="005D0504"/>
    <w:rsid w:val="005D06F0"/>
    <w:rsid w:val="005D06FC"/>
    <w:rsid w:val="005D111C"/>
    <w:rsid w:val="005D11EF"/>
    <w:rsid w:val="005D1A1E"/>
    <w:rsid w:val="005D1CBF"/>
    <w:rsid w:val="005D265F"/>
    <w:rsid w:val="005D3BCB"/>
    <w:rsid w:val="005D3EC8"/>
    <w:rsid w:val="005D4321"/>
    <w:rsid w:val="005D4DF3"/>
    <w:rsid w:val="005D5A9A"/>
    <w:rsid w:val="005D5B54"/>
    <w:rsid w:val="005D5BDA"/>
    <w:rsid w:val="005D5D50"/>
    <w:rsid w:val="005D6923"/>
    <w:rsid w:val="005D6B52"/>
    <w:rsid w:val="005D7377"/>
    <w:rsid w:val="005D7840"/>
    <w:rsid w:val="005D7907"/>
    <w:rsid w:val="005D7F93"/>
    <w:rsid w:val="005E0062"/>
    <w:rsid w:val="005E079C"/>
    <w:rsid w:val="005E07F1"/>
    <w:rsid w:val="005E1607"/>
    <w:rsid w:val="005E168B"/>
    <w:rsid w:val="005E16FE"/>
    <w:rsid w:val="005E240A"/>
    <w:rsid w:val="005E2773"/>
    <w:rsid w:val="005E3C29"/>
    <w:rsid w:val="005E4279"/>
    <w:rsid w:val="005E42B7"/>
    <w:rsid w:val="005E4618"/>
    <w:rsid w:val="005E4B0E"/>
    <w:rsid w:val="005E500E"/>
    <w:rsid w:val="005E5DE6"/>
    <w:rsid w:val="005E5E67"/>
    <w:rsid w:val="005E612E"/>
    <w:rsid w:val="005E635F"/>
    <w:rsid w:val="005E66F3"/>
    <w:rsid w:val="005E6F99"/>
    <w:rsid w:val="005E76BE"/>
    <w:rsid w:val="005F17F3"/>
    <w:rsid w:val="005F1B1D"/>
    <w:rsid w:val="005F1CF5"/>
    <w:rsid w:val="005F1D41"/>
    <w:rsid w:val="005F2980"/>
    <w:rsid w:val="005F29AE"/>
    <w:rsid w:val="005F2D13"/>
    <w:rsid w:val="005F2E83"/>
    <w:rsid w:val="005F3237"/>
    <w:rsid w:val="005F356A"/>
    <w:rsid w:val="005F3793"/>
    <w:rsid w:val="005F4611"/>
    <w:rsid w:val="005F47A6"/>
    <w:rsid w:val="005F4E4F"/>
    <w:rsid w:val="005F4FD3"/>
    <w:rsid w:val="005F5301"/>
    <w:rsid w:val="005F5678"/>
    <w:rsid w:val="005F5798"/>
    <w:rsid w:val="005F5CEF"/>
    <w:rsid w:val="005F6058"/>
    <w:rsid w:val="005F621F"/>
    <w:rsid w:val="005F69EC"/>
    <w:rsid w:val="005F6B98"/>
    <w:rsid w:val="005F7547"/>
    <w:rsid w:val="00600ABC"/>
    <w:rsid w:val="00600DBD"/>
    <w:rsid w:val="00601FBC"/>
    <w:rsid w:val="006029D9"/>
    <w:rsid w:val="00602C94"/>
    <w:rsid w:val="006032FE"/>
    <w:rsid w:val="00603347"/>
    <w:rsid w:val="00603455"/>
    <w:rsid w:val="00603681"/>
    <w:rsid w:val="0060406E"/>
    <w:rsid w:val="006060C7"/>
    <w:rsid w:val="00606127"/>
    <w:rsid w:val="0060666C"/>
    <w:rsid w:val="00606956"/>
    <w:rsid w:val="00606A3B"/>
    <w:rsid w:val="00610D49"/>
    <w:rsid w:val="00611559"/>
    <w:rsid w:val="0061156F"/>
    <w:rsid w:val="006116ED"/>
    <w:rsid w:val="00611BC1"/>
    <w:rsid w:val="00611F7F"/>
    <w:rsid w:val="00612547"/>
    <w:rsid w:val="00612DF2"/>
    <w:rsid w:val="00612EB5"/>
    <w:rsid w:val="00612EBF"/>
    <w:rsid w:val="006131FA"/>
    <w:rsid w:val="0061341E"/>
    <w:rsid w:val="006140CD"/>
    <w:rsid w:val="006144B7"/>
    <w:rsid w:val="00614764"/>
    <w:rsid w:val="00615FA9"/>
    <w:rsid w:val="006168BB"/>
    <w:rsid w:val="00616B26"/>
    <w:rsid w:val="006206AF"/>
    <w:rsid w:val="006207BA"/>
    <w:rsid w:val="00620925"/>
    <w:rsid w:val="00620BF6"/>
    <w:rsid w:val="00621468"/>
    <w:rsid w:val="006214CA"/>
    <w:rsid w:val="00621F61"/>
    <w:rsid w:val="0062202B"/>
    <w:rsid w:val="00622484"/>
    <w:rsid w:val="006232F7"/>
    <w:rsid w:val="006239CE"/>
    <w:rsid w:val="00623D11"/>
    <w:rsid w:val="006243E8"/>
    <w:rsid w:val="00624651"/>
    <w:rsid w:val="00624B0D"/>
    <w:rsid w:val="0062619C"/>
    <w:rsid w:val="006265F7"/>
    <w:rsid w:val="00626A45"/>
    <w:rsid w:val="0063009A"/>
    <w:rsid w:val="006303EC"/>
    <w:rsid w:val="00630727"/>
    <w:rsid w:val="0063079F"/>
    <w:rsid w:val="00631692"/>
    <w:rsid w:val="00632495"/>
    <w:rsid w:val="00632709"/>
    <w:rsid w:val="00632A8D"/>
    <w:rsid w:val="00634851"/>
    <w:rsid w:val="006348FC"/>
    <w:rsid w:val="00635144"/>
    <w:rsid w:val="00635411"/>
    <w:rsid w:val="00635656"/>
    <w:rsid w:val="006365E4"/>
    <w:rsid w:val="00636AFF"/>
    <w:rsid w:val="00637368"/>
    <w:rsid w:val="006375ED"/>
    <w:rsid w:val="00637984"/>
    <w:rsid w:val="006417AE"/>
    <w:rsid w:val="00641C7F"/>
    <w:rsid w:val="00641D39"/>
    <w:rsid w:val="0064342E"/>
    <w:rsid w:val="00643586"/>
    <w:rsid w:val="006441C0"/>
    <w:rsid w:val="00644249"/>
    <w:rsid w:val="00644384"/>
    <w:rsid w:val="00645153"/>
    <w:rsid w:val="0064566B"/>
    <w:rsid w:val="00645D16"/>
    <w:rsid w:val="006460F3"/>
    <w:rsid w:val="00647055"/>
    <w:rsid w:val="0064773C"/>
    <w:rsid w:val="006478CF"/>
    <w:rsid w:val="00647EC0"/>
    <w:rsid w:val="00651A3F"/>
    <w:rsid w:val="00651B81"/>
    <w:rsid w:val="00651F18"/>
    <w:rsid w:val="006528AD"/>
    <w:rsid w:val="006533A3"/>
    <w:rsid w:val="00653BA1"/>
    <w:rsid w:val="0065474B"/>
    <w:rsid w:val="006547FF"/>
    <w:rsid w:val="0065494B"/>
    <w:rsid w:val="0065505F"/>
    <w:rsid w:val="00655F6B"/>
    <w:rsid w:val="0065661C"/>
    <w:rsid w:val="00657114"/>
    <w:rsid w:val="00657F58"/>
    <w:rsid w:val="006603BB"/>
    <w:rsid w:val="006603FB"/>
    <w:rsid w:val="006609E8"/>
    <w:rsid w:val="00660EA0"/>
    <w:rsid w:val="00661425"/>
    <w:rsid w:val="00661BBA"/>
    <w:rsid w:val="00662197"/>
    <w:rsid w:val="00662220"/>
    <w:rsid w:val="00662316"/>
    <w:rsid w:val="00662A42"/>
    <w:rsid w:val="00663A18"/>
    <w:rsid w:val="00663CF3"/>
    <w:rsid w:val="00663E19"/>
    <w:rsid w:val="0066489D"/>
    <w:rsid w:val="00664968"/>
    <w:rsid w:val="00664B49"/>
    <w:rsid w:val="00665339"/>
    <w:rsid w:val="0066661A"/>
    <w:rsid w:val="006667D6"/>
    <w:rsid w:val="00666DA6"/>
    <w:rsid w:val="00667341"/>
    <w:rsid w:val="006674E7"/>
    <w:rsid w:val="00667597"/>
    <w:rsid w:val="0067078A"/>
    <w:rsid w:val="00670BA5"/>
    <w:rsid w:val="00672BBF"/>
    <w:rsid w:val="006731FA"/>
    <w:rsid w:val="00674072"/>
    <w:rsid w:val="00674433"/>
    <w:rsid w:val="006749E1"/>
    <w:rsid w:val="0067539F"/>
    <w:rsid w:val="0067645C"/>
    <w:rsid w:val="006766C4"/>
    <w:rsid w:val="00676711"/>
    <w:rsid w:val="00676818"/>
    <w:rsid w:val="00676A03"/>
    <w:rsid w:val="00677675"/>
    <w:rsid w:val="0067771E"/>
    <w:rsid w:val="00677B5C"/>
    <w:rsid w:val="00677C9C"/>
    <w:rsid w:val="00677FCD"/>
    <w:rsid w:val="006809C6"/>
    <w:rsid w:val="0068160B"/>
    <w:rsid w:val="00682321"/>
    <w:rsid w:val="00682505"/>
    <w:rsid w:val="0068317B"/>
    <w:rsid w:val="006831DC"/>
    <w:rsid w:val="00683F06"/>
    <w:rsid w:val="0068421D"/>
    <w:rsid w:val="00684338"/>
    <w:rsid w:val="00685280"/>
    <w:rsid w:val="006857DA"/>
    <w:rsid w:val="00686197"/>
    <w:rsid w:val="00686708"/>
    <w:rsid w:val="006867A7"/>
    <w:rsid w:val="00686AE5"/>
    <w:rsid w:val="00686BE5"/>
    <w:rsid w:val="0068782D"/>
    <w:rsid w:val="0068783E"/>
    <w:rsid w:val="006878E4"/>
    <w:rsid w:val="00687920"/>
    <w:rsid w:val="00691124"/>
    <w:rsid w:val="00691D7E"/>
    <w:rsid w:val="00692E29"/>
    <w:rsid w:val="00693386"/>
    <w:rsid w:val="006938EF"/>
    <w:rsid w:val="0069395A"/>
    <w:rsid w:val="006958AE"/>
    <w:rsid w:val="00695DF2"/>
    <w:rsid w:val="00695F8A"/>
    <w:rsid w:val="0069616B"/>
    <w:rsid w:val="00696C1B"/>
    <w:rsid w:val="00696D6C"/>
    <w:rsid w:val="00697347"/>
    <w:rsid w:val="00697A5C"/>
    <w:rsid w:val="00697C43"/>
    <w:rsid w:val="00697CC9"/>
    <w:rsid w:val="00697D53"/>
    <w:rsid w:val="006A00B2"/>
    <w:rsid w:val="006A0715"/>
    <w:rsid w:val="006A081E"/>
    <w:rsid w:val="006A0F27"/>
    <w:rsid w:val="006A1339"/>
    <w:rsid w:val="006A1632"/>
    <w:rsid w:val="006A1DDC"/>
    <w:rsid w:val="006A1F97"/>
    <w:rsid w:val="006A231F"/>
    <w:rsid w:val="006A2420"/>
    <w:rsid w:val="006A24F5"/>
    <w:rsid w:val="006A26FD"/>
    <w:rsid w:val="006A2753"/>
    <w:rsid w:val="006A2782"/>
    <w:rsid w:val="006A2D54"/>
    <w:rsid w:val="006A2EA1"/>
    <w:rsid w:val="006A3221"/>
    <w:rsid w:val="006A326F"/>
    <w:rsid w:val="006A3404"/>
    <w:rsid w:val="006A3A51"/>
    <w:rsid w:val="006A3E23"/>
    <w:rsid w:val="006A48DE"/>
    <w:rsid w:val="006A4A9D"/>
    <w:rsid w:val="006A5148"/>
    <w:rsid w:val="006A6868"/>
    <w:rsid w:val="006A7008"/>
    <w:rsid w:val="006A753A"/>
    <w:rsid w:val="006B0B57"/>
    <w:rsid w:val="006B0E8E"/>
    <w:rsid w:val="006B1246"/>
    <w:rsid w:val="006B14F5"/>
    <w:rsid w:val="006B2113"/>
    <w:rsid w:val="006B2493"/>
    <w:rsid w:val="006B2E41"/>
    <w:rsid w:val="006B2F42"/>
    <w:rsid w:val="006B3404"/>
    <w:rsid w:val="006B35A3"/>
    <w:rsid w:val="006B3905"/>
    <w:rsid w:val="006B41D1"/>
    <w:rsid w:val="006B451F"/>
    <w:rsid w:val="006B4EFB"/>
    <w:rsid w:val="006B60A3"/>
    <w:rsid w:val="006B6B58"/>
    <w:rsid w:val="006B6D92"/>
    <w:rsid w:val="006B6DF8"/>
    <w:rsid w:val="006B742A"/>
    <w:rsid w:val="006B74CD"/>
    <w:rsid w:val="006B7B0E"/>
    <w:rsid w:val="006B7D7E"/>
    <w:rsid w:val="006C05D7"/>
    <w:rsid w:val="006C0CE2"/>
    <w:rsid w:val="006C0D19"/>
    <w:rsid w:val="006C1084"/>
    <w:rsid w:val="006C2B52"/>
    <w:rsid w:val="006C2D20"/>
    <w:rsid w:val="006C3C90"/>
    <w:rsid w:val="006C44FC"/>
    <w:rsid w:val="006C4C28"/>
    <w:rsid w:val="006C510E"/>
    <w:rsid w:val="006C56B3"/>
    <w:rsid w:val="006C5773"/>
    <w:rsid w:val="006C5E09"/>
    <w:rsid w:val="006C658B"/>
    <w:rsid w:val="006C6652"/>
    <w:rsid w:val="006C6FE6"/>
    <w:rsid w:val="006C7BA9"/>
    <w:rsid w:val="006D0536"/>
    <w:rsid w:val="006D0700"/>
    <w:rsid w:val="006D0D73"/>
    <w:rsid w:val="006D0FF7"/>
    <w:rsid w:val="006D1194"/>
    <w:rsid w:val="006D178A"/>
    <w:rsid w:val="006D1B18"/>
    <w:rsid w:val="006D2AAD"/>
    <w:rsid w:val="006D3385"/>
    <w:rsid w:val="006D33F5"/>
    <w:rsid w:val="006D350D"/>
    <w:rsid w:val="006D3590"/>
    <w:rsid w:val="006D37EC"/>
    <w:rsid w:val="006D39B6"/>
    <w:rsid w:val="006D39CC"/>
    <w:rsid w:val="006D3B0E"/>
    <w:rsid w:val="006D3E56"/>
    <w:rsid w:val="006D4080"/>
    <w:rsid w:val="006D4289"/>
    <w:rsid w:val="006D4908"/>
    <w:rsid w:val="006D6EBD"/>
    <w:rsid w:val="006D7B29"/>
    <w:rsid w:val="006D7B2B"/>
    <w:rsid w:val="006D7F99"/>
    <w:rsid w:val="006E1005"/>
    <w:rsid w:val="006E12C0"/>
    <w:rsid w:val="006E226D"/>
    <w:rsid w:val="006E2C06"/>
    <w:rsid w:val="006E2CAE"/>
    <w:rsid w:val="006E3038"/>
    <w:rsid w:val="006E33DE"/>
    <w:rsid w:val="006E4828"/>
    <w:rsid w:val="006E4D85"/>
    <w:rsid w:val="006E4F01"/>
    <w:rsid w:val="006E5C2E"/>
    <w:rsid w:val="006E5CDF"/>
    <w:rsid w:val="006E5FE5"/>
    <w:rsid w:val="006E6341"/>
    <w:rsid w:val="006E6801"/>
    <w:rsid w:val="006E6A9C"/>
    <w:rsid w:val="006E7066"/>
    <w:rsid w:val="006E7847"/>
    <w:rsid w:val="006E7A4B"/>
    <w:rsid w:val="006E7DD5"/>
    <w:rsid w:val="006E7E14"/>
    <w:rsid w:val="006F0446"/>
    <w:rsid w:val="006F18F9"/>
    <w:rsid w:val="006F199F"/>
    <w:rsid w:val="006F1CAC"/>
    <w:rsid w:val="006F1CEA"/>
    <w:rsid w:val="006F2653"/>
    <w:rsid w:val="006F3783"/>
    <w:rsid w:val="006F3AED"/>
    <w:rsid w:val="006F3C57"/>
    <w:rsid w:val="006F47B9"/>
    <w:rsid w:val="006F4EAD"/>
    <w:rsid w:val="006F511F"/>
    <w:rsid w:val="006F52DE"/>
    <w:rsid w:val="006F6478"/>
    <w:rsid w:val="006F654E"/>
    <w:rsid w:val="006F7D73"/>
    <w:rsid w:val="006F7DCA"/>
    <w:rsid w:val="006F7E75"/>
    <w:rsid w:val="00700E6E"/>
    <w:rsid w:val="00701047"/>
    <w:rsid w:val="00701511"/>
    <w:rsid w:val="007021FA"/>
    <w:rsid w:val="007022E3"/>
    <w:rsid w:val="0070284C"/>
    <w:rsid w:val="00703C4B"/>
    <w:rsid w:val="00704528"/>
    <w:rsid w:val="00704659"/>
    <w:rsid w:val="00704720"/>
    <w:rsid w:val="0070505B"/>
    <w:rsid w:val="007054ED"/>
    <w:rsid w:val="007054F4"/>
    <w:rsid w:val="00705BC8"/>
    <w:rsid w:val="0070608E"/>
    <w:rsid w:val="00706275"/>
    <w:rsid w:val="0070645A"/>
    <w:rsid w:val="00706613"/>
    <w:rsid w:val="00706F84"/>
    <w:rsid w:val="0070713F"/>
    <w:rsid w:val="007079E4"/>
    <w:rsid w:val="00707C0A"/>
    <w:rsid w:val="00710358"/>
    <w:rsid w:val="00710F25"/>
    <w:rsid w:val="007115BE"/>
    <w:rsid w:val="00711DCE"/>
    <w:rsid w:val="00711FEB"/>
    <w:rsid w:val="0071251E"/>
    <w:rsid w:val="0071294F"/>
    <w:rsid w:val="00712BC0"/>
    <w:rsid w:val="00714026"/>
    <w:rsid w:val="0071432A"/>
    <w:rsid w:val="00714422"/>
    <w:rsid w:val="00715051"/>
    <w:rsid w:val="0071542B"/>
    <w:rsid w:val="00715493"/>
    <w:rsid w:val="007157F8"/>
    <w:rsid w:val="0071585E"/>
    <w:rsid w:val="0071591A"/>
    <w:rsid w:val="00715C8B"/>
    <w:rsid w:val="00715FE5"/>
    <w:rsid w:val="0071719C"/>
    <w:rsid w:val="007174CE"/>
    <w:rsid w:val="00717E99"/>
    <w:rsid w:val="007201F7"/>
    <w:rsid w:val="00721972"/>
    <w:rsid w:val="007221B5"/>
    <w:rsid w:val="007224FE"/>
    <w:rsid w:val="007228F2"/>
    <w:rsid w:val="00722C1F"/>
    <w:rsid w:val="00722D24"/>
    <w:rsid w:val="00722DE8"/>
    <w:rsid w:val="00723129"/>
    <w:rsid w:val="00723633"/>
    <w:rsid w:val="00724A7F"/>
    <w:rsid w:val="00724AA7"/>
    <w:rsid w:val="007257C0"/>
    <w:rsid w:val="00726125"/>
    <w:rsid w:val="0072636C"/>
    <w:rsid w:val="00726B22"/>
    <w:rsid w:val="00726F1D"/>
    <w:rsid w:val="00727A2E"/>
    <w:rsid w:val="00727ED1"/>
    <w:rsid w:val="0073038B"/>
    <w:rsid w:val="00730CE6"/>
    <w:rsid w:val="007310DF"/>
    <w:rsid w:val="00731993"/>
    <w:rsid w:val="0073199C"/>
    <w:rsid w:val="00731B0F"/>
    <w:rsid w:val="00731FC1"/>
    <w:rsid w:val="00733558"/>
    <w:rsid w:val="00734A7F"/>
    <w:rsid w:val="00734AE2"/>
    <w:rsid w:val="00734D28"/>
    <w:rsid w:val="00735409"/>
    <w:rsid w:val="00735825"/>
    <w:rsid w:val="00735C6D"/>
    <w:rsid w:val="00735C8D"/>
    <w:rsid w:val="00735DBA"/>
    <w:rsid w:val="007360C1"/>
    <w:rsid w:val="0073616B"/>
    <w:rsid w:val="007362EB"/>
    <w:rsid w:val="00736364"/>
    <w:rsid w:val="0073758C"/>
    <w:rsid w:val="00737A48"/>
    <w:rsid w:val="00737A83"/>
    <w:rsid w:val="00737EA5"/>
    <w:rsid w:val="00737F27"/>
    <w:rsid w:val="00740236"/>
    <w:rsid w:val="0074072E"/>
    <w:rsid w:val="00740B92"/>
    <w:rsid w:val="0074109D"/>
    <w:rsid w:val="007416C7"/>
    <w:rsid w:val="007430E9"/>
    <w:rsid w:val="00743406"/>
    <w:rsid w:val="00743728"/>
    <w:rsid w:val="00744292"/>
    <w:rsid w:val="00744BD4"/>
    <w:rsid w:val="00744DCB"/>
    <w:rsid w:val="007450B8"/>
    <w:rsid w:val="0074517E"/>
    <w:rsid w:val="00745659"/>
    <w:rsid w:val="0074597A"/>
    <w:rsid w:val="007459CF"/>
    <w:rsid w:val="00745AA1"/>
    <w:rsid w:val="00745FEE"/>
    <w:rsid w:val="007477FD"/>
    <w:rsid w:val="007479A4"/>
    <w:rsid w:val="00747BB4"/>
    <w:rsid w:val="0075000F"/>
    <w:rsid w:val="00750435"/>
    <w:rsid w:val="00750C7D"/>
    <w:rsid w:val="00750EFC"/>
    <w:rsid w:val="00750F14"/>
    <w:rsid w:val="0075102B"/>
    <w:rsid w:val="007513A3"/>
    <w:rsid w:val="00751D7B"/>
    <w:rsid w:val="00751EE6"/>
    <w:rsid w:val="00752C5C"/>
    <w:rsid w:val="00752F9F"/>
    <w:rsid w:val="00753ED0"/>
    <w:rsid w:val="007541DB"/>
    <w:rsid w:val="007554D6"/>
    <w:rsid w:val="00756863"/>
    <w:rsid w:val="007571FC"/>
    <w:rsid w:val="00757F9E"/>
    <w:rsid w:val="007600D9"/>
    <w:rsid w:val="00760F28"/>
    <w:rsid w:val="00761649"/>
    <w:rsid w:val="00761D73"/>
    <w:rsid w:val="0076212D"/>
    <w:rsid w:val="0076319A"/>
    <w:rsid w:val="007632DF"/>
    <w:rsid w:val="00764126"/>
    <w:rsid w:val="0076497E"/>
    <w:rsid w:val="0076528D"/>
    <w:rsid w:val="0076607E"/>
    <w:rsid w:val="007664DA"/>
    <w:rsid w:val="007665AA"/>
    <w:rsid w:val="00766697"/>
    <w:rsid w:val="00766CB4"/>
    <w:rsid w:val="00766E65"/>
    <w:rsid w:val="00767306"/>
    <w:rsid w:val="0076741F"/>
    <w:rsid w:val="00767FD3"/>
    <w:rsid w:val="007702FE"/>
    <w:rsid w:val="0077038E"/>
    <w:rsid w:val="0077081E"/>
    <w:rsid w:val="007713F7"/>
    <w:rsid w:val="007727BC"/>
    <w:rsid w:val="007731E2"/>
    <w:rsid w:val="00773800"/>
    <w:rsid w:val="00774607"/>
    <w:rsid w:val="0077518D"/>
    <w:rsid w:val="00775563"/>
    <w:rsid w:val="007762FF"/>
    <w:rsid w:val="00776607"/>
    <w:rsid w:val="00777028"/>
    <w:rsid w:val="0077778E"/>
    <w:rsid w:val="00777E28"/>
    <w:rsid w:val="00780C08"/>
    <w:rsid w:val="00780CD6"/>
    <w:rsid w:val="0078151A"/>
    <w:rsid w:val="00781B6D"/>
    <w:rsid w:val="00781EB8"/>
    <w:rsid w:val="0078232B"/>
    <w:rsid w:val="0078338F"/>
    <w:rsid w:val="0078351A"/>
    <w:rsid w:val="00785CF3"/>
    <w:rsid w:val="00786B3E"/>
    <w:rsid w:val="00786F27"/>
    <w:rsid w:val="00787396"/>
    <w:rsid w:val="007875F8"/>
    <w:rsid w:val="00787EE9"/>
    <w:rsid w:val="00787F9A"/>
    <w:rsid w:val="007900D6"/>
    <w:rsid w:val="007902B5"/>
    <w:rsid w:val="007902F3"/>
    <w:rsid w:val="00791222"/>
    <w:rsid w:val="007917DE"/>
    <w:rsid w:val="00791DD6"/>
    <w:rsid w:val="00792090"/>
    <w:rsid w:val="007924AF"/>
    <w:rsid w:val="007937D8"/>
    <w:rsid w:val="00793DF9"/>
    <w:rsid w:val="00794220"/>
    <w:rsid w:val="0079499C"/>
    <w:rsid w:val="00794BF5"/>
    <w:rsid w:val="00794C54"/>
    <w:rsid w:val="00794FA3"/>
    <w:rsid w:val="00795315"/>
    <w:rsid w:val="0079535A"/>
    <w:rsid w:val="007955CD"/>
    <w:rsid w:val="00795650"/>
    <w:rsid w:val="0079589E"/>
    <w:rsid w:val="00796352"/>
    <w:rsid w:val="00796425"/>
    <w:rsid w:val="00796BD9"/>
    <w:rsid w:val="00796FEA"/>
    <w:rsid w:val="007976BE"/>
    <w:rsid w:val="007977AA"/>
    <w:rsid w:val="007A0B3C"/>
    <w:rsid w:val="007A0C40"/>
    <w:rsid w:val="007A2316"/>
    <w:rsid w:val="007A240B"/>
    <w:rsid w:val="007A2D09"/>
    <w:rsid w:val="007A2D4E"/>
    <w:rsid w:val="007A2F28"/>
    <w:rsid w:val="007A3987"/>
    <w:rsid w:val="007A40A9"/>
    <w:rsid w:val="007A41C6"/>
    <w:rsid w:val="007A5B86"/>
    <w:rsid w:val="007A5CEE"/>
    <w:rsid w:val="007A65A7"/>
    <w:rsid w:val="007A6804"/>
    <w:rsid w:val="007A76A5"/>
    <w:rsid w:val="007A7D3B"/>
    <w:rsid w:val="007A7FEF"/>
    <w:rsid w:val="007B0081"/>
    <w:rsid w:val="007B0250"/>
    <w:rsid w:val="007B0652"/>
    <w:rsid w:val="007B1008"/>
    <w:rsid w:val="007B166D"/>
    <w:rsid w:val="007B18E9"/>
    <w:rsid w:val="007B1B17"/>
    <w:rsid w:val="007B1F60"/>
    <w:rsid w:val="007B2584"/>
    <w:rsid w:val="007B26AC"/>
    <w:rsid w:val="007B299F"/>
    <w:rsid w:val="007B2FB0"/>
    <w:rsid w:val="007B356E"/>
    <w:rsid w:val="007B3D04"/>
    <w:rsid w:val="007B3DA5"/>
    <w:rsid w:val="007B45F9"/>
    <w:rsid w:val="007B4B39"/>
    <w:rsid w:val="007B4D03"/>
    <w:rsid w:val="007B5D8D"/>
    <w:rsid w:val="007B5E53"/>
    <w:rsid w:val="007B620F"/>
    <w:rsid w:val="007B6345"/>
    <w:rsid w:val="007B643E"/>
    <w:rsid w:val="007B7164"/>
    <w:rsid w:val="007B76B0"/>
    <w:rsid w:val="007B78DA"/>
    <w:rsid w:val="007B7FF2"/>
    <w:rsid w:val="007C1143"/>
    <w:rsid w:val="007C15EF"/>
    <w:rsid w:val="007C1A4D"/>
    <w:rsid w:val="007C2311"/>
    <w:rsid w:val="007C321C"/>
    <w:rsid w:val="007C3A66"/>
    <w:rsid w:val="007C4640"/>
    <w:rsid w:val="007C48D4"/>
    <w:rsid w:val="007C4F10"/>
    <w:rsid w:val="007C51FC"/>
    <w:rsid w:val="007C5C91"/>
    <w:rsid w:val="007C699F"/>
    <w:rsid w:val="007C69F9"/>
    <w:rsid w:val="007C71BE"/>
    <w:rsid w:val="007D0A59"/>
    <w:rsid w:val="007D1633"/>
    <w:rsid w:val="007D183E"/>
    <w:rsid w:val="007D18DB"/>
    <w:rsid w:val="007D18DF"/>
    <w:rsid w:val="007D1EE1"/>
    <w:rsid w:val="007D35D6"/>
    <w:rsid w:val="007D4845"/>
    <w:rsid w:val="007D49C3"/>
    <w:rsid w:val="007D58DD"/>
    <w:rsid w:val="007D6051"/>
    <w:rsid w:val="007D6403"/>
    <w:rsid w:val="007D6833"/>
    <w:rsid w:val="007D6C54"/>
    <w:rsid w:val="007E09D6"/>
    <w:rsid w:val="007E120F"/>
    <w:rsid w:val="007E129B"/>
    <w:rsid w:val="007E1793"/>
    <w:rsid w:val="007E1947"/>
    <w:rsid w:val="007E2352"/>
    <w:rsid w:val="007E2C6C"/>
    <w:rsid w:val="007E352D"/>
    <w:rsid w:val="007E374C"/>
    <w:rsid w:val="007E3797"/>
    <w:rsid w:val="007E3C10"/>
    <w:rsid w:val="007E4DD9"/>
    <w:rsid w:val="007E541E"/>
    <w:rsid w:val="007E55E0"/>
    <w:rsid w:val="007E583F"/>
    <w:rsid w:val="007E5EFA"/>
    <w:rsid w:val="007E5F5B"/>
    <w:rsid w:val="007E64F3"/>
    <w:rsid w:val="007E7233"/>
    <w:rsid w:val="007E7562"/>
    <w:rsid w:val="007E7ED8"/>
    <w:rsid w:val="007E7FE2"/>
    <w:rsid w:val="007F0F91"/>
    <w:rsid w:val="007F10FB"/>
    <w:rsid w:val="007F133E"/>
    <w:rsid w:val="007F14E2"/>
    <w:rsid w:val="007F1A2A"/>
    <w:rsid w:val="007F1BF0"/>
    <w:rsid w:val="007F1E5B"/>
    <w:rsid w:val="007F2079"/>
    <w:rsid w:val="007F2210"/>
    <w:rsid w:val="007F3D9F"/>
    <w:rsid w:val="007F3F35"/>
    <w:rsid w:val="007F4213"/>
    <w:rsid w:val="007F47A5"/>
    <w:rsid w:val="007F4810"/>
    <w:rsid w:val="007F48D3"/>
    <w:rsid w:val="007F5DC0"/>
    <w:rsid w:val="007F5E7B"/>
    <w:rsid w:val="007F631B"/>
    <w:rsid w:val="007F7312"/>
    <w:rsid w:val="007F7A34"/>
    <w:rsid w:val="007F7B25"/>
    <w:rsid w:val="0080154E"/>
    <w:rsid w:val="0080196E"/>
    <w:rsid w:val="00802D57"/>
    <w:rsid w:val="008036F2"/>
    <w:rsid w:val="008037A9"/>
    <w:rsid w:val="0080395E"/>
    <w:rsid w:val="00803B79"/>
    <w:rsid w:val="0080588C"/>
    <w:rsid w:val="00805BD2"/>
    <w:rsid w:val="00806A5E"/>
    <w:rsid w:val="0080779D"/>
    <w:rsid w:val="00807D6D"/>
    <w:rsid w:val="0081025B"/>
    <w:rsid w:val="00812076"/>
    <w:rsid w:val="0081334E"/>
    <w:rsid w:val="0081338C"/>
    <w:rsid w:val="00814624"/>
    <w:rsid w:val="00814A36"/>
    <w:rsid w:val="008152A5"/>
    <w:rsid w:val="0081534C"/>
    <w:rsid w:val="00815C92"/>
    <w:rsid w:val="0081606F"/>
    <w:rsid w:val="008163B9"/>
    <w:rsid w:val="008166E0"/>
    <w:rsid w:val="00816A89"/>
    <w:rsid w:val="00817123"/>
    <w:rsid w:val="00817247"/>
    <w:rsid w:val="008176A4"/>
    <w:rsid w:val="008176C6"/>
    <w:rsid w:val="008178EF"/>
    <w:rsid w:val="00817C10"/>
    <w:rsid w:val="00817DAC"/>
    <w:rsid w:val="00817F17"/>
    <w:rsid w:val="00820080"/>
    <w:rsid w:val="008202CB"/>
    <w:rsid w:val="0082175B"/>
    <w:rsid w:val="00821893"/>
    <w:rsid w:val="0082220C"/>
    <w:rsid w:val="00822363"/>
    <w:rsid w:val="008225D0"/>
    <w:rsid w:val="008226A9"/>
    <w:rsid w:val="00822843"/>
    <w:rsid w:val="00822D89"/>
    <w:rsid w:val="00823ED6"/>
    <w:rsid w:val="0082407D"/>
    <w:rsid w:val="0082408C"/>
    <w:rsid w:val="00824DD8"/>
    <w:rsid w:val="00824E64"/>
    <w:rsid w:val="0082518F"/>
    <w:rsid w:val="00825611"/>
    <w:rsid w:val="00825BED"/>
    <w:rsid w:val="00825BF2"/>
    <w:rsid w:val="00825DE7"/>
    <w:rsid w:val="00825E84"/>
    <w:rsid w:val="00825F9A"/>
    <w:rsid w:val="008261B9"/>
    <w:rsid w:val="00826EB5"/>
    <w:rsid w:val="00827125"/>
    <w:rsid w:val="008278F4"/>
    <w:rsid w:val="00827ED7"/>
    <w:rsid w:val="00831015"/>
    <w:rsid w:val="00831273"/>
    <w:rsid w:val="0083152E"/>
    <w:rsid w:val="00831623"/>
    <w:rsid w:val="00831635"/>
    <w:rsid w:val="00831DB1"/>
    <w:rsid w:val="00831DFD"/>
    <w:rsid w:val="00832522"/>
    <w:rsid w:val="00832660"/>
    <w:rsid w:val="008328DC"/>
    <w:rsid w:val="0083384A"/>
    <w:rsid w:val="0083692E"/>
    <w:rsid w:val="00837538"/>
    <w:rsid w:val="008378DC"/>
    <w:rsid w:val="00840043"/>
    <w:rsid w:val="008411BA"/>
    <w:rsid w:val="00841620"/>
    <w:rsid w:val="00842910"/>
    <w:rsid w:val="0084293D"/>
    <w:rsid w:val="008434DA"/>
    <w:rsid w:val="008438E4"/>
    <w:rsid w:val="0084398A"/>
    <w:rsid w:val="008440C3"/>
    <w:rsid w:val="00845078"/>
    <w:rsid w:val="00845210"/>
    <w:rsid w:val="00845334"/>
    <w:rsid w:val="0084543D"/>
    <w:rsid w:val="0084549F"/>
    <w:rsid w:val="0084653E"/>
    <w:rsid w:val="008466E4"/>
    <w:rsid w:val="008476FD"/>
    <w:rsid w:val="00847D76"/>
    <w:rsid w:val="0085010F"/>
    <w:rsid w:val="008505FC"/>
    <w:rsid w:val="0085074D"/>
    <w:rsid w:val="008507DA"/>
    <w:rsid w:val="00850DF0"/>
    <w:rsid w:val="00851A23"/>
    <w:rsid w:val="00852394"/>
    <w:rsid w:val="00852436"/>
    <w:rsid w:val="0085247B"/>
    <w:rsid w:val="008525A1"/>
    <w:rsid w:val="00854334"/>
    <w:rsid w:val="00854EB0"/>
    <w:rsid w:val="008559A7"/>
    <w:rsid w:val="00855ABF"/>
    <w:rsid w:val="00855D24"/>
    <w:rsid w:val="00855E92"/>
    <w:rsid w:val="00855EB6"/>
    <w:rsid w:val="008565DB"/>
    <w:rsid w:val="0085679C"/>
    <w:rsid w:val="00856DA9"/>
    <w:rsid w:val="008578D5"/>
    <w:rsid w:val="00860838"/>
    <w:rsid w:val="00860F66"/>
    <w:rsid w:val="0086104F"/>
    <w:rsid w:val="008615E8"/>
    <w:rsid w:val="00861666"/>
    <w:rsid w:val="00862127"/>
    <w:rsid w:val="00862322"/>
    <w:rsid w:val="00862630"/>
    <w:rsid w:val="0086272F"/>
    <w:rsid w:val="00863145"/>
    <w:rsid w:val="00863B6A"/>
    <w:rsid w:val="00863BF9"/>
    <w:rsid w:val="00864107"/>
    <w:rsid w:val="008645B9"/>
    <w:rsid w:val="00864B98"/>
    <w:rsid w:val="00864C03"/>
    <w:rsid w:val="00864D0C"/>
    <w:rsid w:val="0086519C"/>
    <w:rsid w:val="0086530F"/>
    <w:rsid w:val="00865EC1"/>
    <w:rsid w:val="00866491"/>
    <w:rsid w:val="00867259"/>
    <w:rsid w:val="00867509"/>
    <w:rsid w:val="008700C1"/>
    <w:rsid w:val="008704E9"/>
    <w:rsid w:val="008715E4"/>
    <w:rsid w:val="00871B8A"/>
    <w:rsid w:val="00871C12"/>
    <w:rsid w:val="00872321"/>
    <w:rsid w:val="008724BA"/>
    <w:rsid w:val="0087255E"/>
    <w:rsid w:val="00872CDA"/>
    <w:rsid w:val="00872D6C"/>
    <w:rsid w:val="00873044"/>
    <w:rsid w:val="00873449"/>
    <w:rsid w:val="008736CB"/>
    <w:rsid w:val="008741C1"/>
    <w:rsid w:val="00874C2D"/>
    <w:rsid w:val="008755C5"/>
    <w:rsid w:val="00875D2A"/>
    <w:rsid w:val="00876B67"/>
    <w:rsid w:val="00876DA9"/>
    <w:rsid w:val="00877450"/>
    <w:rsid w:val="0087749F"/>
    <w:rsid w:val="008775DC"/>
    <w:rsid w:val="00877688"/>
    <w:rsid w:val="00877799"/>
    <w:rsid w:val="00877A1E"/>
    <w:rsid w:val="00881B58"/>
    <w:rsid w:val="00881E28"/>
    <w:rsid w:val="0088243F"/>
    <w:rsid w:val="0088356A"/>
    <w:rsid w:val="00883694"/>
    <w:rsid w:val="00883993"/>
    <w:rsid w:val="00884112"/>
    <w:rsid w:val="0088418A"/>
    <w:rsid w:val="00884211"/>
    <w:rsid w:val="008843F9"/>
    <w:rsid w:val="0088440A"/>
    <w:rsid w:val="008846B3"/>
    <w:rsid w:val="00884BD1"/>
    <w:rsid w:val="00884DD2"/>
    <w:rsid w:val="0088560E"/>
    <w:rsid w:val="00885E02"/>
    <w:rsid w:val="00887400"/>
    <w:rsid w:val="00887992"/>
    <w:rsid w:val="0089011F"/>
    <w:rsid w:val="008901F5"/>
    <w:rsid w:val="00890331"/>
    <w:rsid w:val="00890854"/>
    <w:rsid w:val="00891DF2"/>
    <w:rsid w:val="00893060"/>
    <w:rsid w:val="0089322A"/>
    <w:rsid w:val="00893556"/>
    <w:rsid w:val="00893816"/>
    <w:rsid w:val="008945E7"/>
    <w:rsid w:val="00894BAC"/>
    <w:rsid w:val="0089595E"/>
    <w:rsid w:val="00896184"/>
    <w:rsid w:val="008968D8"/>
    <w:rsid w:val="00896D12"/>
    <w:rsid w:val="00897FD9"/>
    <w:rsid w:val="008A0938"/>
    <w:rsid w:val="008A0B60"/>
    <w:rsid w:val="008A1708"/>
    <w:rsid w:val="008A1741"/>
    <w:rsid w:val="008A186A"/>
    <w:rsid w:val="008A21E9"/>
    <w:rsid w:val="008A232A"/>
    <w:rsid w:val="008A2BC0"/>
    <w:rsid w:val="008A2C82"/>
    <w:rsid w:val="008A2F6F"/>
    <w:rsid w:val="008A30D1"/>
    <w:rsid w:val="008A4506"/>
    <w:rsid w:val="008A46EB"/>
    <w:rsid w:val="008A479E"/>
    <w:rsid w:val="008A5415"/>
    <w:rsid w:val="008A5F54"/>
    <w:rsid w:val="008A5FE1"/>
    <w:rsid w:val="008A61E5"/>
    <w:rsid w:val="008A6747"/>
    <w:rsid w:val="008A687D"/>
    <w:rsid w:val="008A6E48"/>
    <w:rsid w:val="008B05E1"/>
    <w:rsid w:val="008B086B"/>
    <w:rsid w:val="008B0903"/>
    <w:rsid w:val="008B0F66"/>
    <w:rsid w:val="008B111F"/>
    <w:rsid w:val="008B1CC5"/>
    <w:rsid w:val="008B1DE5"/>
    <w:rsid w:val="008B2046"/>
    <w:rsid w:val="008B2AC5"/>
    <w:rsid w:val="008B2D69"/>
    <w:rsid w:val="008B3602"/>
    <w:rsid w:val="008B371C"/>
    <w:rsid w:val="008B46B5"/>
    <w:rsid w:val="008B470F"/>
    <w:rsid w:val="008B4DD5"/>
    <w:rsid w:val="008B612C"/>
    <w:rsid w:val="008B6C62"/>
    <w:rsid w:val="008B7972"/>
    <w:rsid w:val="008C07B7"/>
    <w:rsid w:val="008C1039"/>
    <w:rsid w:val="008C20EF"/>
    <w:rsid w:val="008C28C0"/>
    <w:rsid w:val="008C2B7F"/>
    <w:rsid w:val="008C2C11"/>
    <w:rsid w:val="008C2E67"/>
    <w:rsid w:val="008C3F68"/>
    <w:rsid w:val="008C45CD"/>
    <w:rsid w:val="008C4B6D"/>
    <w:rsid w:val="008C6223"/>
    <w:rsid w:val="008C682B"/>
    <w:rsid w:val="008C6B85"/>
    <w:rsid w:val="008C6C9A"/>
    <w:rsid w:val="008C7389"/>
    <w:rsid w:val="008C7A5B"/>
    <w:rsid w:val="008C7B73"/>
    <w:rsid w:val="008C7EA9"/>
    <w:rsid w:val="008D01E8"/>
    <w:rsid w:val="008D0370"/>
    <w:rsid w:val="008D0ECA"/>
    <w:rsid w:val="008D0FEC"/>
    <w:rsid w:val="008D155C"/>
    <w:rsid w:val="008D1735"/>
    <w:rsid w:val="008D1EA0"/>
    <w:rsid w:val="008D2511"/>
    <w:rsid w:val="008D2717"/>
    <w:rsid w:val="008D2723"/>
    <w:rsid w:val="008D283D"/>
    <w:rsid w:val="008D3119"/>
    <w:rsid w:val="008D3D7B"/>
    <w:rsid w:val="008D3FF1"/>
    <w:rsid w:val="008D4ECF"/>
    <w:rsid w:val="008D5B9E"/>
    <w:rsid w:val="008D64BA"/>
    <w:rsid w:val="008D6B3C"/>
    <w:rsid w:val="008E0BED"/>
    <w:rsid w:val="008E1A8A"/>
    <w:rsid w:val="008E27AA"/>
    <w:rsid w:val="008E2B03"/>
    <w:rsid w:val="008E3588"/>
    <w:rsid w:val="008E3A0A"/>
    <w:rsid w:val="008E3A95"/>
    <w:rsid w:val="008E3E65"/>
    <w:rsid w:val="008E4033"/>
    <w:rsid w:val="008E42CC"/>
    <w:rsid w:val="008E4776"/>
    <w:rsid w:val="008E4D95"/>
    <w:rsid w:val="008F04A4"/>
    <w:rsid w:val="008F0C64"/>
    <w:rsid w:val="008F1597"/>
    <w:rsid w:val="008F1784"/>
    <w:rsid w:val="008F1C89"/>
    <w:rsid w:val="008F207F"/>
    <w:rsid w:val="008F2423"/>
    <w:rsid w:val="008F2783"/>
    <w:rsid w:val="008F286B"/>
    <w:rsid w:val="008F2EF5"/>
    <w:rsid w:val="008F3155"/>
    <w:rsid w:val="008F31E2"/>
    <w:rsid w:val="008F34AD"/>
    <w:rsid w:val="008F3929"/>
    <w:rsid w:val="008F3D8C"/>
    <w:rsid w:val="008F57B1"/>
    <w:rsid w:val="008F6359"/>
    <w:rsid w:val="008F6717"/>
    <w:rsid w:val="008F67B6"/>
    <w:rsid w:val="008F694D"/>
    <w:rsid w:val="008F7931"/>
    <w:rsid w:val="00900615"/>
    <w:rsid w:val="00900D4F"/>
    <w:rsid w:val="009015E9"/>
    <w:rsid w:val="00901CEF"/>
    <w:rsid w:val="00902242"/>
    <w:rsid w:val="00902C67"/>
    <w:rsid w:val="00902CC8"/>
    <w:rsid w:val="00903955"/>
    <w:rsid w:val="00904447"/>
    <w:rsid w:val="009045F8"/>
    <w:rsid w:val="00904A71"/>
    <w:rsid w:val="00904B8D"/>
    <w:rsid w:val="00905290"/>
    <w:rsid w:val="00905829"/>
    <w:rsid w:val="00905C56"/>
    <w:rsid w:val="00906A67"/>
    <w:rsid w:val="00907021"/>
    <w:rsid w:val="0090721F"/>
    <w:rsid w:val="009072DA"/>
    <w:rsid w:val="0090735E"/>
    <w:rsid w:val="00907796"/>
    <w:rsid w:val="00907952"/>
    <w:rsid w:val="00907EFF"/>
    <w:rsid w:val="00910259"/>
    <w:rsid w:val="00911F90"/>
    <w:rsid w:val="009120F8"/>
    <w:rsid w:val="0091227A"/>
    <w:rsid w:val="0091334C"/>
    <w:rsid w:val="00913498"/>
    <w:rsid w:val="00914671"/>
    <w:rsid w:val="00914FC1"/>
    <w:rsid w:val="009154E6"/>
    <w:rsid w:val="009158A9"/>
    <w:rsid w:val="00915B7B"/>
    <w:rsid w:val="00915F68"/>
    <w:rsid w:val="009166F0"/>
    <w:rsid w:val="00916AA8"/>
    <w:rsid w:val="00916D3F"/>
    <w:rsid w:val="0091778A"/>
    <w:rsid w:val="00917BB2"/>
    <w:rsid w:val="00917EA2"/>
    <w:rsid w:val="0092018D"/>
    <w:rsid w:val="00920B75"/>
    <w:rsid w:val="00920D32"/>
    <w:rsid w:val="00921B6A"/>
    <w:rsid w:val="00921CAC"/>
    <w:rsid w:val="00921CB4"/>
    <w:rsid w:val="0092245B"/>
    <w:rsid w:val="00922991"/>
    <w:rsid w:val="00923467"/>
    <w:rsid w:val="00923E2A"/>
    <w:rsid w:val="00923FB0"/>
    <w:rsid w:val="00924029"/>
    <w:rsid w:val="00924580"/>
    <w:rsid w:val="009248AD"/>
    <w:rsid w:val="00925539"/>
    <w:rsid w:val="009260C4"/>
    <w:rsid w:val="00926E17"/>
    <w:rsid w:val="00927264"/>
    <w:rsid w:val="009272DD"/>
    <w:rsid w:val="0092742F"/>
    <w:rsid w:val="00927443"/>
    <w:rsid w:val="00927599"/>
    <w:rsid w:val="009279BC"/>
    <w:rsid w:val="009279C2"/>
    <w:rsid w:val="00927B78"/>
    <w:rsid w:val="00927C85"/>
    <w:rsid w:val="00930952"/>
    <w:rsid w:val="0093132B"/>
    <w:rsid w:val="009315D0"/>
    <w:rsid w:val="00931C2C"/>
    <w:rsid w:val="0093213C"/>
    <w:rsid w:val="00932493"/>
    <w:rsid w:val="00932E25"/>
    <w:rsid w:val="00933118"/>
    <w:rsid w:val="009331EB"/>
    <w:rsid w:val="00933514"/>
    <w:rsid w:val="00933582"/>
    <w:rsid w:val="00933963"/>
    <w:rsid w:val="00933BB7"/>
    <w:rsid w:val="009343DC"/>
    <w:rsid w:val="009344F7"/>
    <w:rsid w:val="0093472D"/>
    <w:rsid w:val="00934F3B"/>
    <w:rsid w:val="00935011"/>
    <w:rsid w:val="00935360"/>
    <w:rsid w:val="0093552A"/>
    <w:rsid w:val="00935E34"/>
    <w:rsid w:val="009363E1"/>
    <w:rsid w:val="00936400"/>
    <w:rsid w:val="00936543"/>
    <w:rsid w:val="00936658"/>
    <w:rsid w:val="0093681D"/>
    <w:rsid w:val="009369CC"/>
    <w:rsid w:val="00936CBF"/>
    <w:rsid w:val="00936ED7"/>
    <w:rsid w:val="00937074"/>
    <w:rsid w:val="009374CE"/>
    <w:rsid w:val="0093754A"/>
    <w:rsid w:val="009375A6"/>
    <w:rsid w:val="0093776A"/>
    <w:rsid w:val="00937D31"/>
    <w:rsid w:val="00937DCA"/>
    <w:rsid w:val="00940008"/>
    <w:rsid w:val="00940081"/>
    <w:rsid w:val="00940607"/>
    <w:rsid w:val="00940E9A"/>
    <w:rsid w:val="009417F2"/>
    <w:rsid w:val="00941B7E"/>
    <w:rsid w:val="00941EEF"/>
    <w:rsid w:val="009423B3"/>
    <w:rsid w:val="0094271E"/>
    <w:rsid w:val="00942DD4"/>
    <w:rsid w:val="00942F03"/>
    <w:rsid w:val="0094304A"/>
    <w:rsid w:val="009430EC"/>
    <w:rsid w:val="0094315F"/>
    <w:rsid w:val="00943336"/>
    <w:rsid w:val="0094379C"/>
    <w:rsid w:val="00943816"/>
    <w:rsid w:val="00944DA7"/>
    <w:rsid w:val="0094537D"/>
    <w:rsid w:val="00945C47"/>
    <w:rsid w:val="00945E9C"/>
    <w:rsid w:val="00947418"/>
    <w:rsid w:val="00947678"/>
    <w:rsid w:val="009504DB"/>
    <w:rsid w:val="009506ED"/>
    <w:rsid w:val="00951376"/>
    <w:rsid w:val="00951E61"/>
    <w:rsid w:val="00953073"/>
    <w:rsid w:val="00953467"/>
    <w:rsid w:val="0095425C"/>
    <w:rsid w:val="00954292"/>
    <w:rsid w:val="009544F1"/>
    <w:rsid w:val="00954587"/>
    <w:rsid w:val="00954E41"/>
    <w:rsid w:val="00954E91"/>
    <w:rsid w:val="00955300"/>
    <w:rsid w:val="0095556C"/>
    <w:rsid w:val="00955778"/>
    <w:rsid w:val="00955C17"/>
    <w:rsid w:val="0095637D"/>
    <w:rsid w:val="00956C1F"/>
    <w:rsid w:val="00957267"/>
    <w:rsid w:val="0095786E"/>
    <w:rsid w:val="0096019A"/>
    <w:rsid w:val="009605FA"/>
    <w:rsid w:val="00960D9C"/>
    <w:rsid w:val="009610E8"/>
    <w:rsid w:val="0096118B"/>
    <w:rsid w:val="009611DE"/>
    <w:rsid w:val="009613BA"/>
    <w:rsid w:val="00961859"/>
    <w:rsid w:val="00961F63"/>
    <w:rsid w:val="00962C90"/>
    <w:rsid w:val="00963090"/>
    <w:rsid w:val="0096347C"/>
    <w:rsid w:val="009637E9"/>
    <w:rsid w:val="00963BB0"/>
    <w:rsid w:val="00963DF4"/>
    <w:rsid w:val="009642B1"/>
    <w:rsid w:val="00964414"/>
    <w:rsid w:val="00964669"/>
    <w:rsid w:val="00965886"/>
    <w:rsid w:val="00965C17"/>
    <w:rsid w:val="00965C2B"/>
    <w:rsid w:val="0096774B"/>
    <w:rsid w:val="00967E3C"/>
    <w:rsid w:val="00970838"/>
    <w:rsid w:val="00971574"/>
    <w:rsid w:val="00971848"/>
    <w:rsid w:val="00971957"/>
    <w:rsid w:val="00972070"/>
    <w:rsid w:val="00972EC8"/>
    <w:rsid w:val="0097344E"/>
    <w:rsid w:val="009734A5"/>
    <w:rsid w:val="009739E8"/>
    <w:rsid w:val="009740CC"/>
    <w:rsid w:val="0097429C"/>
    <w:rsid w:val="009743BD"/>
    <w:rsid w:val="00974840"/>
    <w:rsid w:val="00975045"/>
    <w:rsid w:val="0097530C"/>
    <w:rsid w:val="00975651"/>
    <w:rsid w:val="00975BAC"/>
    <w:rsid w:val="0097602B"/>
    <w:rsid w:val="00976196"/>
    <w:rsid w:val="009765FE"/>
    <w:rsid w:val="00976D42"/>
    <w:rsid w:val="009778BA"/>
    <w:rsid w:val="0098039F"/>
    <w:rsid w:val="00980917"/>
    <w:rsid w:val="00981063"/>
    <w:rsid w:val="00981605"/>
    <w:rsid w:val="00981A33"/>
    <w:rsid w:val="00981E32"/>
    <w:rsid w:val="00982DCE"/>
    <w:rsid w:val="00983B0F"/>
    <w:rsid w:val="00983E64"/>
    <w:rsid w:val="00983FDE"/>
    <w:rsid w:val="00984AF3"/>
    <w:rsid w:val="00984B8E"/>
    <w:rsid w:val="009851AB"/>
    <w:rsid w:val="00985F1B"/>
    <w:rsid w:val="00986201"/>
    <w:rsid w:val="00986ADD"/>
    <w:rsid w:val="00986C86"/>
    <w:rsid w:val="00986F80"/>
    <w:rsid w:val="0098744E"/>
    <w:rsid w:val="00987A3C"/>
    <w:rsid w:val="00987AEC"/>
    <w:rsid w:val="00987DBC"/>
    <w:rsid w:val="009905DD"/>
    <w:rsid w:val="00990A9D"/>
    <w:rsid w:val="00991868"/>
    <w:rsid w:val="00991898"/>
    <w:rsid w:val="00991ABB"/>
    <w:rsid w:val="00992341"/>
    <w:rsid w:val="00992B46"/>
    <w:rsid w:val="00992DC3"/>
    <w:rsid w:val="009931A8"/>
    <w:rsid w:val="0099321A"/>
    <w:rsid w:val="00994298"/>
    <w:rsid w:val="00994A8E"/>
    <w:rsid w:val="00994E64"/>
    <w:rsid w:val="00995246"/>
    <w:rsid w:val="00995ED7"/>
    <w:rsid w:val="009961ED"/>
    <w:rsid w:val="0099670D"/>
    <w:rsid w:val="0099683B"/>
    <w:rsid w:val="00996D39"/>
    <w:rsid w:val="00997003"/>
    <w:rsid w:val="00997D6F"/>
    <w:rsid w:val="009A0277"/>
    <w:rsid w:val="009A092C"/>
    <w:rsid w:val="009A0FF6"/>
    <w:rsid w:val="009A144A"/>
    <w:rsid w:val="009A1ACB"/>
    <w:rsid w:val="009A24F9"/>
    <w:rsid w:val="009A2833"/>
    <w:rsid w:val="009A295C"/>
    <w:rsid w:val="009A2CD4"/>
    <w:rsid w:val="009A31B0"/>
    <w:rsid w:val="009A36FE"/>
    <w:rsid w:val="009A3891"/>
    <w:rsid w:val="009A40DD"/>
    <w:rsid w:val="009A423D"/>
    <w:rsid w:val="009A42DB"/>
    <w:rsid w:val="009A4F4C"/>
    <w:rsid w:val="009A50F4"/>
    <w:rsid w:val="009A53A0"/>
    <w:rsid w:val="009A53C6"/>
    <w:rsid w:val="009A5475"/>
    <w:rsid w:val="009A5940"/>
    <w:rsid w:val="009A5DE3"/>
    <w:rsid w:val="009A63DD"/>
    <w:rsid w:val="009A6926"/>
    <w:rsid w:val="009A6CDC"/>
    <w:rsid w:val="009A7978"/>
    <w:rsid w:val="009A7B95"/>
    <w:rsid w:val="009A7E23"/>
    <w:rsid w:val="009A7EC3"/>
    <w:rsid w:val="009B04FC"/>
    <w:rsid w:val="009B0619"/>
    <w:rsid w:val="009B09EA"/>
    <w:rsid w:val="009B163C"/>
    <w:rsid w:val="009B17A7"/>
    <w:rsid w:val="009B193C"/>
    <w:rsid w:val="009B19C4"/>
    <w:rsid w:val="009B2F30"/>
    <w:rsid w:val="009B311F"/>
    <w:rsid w:val="009B379C"/>
    <w:rsid w:val="009B38E8"/>
    <w:rsid w:val="009B3BA6"/>
    <w:rsid w:val="009B411C"/>
    <w:rsid w:val="009B4B89"/>
    <w:rsid w:val="009B4BA3"/>
    <w:rsid w:val="009B4EBB"/>
    <w:rsid w:val="009B516D"/>
    <w:rsid w:val="009B525C"/>
    <w:rsid w:val="009B5D72"/>
    <w:rsid w:val="009B622E"/>
    <w:rsid w:val="009B63DA"/>
    <w:rsid w:val="009B6766"/>
    <w:rsid w:val="009B678A"/>
    <w:rsid w:val="009B6B41"/>
    <w:rsid w:val="009B703A"/>
    <w:rsid w:val="009B7889"/>
    <w:rsid w:val="009B79BF"/>
    <w:rsid w:val="009B7A04"/>
    <w:rsid w:val="009C0547"/>
    <w:rsid w:val="009C0D7B"/>
    <w:rsid w:val="009C0F59"/>
    <w:rsid w:val="009C102F"/>
    <w:rsid w:val="009C16CF"/>
    <w:rsid w:val="009C20C8"/>
    <w:rsid w:val="009C2BA1"/>
    <w:rsid w:val="009C54DA"/>
    <w:rsid w:val="009C68E5"/>
    <w:rsid w:val="009C6E8A"/>
    <w:rsid w:val="009C722B"/>
    <w:rsid w:val="009C7367"/>
    <w:rsid w:val="009C73CE"/>
    <w:rsid w:val="009C7904"/>
    <w:rsid w:val="009C7B64"/>
    <w:rsid w:val="009C7CB3"/>
    <w:rsid w:val="009D0219"/>
    <w:rsid w:val="009D10C6"/>
    <w:rsid w:val="009D1494"/>
    <w:rsid w:val="009D1832"/>
    <w:rsid w:val="009D1DEE"/>
    <w:rsid w:val="009D26CD"/>
    <w:rsid w:val="009D30F0"/>
    <w:rsid w:val="009D32EC"/>
    <w:rsid w:val="009D43D8"/>
    <w:rsid w:val="009D48EA"/>
    <w:rsid w:val="009D4A77"/>
    <w:rsid w:val="009D536D"/>
    <w:rsid w:val="009D5B7F"/>
    <w:rsid w:val="009D724E"/>
    <w:rsid w:val="009D7DC7"/>
    <w:rsid w:val="009D7F66"/>
    <w:rsid w:val="009E00A1"/>
    <w:rsid w:val="009E022D"/>
    <w:rsid w:val="009E0547"/>
    <w:rsid w:val="009E0558"/>
    <w:rsid w:val="009E088B"/>
    <w:rsid w:val="009E0E65"/>
    <w:rsid w:val="009E14EC"/>
    <w:rsid w:val="009E22C4"/>
    <w:rsid w:val="009E26FD"/>
    <w:rsid w:val="009E2799"/>
    <w:rsid w:val="009E30F2"/>
    <w:rsid w:val="009E342F"/>
    <w:rsid w:val="009E3C48"/>
    <w:rsid w:val="009E3EBF"/>
    <w:rsid w:val="009E45E4"/>
    <w:rsid w:val="009E5449"/>
    <w:rsid w:val="009E5C7B"/>
    <w:rsid w:val="009E5EF5"/>
    <w:rsid w:val="009E655E"/>
    <w:rsid w:val="009E7136"/>
    <w:rsid w:val="009E71D0"/>
    <w:rsid w:val="009E763B"/>
    <w:rsid w:val="009E7F37"/>
    <w:rsid w:val="009F0690"/>
    <w:rsid w:val="009F0FD3"/>
    <w:rsid w:val="009F12A3"/>
    <w:rsid w:val="009F1BC8"/>
    <w:rsid w:val="009F20CE"/>
    <w:rsid w:val="009F2367"/>
    <w:rsid w:val="009F246E"/>
    <w:rsid w:val="009F283F"/>
    <w:rsid w:val="009F28D5"/>
    <w:rsid w:val="009F29A4"/>
    <w:rsid w:val="009F29A6"/>
    <w:rsid w:val="009F3284"/>
    <w:rsid w:val="009F3A4D"/>
    <w:rsid w:val="009F3E28"/>
    <w:rsid w:val="009F474F"/>
    <w:rsid w:val="009F4E15"/>
    <w:rsid w:val="009F4EC1"/>
    <w:rsid w:val="009F587B"/>
    <w:rsid w:val="009F58E8"/>
    <w:rsid w:val="009F668C"/>
    <w:rsid w:val="009F6810"/>
    <w:rsid w:val="009F6A27"/>
    <w:rsid w:val="009F6CE7"/>
    <w:rsid w:val="009F7097"/>
    <w:rsid w:val="009F717D"/>
    <w:rsid w:val="009F72CF"/>
    <w:rsid w:val="009F769E"/>
    <w:rsid w:val="009F7812"/>
    <w:rsid w:val="009F7CD8"/>
    <w:rsid w:val="00A008ED"/>
    <w:rsid w:val="00A0144E"/>
    <w:rsid w:val="00A01758"/>
    <w:rsid w:val="00A02058"/>
    <w:rsid w:val="00A02FD7"/>
    <w:rsid w:val="00A038AE"/>
    <w:rsid w:val="00A049BD"/>
    <w:rsid w:val="00A04B8B"/>
    <w:rsid w:val="00A05E65"/>
    <w:rsid w:val="00A06022"/>
    <w:rsid w:val="00A064C2"/>
    <w:rsid w:val="00A066E1"/>
    <w:rsid w:val="00A06790"/>
    <w:rsid w:val="00A06895"/>
    <w:rsid w:val="00A078D0"/>
    <w:rsid w:val="00A07F6B"/>
    <w:rsid w:val="00A102C2"/>
    <w:rsid w:val="00A10595"/>
    <w:rsid w:val="00A108DF"/>
    <w:rsid w:val="00A110FD"/>
    <w:rsid w:val="00A119A3"/>
    <w:rsid w:val="00A119C6"/>
    <w:rsid w:val="00A11E5A"/>
    <w:rsid w:val="00A11F47"/>
    <w:rsid w:val="00A11F9B"/>
    <w:rsid w:val="00A122E3"/>
    <w:rsid w:val="00A124A9"/>
    <w:rsid w:val="00A1291A"/>
    <w:rsid w:val="00A13247"/>
    <w:rsid w:val="00A13BDE"/>
    <w:rsid w:val="00A13FF6"/>
    <w:rsid w:val="00A14238"/>
    <w:rsid w:val="00A14ACD"/>
    <w:rsid w:val="00A15363"/>
    <w:rsid w:val="00A15846"/>
    <w:rsid w:val="00A168B1"/>
    <w:rsid w:val="00A16ADE"/>
    <w:rsid w:val="00A171CA"/>
    <w:rsid w:val="00A174FA"/>
    <w:rsid w:val="00A17904"/>
    <w:rsid w:val="00A20068"/>
    <w:rsid w:val="00A20AE5"/>
    <w:rsid w:val="00A20D07"/>
    <w:rsid w:val="00A23EFD"/>
    <w:rsid w:val="00A266D1"/>
    <w:rsid w:val="00A26723"/>
    <w:rsid w:val="00A26E17"/>
    <w:rsid w:val="00A270AE"/>
    <w:rsid w:val="00A30ABE"/>
    <w:rsid w:val="00A30DC6"/>
    <w:rsid w:val="00A314DB"/>
    <w:rsid w:val="00A31B34"/>
    <w:rsid w:val="00A31C6F"/>
    <w:rsid w:val="00A31F75"/>
    <w:rsid w:val="00A32414"/>
    <w:rsid w:val="00A32D48"/>
    <w:rsid w:val="00A3319E"/>
    <w:rsid w:val="00A332E4"/>
    <w:rsid w:val="00A3379B"/>
    <w:rsid w:val="00A339DC"/>
    <w:rsid w:val="00A33F75"/>
    <w:rsid w:val="00A340F3"/>
    <w:rsid w:val="00A3432C"/>
    <w:rsid w:val="00A349C2"/>
    <w:rsid w:val="00A349EC"/>
    <w:rsid w:val="00A353FF"/>
    <w:rsid w:val="00A35AD2"/>
    <w:rsid w:val="00A35DA4"/>
    <w:rsid w:val="00A36074"/>
    <w:rsid w:val="00A3623C"/>
    <w:rsid w:val="00A3659E"/>
    <w:rsid w:val="00A36841"/>
    <w:rsid w:val="00A369FA"/>
    <w:rsid w:val="00A36BBA"/>
    <w:rsid w:val="00A36E6F"/>
    <w:rsid w:val="00A370F5"/>
    <w:rsid w:val="00A371B7"/>
    <w:rsid w:val="00A3784C"/>
    <w:rsid w:val="00A40103"/>
    <w:rsid w:val="00A407C3"/>
    <w:rsid w:val="00A40AA7"/>
    <w:rsid w:val="00A40D2E"/>
    <w:rsid w:val="00A40D3F"/>
    <w:rsid w:val="00A418D5"/>
    <w:rsid w:val="00A41A88"/>
    <w:rsid w:val="00A41F37"/>
    <w:rsid w:val="00A42095"/>
    <w:rsid w:val="00A42441"/>
    <w:rsid w:val="00A42779"/>
    <w:rsid w:val="00A427AA"/>
    <w:rsid w:val="00A4368F"/>
    <w:rsid w:val="00A43FE2"/>
    <w:rsid w:val="00A46213"/>
    <w:rsid w:val="00A4621E"/>
    <w:rsid w:val="00A467A2"/>
    <w:rsid w:val="00A47262"/>
    <w:rsid w:val="00A47B55"/>
    <w:rsid w:val="00A51FDB"/>
    <w:rsid w:val="00A5201E"/>
    <w:rsid w:val="00A527F0"/>
    <w:rsid w:val="00A5335B"/>
    <w:rsid w:val="00A533A4"/>
    <w:rsid w:val="00A53709"/>
    <w:rsid w:val="00A53F3A"/>
    <w:rsid w:val="00A54529"/>
    <w:rsid w:val="00A54BDA"/>
    <w:rsid w:val="00A55FF1"/>
    <w:rsid w:val="00A56568"/>
    <w:rsid w:val="00A567BB"/>
    <w:rsid w:val="00A56EA0"/>
    <w:rsid w:val="00A570D2"/>
    <w:rsid w:val="00A57159"/>
    <w:rsid w:val="00A5774A"/>
    <w:rsid w:val="00A57A6E"/>
    <w:rsid w:val="00A6052A"/>
    <w:rsid w:val="00A606A7"/>
    <w:rsid w:val="00A60D90"/>
    <w:rsid w:val="00A618EC"/>
    <w:rsid w:val="00A61D0D"/>
    <w:rsid w:val="00A620BA"/>
    <w:rsid w:val="00A62143"/>
    <w:rsid w:val="00A62954"/>
    <w:rsid w:val="00A62F52"/>
    <w:rsid w:val="00A63653"/>
    <w:rsid w:val="00A63E05"/>
    <w:rsid w:val="00A64082"/>
    <w:rsid w:val="00A6448F"/>
    <w:rsid w:val="00A6542F"/>
    <w:rsid w:val="00A656D2"/>
    <w:rsid w:val="00A6578F"/>
    <w:rsid w:val="00A65AB3"/>
    <w:rsid w:val="00A65DF3"/>
    <w:rsid w:val="00A662D1"/>
    <w:rsid w:val="00A66442"/>
    <w:rsid w:val="00A664C6"/>
    <w:rsid w:val="00A66854"/>
    <w:rsid w:val="00A669D3"/>
    <w:rsid w:val="00A670BF"/>
    <w:rsid w:val="00A70A7A"/>
    <w:rsid w:val="00A7194B"/>
    <w:rsid w:val="00A72CEE"/>
    <w:rsid w:val="00A72F7A"/>
    <w:rsid w:val="00A746E4"/>
    <w:rsid w:val="00A747C1"/>
    <w:rsid w:val="00A74C67"/>
    <w:rsid w:val="00A750BC"/>
    <w:rsid w:val="00A7593C"/>
    <w:rsid w:val="00A75A16"/>
    <w:rsid w:val="00A75C75"/>
    <w:rsid w:val="00A75E74"/>
    <w:rsid w:val="00A760DF"/>
    <w:rsid w:val="00A760E5"/>
    <w:rsid w:val="00A764D6"/>
    <w:rsid w:val="00A778F1"/>
    <w:rsid w:val="00A77B2F"/>
    <w:rsid w:val="00A77ECC"/>
    <w:rsid w:val="00A80670"/>
    <w:rsid w:val="00A8166E"/>
    <w:rsid w:val="00A816E3"/>
    <w:rsid w:val="00A81915"/>
    <w:rsid w:val="00A81D1E"/>
    <w:rsid w:val="00A8341A"/>
    <w:rsid w:val="00A83ECC"/>
    <w:rsid w:val="00A841C9"/>
    <w:rsid w:val="00A84BFD"/>
    <w:rsid w:val="00A8530B"/>
    <w:rsid w:val="00A85AD6"/>
    <w:rsid w:val="00A85C51"/>
    <w:rsid w:val="00A85CC4"/>
    <w:rsid w:val="00A86E5D"/>
    <w:rsid w:val="00A87D12"/>
    <w:rsid w:val="00A905C0"/>
    <w:rsid w:val="00A907BE"/>
    <w:rsid w:val="00A918FA"/>
    <w:rsid w:val="00A9194D"/>
    <w:rsid w:val="00A91ACD"/>
    <w:rsid w:val="00A9235F"/>
    <w:rsid w:val="00A923EF"/>
    <w:rsid w:val="00A92521"/>
    <w:rsid w:val="00A93153"/>
    <w:rsid w:val="00A93BD6"/>
    <w:rsid w:val="00A93BEA"/>
    <w:rsid w:val="00A94A41"/>
    <w:rsid w:val="00A957C6"/>
    <w:rsid w:val="00A95AFC"/>
    <w:rsid w:val="00A96457"/>
    <w:rsid w:val="00A96734"/>
    <w:rsid w:val="00A971D5"/>
    <w:rsid w:val="00AA08EB"/>
    <w:rsid w:val="00AA0903"/>
    <w:rsid w:val="00AA1BDD"/>
    <w:rsid w:val="00AA2304"/>
    <w:rsid w:val="00AA2389"/>
    <w:rsid w:val="00AA2504"/>
    <w:rsid w:val="00AA2F2E"/>
    <w:rsid w:val="00AA3BCD"/>
    <w:rsid w:val="00AA400F"/>
    <w:rsid w:val="00AA51AA"/>
    <w:rsid w:val="00AA593C"/>
    <w:rsid w:val="00AA655F"/>
    <w:rsid w:val="00AA6FD8"/>
    <w:rsid w:val="00AA71E6"/>
    <w:rsid w:val="00AA780A"/>
    <w:rsid w:val="00AA7C21"/>
    <w:rsid w:val="00AB009D"/>
    <w:rsid w:val="00AB043C"/>
    <w:rsid w:val="00AB057C"/>
    <w:rsid w:val="00AB0631"/>
    <w:rsid w:val="00AB0E4C"/>
    <w:rsid w:val="00AB0EF8"/>
    <w:rsid w:val="00AB1821"/>
    <w:rsid w:val="00AB1EA1"/>
    <w:rsid w:val="00AB3138"/>
    <w:rsid w:val="00AB31D6"/>
    <w:rsid w:val="00AB4090"/>
    <w:rsid w:val="00AB44C8"/>
    <w:rsid w:val="00AB4802"/>
    <w:rsid w:val="00AB4954"/>
    <w:rsid w:val="00AB500A"/>
    <w:rsid w:val="00AB527D"/>
    <w:rsid w:val="00AB54EA"/>
    <w:rsid w:val="00AB5503"/>
    <w:rsid w:val="00AB5E1D"/>
    <w:rsid w:val="00AB67A0"/>
    <w:rsid w:val="00AB6CDC"/>
    <w:rsid w:val="00AC039D"/>
    <w:rsid w:val="00AC0ACC"/>
    <w:rsid w:val="00AC1926"/>
    <w:rsid w:val="00AC24CF"/>
    <w:rsid w:val="00AC270D"/>
    <w:rsid w:val="00AC277F"/>
    <w:rsid w:val="00AC30AF"/>
    <w:rsid w:val="00AC3F00"/>
    <w:rsid w:val="00AC41F5"/>
    <w:rsid w:val="00AC48B5"/>
    <w:rsid w:val="00AC4EB3"/>
    <w:rsid w:val="00AC50D1"/>
    <w:rsid w:val="00AC51BA"/>
    <w:rsid w:val="00AC521B"/>
    <w:rsid w:val="00AC53D0"/>
    <w:rsid w:val="00AC581E"/>
    <w:rsid w:val="00AC5B80"/>
    <w:rsid w:val="00AC5F25"/>
    <w:rsid w:val="00AC6146"/>
    <w:rsid w:val="00AC671F"/>
    <w:rsid w:val="00AC67BF"/>
    <w:rsid w:val="00AC6FC9"/>
    <w:rsid w:val="00AC7457"/>
    <w:rsid w:val="00AC785E"/>
    <w:rsid w:val="00AD004E"/>
    <w:rsid w:val="00AD0989"/>
    <w:rsid w:val="00AD0F99"/>
    <w:rsid w:val="00AD10B2"/>
    <w:rsid w:val="00AD12C8"/>
    <w:rsid w:val="00AD2259"/>
    <w:rsid w:val="00AD367C"/>
    <w:rsid w:val="00AD4A7E"/>
    <w:rsid w:val="00AD5151"/>
    <w:rsid w:val="00AD5FA5"/>
    <w:rsid w:val="00AD640C"/>
    <w:rsid w:val="00AD6C1C"/>
    <w:rsid w:val="00AD748F"/>
    <w:rsid w:val="00AD7506"/>
    <w:rsid w:val="00AE0504"/>
    <w:rsid w:val="00AE149A"/>
    <w:rsid w:val="00AE1AE6"/>
    <w:rsid w:val="00AE2298"/>
    <w:rsid w:val="00AE2C24"/>
    <w:rsid w:val="00AE2CFF"/>
    <w:rsid w:val="00AE33C1"/>
    <w:rsid w:val="00AE3782"/>
    <w:rsid w:val="00AE3ED1"/>
    <w:rsid w:val="00AE4DF3"/>
    <w:rsid w:val="00AE60E2"/>
    <w:rsid w:val="00AE6621"/>
    <w:rsid w:val="00AE6C62"/>
    <w:rsid w:val="00AE7C13"/>
    <w:rsid w:val="00AE7D7A"/>
    <w:rsid w:val="00AE7F99"/>
    <w:rsid w:val="00AF01BB"/>
    <w:rsid w:val="00AF121B"/>
    <w:rsid w:val="00AF148B"/>
    <w:rsid w:val="00AF20CB"/>
    <w:rsid w:val="00AF218A"/>
    <w:rsid w:val="00AF24ED"/>
    <w:rsid w:val="00AF27D7"/>
    <w:rsid w:val="00AF2824"/>
    <w:rsid w:val="00AF3096"/>
    <w:rsid w:val="00AF39B4"/>
    <w:rsid w:val="00AF39D8"/>
    <w:rsid w:val="00AF3C11"/>
    <w:rsid w:val="00AF42AE"/>
    <w:rsid w:val="00AF4384"/>
    <w:rsid w:val="00AF4751"/>
    <w:rsid w:val="00AF4ACB"/>
    <w:rsid w:val="00AF4B5A"/>
    <w:rsid w:val="00AF56C1"/>
    <w:rsid w:val="00AF5798"/>
    <w:rsid w:val="00AF5878"/>
    <w:rsid w:val="00AF6BFA"/>
    <w:rsid w:val="00AF6E57"/>
    <w:rsid w:val="00AF749A"/>
    <w:rsid w:val="00AF7EB3"/>
    <w:rsid w:val="00B00900"/>
    <w:rsid w:val="00B00F63"/>
    <w:rsid w:val="00B01131"/>
    <w:rsid w:val="00B01AD9"/>
    <w:rsid w:val="00B02A25"/>
    <w:rsid w:val="00B02E2E"/>
    <w:rsid w:val="00B045AC"/>
    <w:rsid w:val="00B0597F"/>
    <w:rsid w:val="00B05E44"/>
    <w:rsid w:val="00B06051"/>
    <w:rsid w:val="00B063B7"/>
    <w:rsid w:val="00B06A66"/>
    <w:rsid w:val="00B06D5A"/>
    <w:rsid w:val="00B06FD0"/>
    <w:rsid w:val="00B0703B"/>
    <w:rsid w:val="00B07167"/>
    <w:rsid w:val="00B0735C"/>
    <w:rsid w:val="00B104D4"/>
    <w:rsid w:val="00B11659"/>
    <w:rsid w:val="00B119D3"/>
    <w:rsid w:val="00B11A43"/>
    <w:rsid w:val="00B12757"/>
    <w:rsid w:val="00B128CD"/>
    <w:rsid w:val="00B12AAE"/>
    <w:rsid w:val="00B13216"/>
    <w:rsid w:val="00B137B9"/>
    <w:rsid w:val="00B1444D"/>
    <w:rsid w:val="00B14784"/>
    <w:rsid w:val="00B1490E"/>
    <w:rsid w:val="00B15835"/>
    <w:rsid w:val="00B16A67"/>
    <w:rsid w:val="00B1730E"/>
    <w:rsid w:val="00B17FA0"/>
    <w:rsid w:val="00B20060"/>
    <w:rsid w:val="00B206E7"/>
    <w:rsid w:val="00B20E01"/>
    <w:rsid w:val="00B2173A"/>
    <w:rsid w:val="00B2198B"/>
    <w:rsid w:val="00B219AD"/>
    <w:rsid w:val="00B21E15"/>
    <w:rsid w:val="00B22066"/>
    <w:rsid w:val="00B22929"/>
    <w:rsid w:val="00B22C0A"/>
    <w:rsid w:val="00B22E34"/>
    <w:rsid w:val="00B2306A"/>
    <w:rsid w:val="00B23223"/>
    <w:rsid w:val="00B23EE6"/>
    <w:rsid w:val="00B24010"/>
    <w:rsid w:val="00B24A74"/>
    <w:rsid w:val="00B24CCB"/>
    <w:rsid w:val="00B24CF5"/>
    <w:rsid w:val="00B25049"/>
    <w:rsid w:val="00B2586F"/>
    <w:rsid w:val="00B262DD"/>
    <w:rsid w:val="00B2636C"/>
    <w:rsid w:val="00B267AE"/>
    <w:rsid w:val="00B267BE"/>
    <w:rsid w:val="00B26959"/>
    <w:rsid w:val="00B26B9F"/>
    <w:rsid w:val="00B26EDC"/>
    <w:rsid w:val="00B271D3"/>
    <w:rsid w:val="00B273CF"/>
    <w:rsid w:val="00B302E4"/>
    <w:rsid w:val="00B31628"/>
    <w:rsid w:val="00B31A0C"/>
    <w:rsid w:val="00B31B75"/>
    <w:rsid w:val="00B31E6F"/>
    <w:rsid w:val="00B31FC2"/>
    <w:rsid w:val="00B32A2F"/>
    <w:rsid w:val="00B32DB5"/>
    <w:rsid w:val="00B33383"/>
    <w:rsid w:val="00B33BE8"/>
    <w:rsid w:val="00B344CE"/>
    <w:rsid w:val="00B3451D"/>
    <w:rsid w:val="00B34614"/>
    <w:rsid w:val="00B34848"/>
    <w:rsid w:val="00B34950"/>
    <w:rsid w:val="00B34B98"/>
    <w:rsid w:val="00B3640C"/>
    <w:rsid w:val="00B365D0"/>
    <w:rsid w:val="00B36938"/>
    <w:rsid w:val="00B371DA"/>
    <w:rsid w:val="00B4009E"/>
    <w:rsid w:val="00B404D5"/>
    <w:rsid w:val="00B409C5"/>
    <w:rsid w:val="00B41326"/>
    <w:rsid w:val="00B413E1"/>
    <w:rsid w:val="00B41514"/>
    <w:rsid w:val="00B41B5B"/>
    <w:rsid w:val="00B43158"/>
    <w:rsid w:val="00B43C82"/>
    <w:rsid w:val="00B43F53"/>
    <w:rsid w:val="00B44803"/>
    <w:rsid w:val="00B460B1"/>
    <w:rsid w:val="00B46134"/>
    <w:rsid w:val="00B464FA"/>
    <w:rsid w:val="00B471BE"/>
    <w:rsid w:val="00B47703"/>
    <w:rsid w:val="00B50F9F"/>
    <w:rsid w:val="00B523DD"/>
    <w:rsid w:val="00B52D70"/>
    <w:rsid w:val="00B53212"/>
    <w:rsid w:val="00B5343E"/>
    <w:rsid w:val="00B542FC"/>
    <w:rsid w:val="00B54324"/>
    <w:rsid w:val="00B545A8"/>
    <w:rsid w:val="00B557FA"/>
    <w:rsid w:val="00B55E52"/>
    <w:rsid w:val="00B568F4"/>
    <w:rsid w:val="00B569D9"/>
    <w:rsid w:val="00B56FB9"/>
    <w:rsid w:val="00B573FE"/>
    <w:rsid w:val="00B57DA7"/>
    <w:rsid w:val="00B60510"/>
    <w:rsid w:val="00B62561"/>
    <w:rsid w:val="00B62FFE"/>
    <w:rsid w:val="00B630D5"/>
    <w:rsid w:val="00B634E0"/>
    <w:rsid w:val="00B63819"/>
    <w:rsid w:val="00B639D0"/>
    <w:rsid w:val="00B63C38"/>
    <w:rsid w:val="00B63F90"/>
    <w:rsid w:val="00B646F6"/>
    <w:rsid w:val="00B6581B"/>
    <w:rsid w:val="00B66144"/>
    <w:rsid w:val="00B67048"/>
    <w:rsid w:val="00B679F2"/>
    <w:rsid w:val="00B67A37"/>
    <w:rsid w:val="00B70069"/>
    <w:rsid w:val="00B703E7"/>
    <w:rsid w:val="00B707AD"/>
    <w:rsid w:val="00B7109A"/>
    <w:rsid w:val="00B7140E"/>
    <w:rsid w:val="00B729FC"/>
    <w:rsid w:val="00B72C31"/>
    <w:rsid w:val="00B7321E"/>
    <w:rsid w:val="00B735BF"/>
    <w:rsid w:val="00B744C6"/>
    <w:rsid w:val="00B74678"/>
    <w:rsid w:val="00B749A4"/>
    <w:rsid w:val="00B74EBA"/>
    <w:rsid w:val="00B75855"/>
    <w:rsid w:val="00B763B1"/>
    <w:rsid w:val="00B766BD"/>
    <w:rsid w:val="00B766CD"/>
    <w:rsid w:val="00B77331"/>
    <w:rsid w:val="00B77AFA"/>
    <w:rsid w:val="00B800FE"/>
    <w:rsid w:val="00B808D9"/>
    <w:rsid w:val="00B830DC"/>
    <w:rsid w:val="00B83529"/>
    <w:rsid w:val="00B83A8A"/>
    <w:rsid w:val="00B83FE5"/>
    <w:rsid w:val="00B84CC5"/>
    <w:rsid w:val="00B86655"/>
    <w:rsid w:val="00B86693"/>
    <w:rsid w:val="00B86A6E"/>
    <w:rsid w:val="00B90144"/>
    <w:rsid w:val="00B90A37"/>
    <w:rsid w:val="00B90C8D"/>
    <w:rsid w:val="00B91227"/>
    <w:rsid w:val="00B91BDD"/>
    <w:rsid w:val="00B9215B"/>
    <w:rsid w:val="00B92B1F"/>
    <w:rsid w:val="00B9351E"/>
    <w:rsid w:val="00B936BC"/>
    <w:rsid w:val="00B938FA"/>
    <w:rsid w:val="00B93A06"/>
    <w:rsid w:val="00B9421E"/>
    <w:rsid w:val="00B943EC"/>
    <w:rsid w:val="00B94F4E"/>
    <w:rsid w:val="00B955C2"/>
    <w:rsid w:val="00B95D00"/>
    <w:rsid w:val="00B9623F"/>
    <w:rsid w:val="00B96408"/>
    <w:rsid w:val="00B96EB7"/>
    <w:rsid w:val="00BA02D6"/>
    <w:rsid w:val="00BA10ED"/>
    <w:rsid w:val="00BA1342"/>
    <w:rsid w:val="00BA1758"/>
    <w:rsid w:val="00BA224A"/>
    <w:rsid w:val="00BA302D"/>
    <w:rsid w:val="00BA30B6"/>
    <w:rsid w:val="00BA34F0"/>
    <w:rsid w:val="00BA4FAC"/>
    <w:rsid w:val="00BA594F"/>
    <w:rsid w:val="00BA5C5D"/>
    <w:rsid w:val="00BA5E49"/>
    <w:rsid w:val="00BA6758"/>
    <w:rsid w:val="00BA6A8B"/>
    <w:rsid w:val="00BA72D1"/>
    <w:rsid w:val="00BA75AC"/>
    <w:rsid w:val="00BA75E1"/>
    <w:rsid w:val="00BA7774"/>
    <w:rsid w:val="00BB0CF9"/>
    <w:rsid w:val="00BB12F3"/>
    <w:rsid w:val="00BB2063"/>
    <w:rsid w:val="00BB264D"/>
    <w:rsid w:val="00BB42E0"/>
    <w:rsid w:val="00BB5104"/>
    <w:rsid w:val="00BB5547"/>
    <w:rsid w:val="00BB5970"/>
    <w:rsid w:val="00BB5B89"/>
    <w:rsid w:val="00BB6A40"/>
    <w:rsid w:val="00BB6B3F"/>
    <w:rsid w:val="00BB6D49"/>
    <w:rsid w:val="00BB72F5"/>
    <w:rsid w:val="00BB7E57"/>
    <w:rsid w:val="00BC07AA"/>
    <w:rsid w:val="00BC10E3"/>
    <w:rsid w:val="00BC12E6"/>
    <w:rsid w:val="00BC1AFA"/>
    <w:rsid w:val="00BC2033"/>
    <w:rsid w:val="00BC25F9"/>
    <w:rsid w:val="00BC2AE3"/>
    <w:rsid w:val="00BC302D"/>
    <w:rsid w:val="00BC316B"/>
    <w:rsid w:val="00BC332F"/>
    <w:rsid w:val="00BC3658"/>
    <w:rsid w:val="00BC3C4F"/>
    <w:rsid w:val="00BC406C"/>
    <w:rsid w:val="00BC4243"/>
    <w:rsid w:val="00BC53A4"/>
    <w:rsid w:val="00BC546C"/>
    <w:rsid w:val="00BC5695"/>
    <w:rsid w:val="00BC577B"/>
    <w:rsid w:val="00BC5CB8"/>
    <w:rsid w:val="00BC5F88"/>
    <w:rsid w:val="00BC6425"/>
    <w:rsid w:val="00BC6647"/>
    <w:rsid w:val="00BC6886"/>
    <w:rsid w:val="00BC6D4A"/>
    <w:rsid w:val="00BC7BE4"/>
    <w:rsid w:val="00BD0546"/>
    <w:rsid w:val="00BD0634"/>
    <w:rsid w:val="00BD0AE1"/>
    <w:rsid w:val="00BD0D09"/>
    <w:rsid w:val="00BD1C32"/>
    <w:rsid w:val="00BD1E4C"/>
    <w:rsid w:val="00BD1F85"/>
    <w:rsid w:val="00BD2292"/>
    <w:rsid w:val="00BD29AF"/>
    <w:rsid w:val="00BD2D2A"/>
    <w:rsid w:val="00BD3F15"/>
    <w:rsid w:val="00BD4495"/>
    <w:rsid w:val="00BD4509"/>
    <w:rsid w:val="00BD4714"/>
    <w:rsid w:val="00BD4839"/>
    <w:rsid w:val="00BD49D1"/>
    <w:rsid w:val="00BD51C8"/>
    <w:rsid w:val="00BD51FF"/>
    <w:rsid w:val="00BD7D56"/>
    <w:rsid w:val="00BE08A4"/>
    <w:rsid w:val="00BE098F"/>
    <w:rsid w:val="00BE0B72"/>
    <w:rsid w:val="00BE0DD4"/>
    <w:rsid w:val="00BE13B8"/>
    <w:rsid w:val="00BE152E"/>
    <w:rsid w:val="00BE19DC"/>
    <w:rsid w:val="00BE2039"/>
    <w:rsid w:val="00BE22A1"/>
    <w:rsid w:val="00BE264F"/>
    <w:rsid w:val="00BE294C"/>
    <w:rsid w:val="00BE2EE1"/>
    <w:rsid w:val="00BE39A8"/>
    <w:rsid w:val="00BE3FB1"/>
    <w:rsid w:val="00BE4618"/>
    <w:rsid w:val="00BE4C4B"/>
    <w:rsid w:val="00BE5A36"/>
    <w:rsid w:val="00BE6100"/>
    <w:rsid w:val="00BE699D"/>
    <w:rsid w:val="00BE6EFC"/>
    <w:rsid w:val="00BE70BE"/>
    <w:rsid w:val="00BF0579"/>
    <w:rsid w:val="00BF0F2E"/>
    <w:rsid w:val="00BF1128"/>
    <w:rsid w:val="00BF11BB"/>
    <w:rsid w:val="00BF14D4"/>
    <w:rsid w:val="00BF1972"/>
    <w:rsid w:val="00BF1AA0"/>
    <w:rsid w:val="00BF211F"/>
    <w:rsid w:val="00BF26D8"/>
    <w:rsid w:val="00BF3041"/>
    <w:rsid w:val="00BF3961"/>
    <w:rsid w:val="00BF408B"/>
    <w:rsid w:val="00BF4144"/>
    <w:rsid w:val="00BF4155"/>
    <w:rsid w:val="00BF5002"/>
    <w:rsid w:val="00BF52EF"/>
    <w:rsid w:val="00BF5F12"/>
    <w:rsid w:val="00BF622B"/>
    <w:rsid w:val="00BF6C83"/>
    <w:rsid w:val="00BF6CCA"/>
    <w:rsid w:val="00BF7083"/>
    <w:rsid w:val="00BF79A0"/>
    <w:rsid w:val="00C00AF4"/>
    <w:rsid w:val="00C014E2"/>
    <w:rsid w:val="00C01CC0"/>
    <w:rsid w:val="00C01F64"/>
    <w:rsid w:val="00C022A1"/>
    <w:rsid w:val="00C03337"/>
    <w:rsid w:val="00C0404D"/>
    <w:rsid w:val="00C040C8"/>
    <w:rsid w:val="00C0430D"/>
    <w:rsid w:val="00C04714"/>
    <w:rsid w:val="00C04800"/>
    <w:rsid w:val="00C05114"/>
    <w:rsid w:val="00C05130"/>
    <w:rsid w:val="00C05778"/>
    <w:rsid w:val="00C058F6"/>
    <w:rsid w:val="00C05C19"/>
    <w:rsid w:val="00C05FB6"/>
    <w:rsid w:val="00C0657E"/>
    <w:rsid w:val="00C06821"/>
    <w:rsid w:val="00C06D80"/>
    <w:rsid w:val="00C07A44"/>
    <w:rsid w:val="00C07CD4"/>
    <w:rsid w:val="00C104B1"/>
    <w:rsid w:val="00C104B7"/>
    <w:rsid w:val="00C10657"/>
    <w:rsid w:val="00C108A8"/>
    <w:rsid w:val="00C1101D"/>
    <w:rsid w:val="00C11962"/>
    <w:rsid w:val="00C123BB"/>
    <w:rsid w:val="00C1277C"/>
    <w:rsid w:val="00C12990"/>
    <w:rsid w:val="00C12BA8"/>
    <w:rsid w:val="00C12CE3"/>
    <w:rsid w:val="00C12D6E"/>
    <w:rsid w:val="00C13887"/>
    <w:rsid w:val="00C141AF"/>
    <w:rsid w:val="00C14A89"/>
    <w:rsid w:val="00C14C1F"/>
    <w:rsid w:val="00C14C6D"/>
    <w:rsid w:val="00C15192"/>
    <w:rsid w:val="00C15D5E"/>
    <w:rsid w:val="00C169BC"/>
    <w:rsid w:val="00C1742C"/>
    <w:rsid w:val="00C175A0"/>
    <w:rsid w:val="00C20820"/>
    <w:rsid w:val="00C209DA"/>
    <w:rsid w:val="00C21D88"/>
    <w:rsid w:val="00C22033"/>
    <w:rsid w:val="00C2264B"/>
    <w:rsid w:val="00C22F36"/>
    <w:rsid w:val="00C23331"/>
    <w:rsid w:val="00C23C1B"/>
    <w:rsid w:val="00C26096"/>
    <w:rsid w:val="00C261D4"/>
    <w:rsid w:val="00C26EB9"/>
    <w:rsid w:val="00C27A91"/>
    <w:rsid w:val="00C27C25"/>
    <w:rsid w:val="00C307C6"/>
    <w:rsid w:val="00C328AA"/>
    <w:rsid w:val="00C32D61"/>
    <w:rsid w:val="00C34822"/>
    <w:rsid w:val="00C348AC"/>
    <w:rsid w:val="00C34D70"/>
    <w:rsid w:val="00C36049"/>
    <w:rsid w:val="00C36C0F"/>
    <w:rsid w:val="00C371FB"/>
    <w:rsid w:val="00C378DF"/>
    <w:rsid w:val="00C37A26"/>
    <w:rsid w:val="00C4010B"/>
    <w:rsid w:val="00C401DC"/>
    <w:rsid w:val="00C403D5"/>
    <w:rsid w:val="00C40506"/>
    <w:rsid w:val="00C40516"/>
    <w:rsid w:val="00C40C94"/>
    <w:rsid w:val="00C40F51"/>
    <w:rsid w:val="00C4108B"/>
    <w:rsid w:val="00C413AE"/>
    <w:rsid w:val="00C415F6"/>
    <w:rsid w:val="00C41F20"/>
    <w:rsid w:val="00C423DB"/>
    <w:rsid w:val="00C42B37"/>
    <w:rsid w:val="00C4310A"/>
    <w:rsid w:val="00C431E3"/>
    <w:rsid w:val="00C43648"/>
    <w:rsid w:val="00C43CF8"/>
    <w:rsid w:val="00C43EC6"/>
    <w:rsid w:val="00C44136"/>
    <w:rsid w:val="00C444DC"/>
    <w:rsid w:val="00C447D5"/>
    <w:rsid w:val="00C44A27"/>
    <w:rsid w:val="00C44EB6"/>
    <w:rsid w:val="00C4523C"/>
    <w:rsid w:val="00C45404"/>
    <w:rsid w:val="00C45D74"/>
    <w:rsid w:val="00C46742"/>
    <w:rsid w:val="00C478B0"/>
    <w:rsid w:val="00C47BA0"/>
    <w:rsid w:val="00C47EB4"/>
    <w:rsid w:val="00C501BB"/>
    <w:rsid w:val="00C50341"/>
    <w:rsid w:val="00C505C9"/>
    <w:rsid w:val="00C50C46"/>
    <w:rsid w:val="00C50DDD"/>
    <w:rsid w:val="00C51044"/>
    <w:rsid w:val="00C51795"/>
    <w:rsid w:val="00C51EA2"/>
    <w:rsid w:val="00C53BD0"/>
    <w:rsid w:val="00C53CD1"/>
    <w:rsid w:val="00C53E1E"/>
    <w:rsid w:val="00C54888"/>
    <w:rsid w:val="00C54AD5"/>
    <w:rsid w:val="00C54B19"/>
    <w:rsid w:val="00C5596E"/>
    <w:rsid w:val="00C56605"/>
    <w:rsid w:val="00C571E3"/>
    <w:rsid w:val="00C5771C"/>
    <w:rsid w:val="00C57756"/>
    <w:rsid w:val="00C57DFA"/>
    <w:rsid w:val="00C57FDD"/>
    <w:rsid w:val="00C60C2D"/>
    <w:rsid w:val="00C61497"/>
    <w:rsid w:val="00C614B4"/>
    <w:rsid w:val="00C618C2"/>
    <w:rsid w:val="00C61A97"/>
    <w:rsid w:val="00C62AA1"/>
    <w:rsid w:val="00C62B01"/>
    <w:rsid w:val="00C6323F"/>
    <w:rsid w:val="00C63464"/>
    <w:rsid w:val="00C63C9D"/>
    <w:rsid w:val="00C64263"/>
    <w:rsid w:val="00C65394"/>
    <w:rsid w:val="00C65841"/>
    <w:rsid w:val="00C65980"/>
    <w:rsid w:val="00C66097"/>
    <w:rsid w:val="00C661AF"/>
    <w:rsid w:val="00C6776C"/>
    <w:rsid w:val="00C67A08"/>
    <w:rsid w:val="00C7010E"/>
    <w:rsid w:val="00C701BB"/>
    <w:rsid w:val="00C70300"/>
    <w:rsid w:val="00C705FF"/>
    <w:rsid w:val="00C709BB"/>
    <w:rsid w:val="00C70AC2"/>
    <w:rsid w:val="00C70C14"/>
    <w:rsid w:val="00C70C44"/>
    <w:rsid w:val="00C70D31"/>
    <w:rsid w:val="00C70EED"/>
    <w:rsid w:val="00C71885"/>
    <w:rsid w:val="00C71ED2"/>
    <w:rsid w:val="00C73209"/>
    <w:rsid w:val="00C73FA8"/>
    <w:rsid w:val="00C73FCC"/>
    <w:rsid w:val="00C74491"/>
    <w:rsid w:val="00C744C4"/>
    <w:rsid w:val="00C74EA8"/>
    <w:rsid w:val="00C759C3"/>
    <w:rsid w:val="00C760F6"/>
    <w:rsid w:val="00C766F4"/>
    <w:rsid w:val="00C76F15"/>
    <w:rsid w:val="00C76F36"/>
    <w:rsid w:val="00C77148"/>
    <w:rsid w:val="00C779E0"/>
    <w:rsid w:val="00C808D4"/>
    <w:rsid w:val="00C813E8"/>
    <w:rsid w:val="00C818BA"/>
    <w:rsid w:val="00C81A1A"/>
    <w:rsid w:val="00C820F1"/>
    <w:rsid w:val="00C8265D"/>
    <w:rsid w:val="00C82775"/>
    <w:rsid w:val="00C82A0E"/>
    <w:rsid w:val="00C82C4C"/>
    <w:rsid w:val="00C82DA3"/>
    <w:rsid w:val="00C8406B"/>
    <w:rsid w:val="00C8411F"/>
    <w:rsid w:val="00C84BF0"/>
    <w:rsid w:val="00C84FA6"/>
    <w:rsid w:val="00C853A0"/>
    <w:rsid w:val="00C87834"/>
    <w:rsid w:val="00C8785E"/>
    <w:rsid w:val="00C87FE6"/>
    <w:rsid w:val="00C90D9D"/>
    <w:rsid w:val="00C915D1"/>
    <w:rsid w:val="00C9166E"/>
    <w:rsid w:val="00C917D4"/>
    <w:rsid w:val="00C91A66"/>
    <w:rsid w:val="00C91D50"/>
    <w:rsid w:val="00C92592"/>
    <w:rsid w:val="00C92C52"/>
    <w:rsid w:val="00C92C71"/>
    <w:rsid w:val="00C92E29"/>
    <w:rsid w:val="00C932D3"/>
    <w:rsid w:val="00C934D6"/>
    <w:rsid w:val="00C9385C"/>
    <w:rsid w:val="00C93976"/>
    <w:rsid w:val="00C939CE"/>
    <w:rsid w:val="00C9407D"/>
    <w:rsid w:val="00C94EE2"/>
    <w:rsid w:val="00C950FC"/>
    <w:rsid w:val="00C953C8"/>
    <w:rsid w:val="00C95C41"/>
    <w:rsid w:val="00C95D54"/>
    <w:rsid w:val="00C95DC4"/>
    <w:rsid w:val="00C95F1C"/>
    <w:rsid w:val="00C96616"/>
    <w:rsid w:val="00C9662B"/>
    <w:rsid w:val="00C9663D"/>
    <w:rsid w:val="00C9725D"/>
    <w:rsid w:val="00C97EEC"/>
    <w:rsid w:val="00CA128B"/>
    <w:rsid w:val="00CA1C2D"/>
    <w:rsid w:val="00CA2A29"/>
    <w:rsid w:val="00CA358B"/>
    <w:rsid w:val="00CA3B8A"/>
    <w:rsid w:val="00CA3C72"/>
    <w:rsid w:val="00CA3DAC"/>
    <w:rsid w:val="00CA3F9E"/>
    <w:rsid w:val="00CA43F4"/>
    <w:rsid w:val="00CA4875"/>
    <w:rsid w:val="00CA51F3"/>
    <w:rsid w:val="00CA5670"/>
    <w:rsid w:val="00CA5865"/>
    <w:rsid w:val="00CA7489"/>
    <w:rsid w:val="00CB124C"/>
    <w:rsid w:val="00CB16C2"/>
    <w:rsid w:val="00CB254C"/>
    <w:rsid w:val="00CB2A24"/>
    <w:rsid w:val="00CB2B99"/>
    <w:rsid w:val="00CB2DDF"/>
    <w:rsid w:val="00CB3D68"/>
    <w:rsid w:val="00CB40E0"/>
    <w:rsid w:val="00CB4935"/>
    <w:rsid w:val="00CB53D4"/>
    <w:rsid w:val="00CB55EA"/>
    <w:rsid w:val="00CB626F"/>
    <w:rsid w:val="00CB653A"/>
    <w:rsid w:val="00CB69C4"/>
    <w:rsid w:val="00CB6E5E"/>
    <w:rsid w:val="00CB7303"/>
    <w:rsid w:val="00CB73EE"/>
    <w:rsid w:val="00CB7DE5"/>
    <w:rsid w:val="00CC151C"/>
    <w:rsid w:val="00CC1C6F"/>
    <w:rsid w:val="00CC2882"/>
    <w:rsid w:val="00CC2B20"/>
    <w:rsid w:val="00CC2B59"/>
    <w:rsid w:val="00CC2F2E"/>
    <w:rsid w:val="00CC3186"/>
    <w:rsid w:val="00CC31FB"/>
    <w:rsid w:val="00CC3CB6"/>
    <w:rsid w:val="00CC4E1C"/>
    <w:rsid w:val="00CC4E34"/>
    <w:rsid w:val="00CC4EEA"/>
    <w:rsid w:val="00CC54FE"/>
    <w:rsid w:val="00CC59BB"/>
    <w:rsid w:val="00CC5CAB"/>
    <w:rsid w:val="00CC5EF6"/>
    <w:rsid w:val="00CC5F2A"/>
    <w:rsid w:val="00CC5FF6"/>
    <w:rsid w:val="00CC617B"/>
    <w:rsid w:val="00CC681D"/>
    <w:rsid w:val="00CC684F"/>
    <w:rsid w:val="00CC6EBB"/>
    <w:rsid w:val="00CC6F71"/>
    <w:rsid w:val="00CC7790"/>
    <w:rsid w:val="00CC7E27"/>
    <w:rsid w:val="00CD099E"/>
    <w:rsid w:val="00CD0AA3"/>
    <w:rsid w:val="00CD1366"/>
    <w:rsid w:val="00CD1435"/>
    <w:rsid w:val="00CD1A35"/>
    <w:rsid w:val="00CD1A76"/>
    <w:rsid w:val="00CD1C12"/>
    <w:rsid w:val="00CD1F01"/>
    <w:rsid w:val="00CD23EB"/>
    <w:rsid w:val="00CD3058"/>
    <w:rsid w:val="00CD320A"/>
    <w:rsid w:val="00CD4460"/>
    <w:rsid w:val="00CD50ED"/>
    <w:rsid w:val="00CD5B9C"/>
    <w:rsid w:val="00CD6AEB"/>
    <w:rsid w:val="00CD7850"/>
    <w:rsid w:val="00CE005F"/>
    <w:rsid w:val="00CE00FA"/>
    <w:rsid w:val="00CE0493"/>
    <w:rsid w:val="00CE0C19"/>
    <w:rsid w:val="00CE221F"/>
    <w:rsid w:val="00CE23FA"/>
    <w:rsid w:val="00CE2673"/>
    <w:rsid w:val="00CE276B"/>
    <w:rsid w:val="00CE29CC"/>
    <w:rsid w:val="00CE2C3B"/>
    <w:rsid w:val="00CE2CCB"/>
    <w:rsid w:val="00CE2E2C"/>
    <w:rsid w:val="00CE385B"/>
    <w:rsid w:val="00CE38EC"/>
    <w:rsid w:val="00CE3A95"/>
    <w:rsid w:val="00CE3AF5"/>
    <w:rsid w:val="00CE3B61"/>
    <w:rsid w:val="00CE4A63"/>
    <w:rsid w:val="00CE509B"/>
    <w:rsid w:val="00CE58B6"/>
    <w:rsid w:val="00CE5B86"/>
    <w:rsid w:val="00CE5E85"/>
    <w:rsid w:val="00CE64A7"/>
    <w:rsid w:val="00CE6CA3"/>
    <w:rsid w:val="00CE7008"/>
    <w:rsid w:val="00CE7F5D"/>
    <w:rsid w:val="00CF04F1"/>
    <w:rsid w:val="00CF05E0"/>
    <w:rsid w:val="00CF0C9A"/>
    <w:rsid w:val="00CF1171"/>
    <w:rsid w:val="00CF1209"/>
    <w:rsid w:val="00CF1304"/>
    <w:rsid w:val="00CF172F"/>
    <w:rsid w:val="00CF1A3D"/>
    <w:rsid w:val="00CF21C1"/>
    <w:rsid w:val="00CF2250"/>
    <w:rsid w:val="00CF240D"/>
    <w:rsid w:val="00CF2AAE"/>
    <w:rsid w:val="00CF3F95"/>
    <w:rsid w:val="00CF40CB"/>
    <w:rsid w:val="00CF4857"/>
    <w:rsid w:val="00CF4B59"/>
    <w:rsid w:val="00CF51C7"/>
    <w:rsid w:val="00CF5261"/>
    <w:rsid w:val="00CF5332"/>
    <w:rsid w:val="00CF5755"/>
    <w:rsid w:val="00CF575C"/>
    <w:rsid w:val="00CF5982"/>
    <w:rsid w:val="00CF5D28"/>
    <w:rsid w:val="00CF5FF4"/>
    <w:rsid w:val="00CF6001"/>
    <w:rsid w:val="00CF634C"/>
    <w:rsid w:val="00CF6B89"/>
    <w:rsid w:val="00CF6D24"/>
    <w:rsid w:val="00CF794A"/>
    <w:rsid w:val="00CF7C4D"/>
    <w:rsid w:val="00D00780"/>
    <w:rsid w:val="00D00884"/>
    <w:rsid w:val="00D0113D"/>
    <w:rsid w:val="00D01ACB"/>
    <w:rsid w:val="00D01EFF"/>
    <w:rsid w:val="00D02261"/>
    <w:rsid w:val="00D02521"/>
    <w:rsid w:val="00D0297E"/>
    <w:rsid w:val="00D03668"/>
    <w:rsid w:val="00D0374C"/>
    <w:rsid w:val="00D04717"/>
    <w:rsid w:val="00D04CB7"/>
    <w:rsid w:val="00D04E74"/>
    <w:rsid w:val="00D06488"/>
    <w:rsid w:val="00D06954"/>
    <w:rsid w:val="00D06A32"/>
    <w:rsid w:val="00D06FAB"/>
    <w:rsid w:val="00D072C8"/>
    <w:rsid w:val="00D07CD9"/>
    <w:rsid w:val="00D125FA"/>
    <w:rsid w:val="00D132F7"/>
    <w:rsid w:val="00D1335D"/>
    <w:rsid w:val="00D133A9"/>
    <w:rsid w:val="00D13455"/>
    <w:rsid w:val="00D13884"/>
    <w:rsid w:val="00D14353"/>
    <w:rsid w:val="00D1456D"/>
    <w:rsid w:val="00D15B01"/>
    <w:rsid w:val="00D15C34"/>
    <w:rsid w:val="00D161D5"/>
    <w:rsid w:val="00D1657B"/>
    <w:rsid w:val="00D167BA"/>
    <w:rsid w:val="00D16CF6"/>
    <w:rsid w:val="00D171B7"/>
    <w:rsid w:val="00D20747"/>
    <w:rsid w:val="00D20829"/>
    <w:rsid w:val="00D20AA4"/>
    <w:rsid w:val="00D21061"/>
    <w:rsid w:val="00D2186A"/>
    <w:rsid w:val="00D21C5E"/>
    <w:rsid w:val="00D22434"/>
    <w:rsid w:val="00D22445"/>
    <w:rsid w:val="00D22BA0"/>
    <w:rsid w:val="00D24283"/>
    <w:rsid w:val="00D24460"/>
    <w:rsid w:val="00D247CC"/>
    <w:rsid w:val="00D256F8"/>
    <w:rsid w:val="00D257F1"/>
    <w:rsid w:val="00D26019"/>
    <w:rsid w:val="00D26091"/>
    <w:rsid w:val="00D2741A"/>
    <w:rsid w:val="00D2778F"/>
    <w:rsid w:val="00D2783C"/>
    <w:rsid w:val="00D27BF0"/>
    <w:rsid w:val="00D30046"/>
    <w:rsid w:val="00D306A7"/>
    <w:rsid w:val="00D306F0"/>
    <w:rsid w:val="00D30A1C"/>
    <w:rsid w:val="00D30B72"/>
    <w:rsid w:val="00D3102F"/>
    <w:rsid w:val="00D3167F"/>
    <w:rsid w:val="00D31C9E"/>
    <w:rsid w:val="00D32483"/>
    <w:rsid w:val="00D32E55"/>
    <w:rsid w:val="00D32FD2"/>
    <w:rsid w:val="00D331DA"/>
    <w:rsid w:val="00D33362"/>
    <w:rsid w:val="00D33960"/>
    <w:rsid w:val="00D345E4"/>
    <w:rsid w:val="00D349C5"/>
    <w:rsid w:val="00D350C1"/>
    <w:rsid w:val="00D352D6"/>
    <w:rsid w:val="00D352D9"/>
    <w:rsid w:val="00D352E0"/>
    <w:rsid w:val="00D354A1"/>
    <w:rsid w:val="00D355BC"/>
    <w:rsid w:val="00D365AE"/>
    <w:rsid w:val="00D36679"/>
    <w:rsid w:val="00D36E4E"/>
    <w:rsid w:val="00D376FE"/>
    <w:rsid w:val="00D37820"/>
    <w:rsid w:val="00D37A62"/>
    <w:rsid w:val="00D37D81"/>
    <w:rsid w:val="00D37D9C"/>
    <w:rsid w:val="00D4018F"/>
    <w:rsid w:val="00D403B8"/>
    <w:rsid w:val="00D404C8"/>
    <w:rsid w:val="00D41098"/>
    <w:rsid w:val="00D43ABA"/>
    <w:rsid w:val="00D43C7A"/>
    <w:rsid w:val="00D43CE9"/>
    <w:rsid w:val="00D43D15"/>
    <w:rsid w:val="00D43E9E"/>
    <w:rsid w:val="00D449A6"/>
    <w:rsid w:val="00D455C8"/>
    <w:rsid w:val="00D463F6"/>
    <w:rsid w:val="00D47CD8"/>
    <w:rsid w:val="00D50805"/>
    <w:rsid w:val="00D50AC6"/>
    <w:rsid w:val="00D50F1D"/>
    <w:rsid w:val="00D51455"/>
    <w:rsid w:val="00D51571"/>
    <w:rsid w:val="00D51876"/>
    <w:rsid w:val="00D51A0D"/>
    <w:rsid w:val="00D51BEA"/>
    <w:rsid w:val="00D5227E"/>
    <w:rsid w:val="00D528E8"/>
    <w:rsid w:val="00D529A6"/>
    <w:rsid w:val="00D52CF0"/>
    <w:rsid w:val="00D52D97"/>
    <w:rsid w:val="00D53034"/>
    <w:rsid w:val="00D537BF"/>
    <w:rsid w:val="00D542F8"/>
    <w:rsid w:val="00D545D4"/>
    <w:rsid w:val="00D54D79"/>
    <w:rsid w:val="00D54E46"/>
    <w:rsid w:val="00D54EBD"/>
    <w:rsid w:val="00D558D5"/>
    <w:rsid w:val="00D55F1D"/>
    <w:rsid w:val="00D56517"/>
    <w:rsid w:val="00D56B11"/>
    <w:rsid w:val="00D56EE2"/>
    <w:rsid w:val="00D5711E"/>
    <w:rsid w:val="00D60524"/>
    <w:rsid w:val="00D60A8E"/>
    <w:rsid w:val="00D61803"/>
    <w:rsid w:val="00D61904"/>
    <w:rsid w:val="00D6212F"/>
    <w:rsid w:val="00D622D1"/>
    <w:rsid w:val="00D63116"/>
    <w:rsid w:val="00D64F81"/>
    <w:rsid w:val="00D6560E"/>
    <w:rsid w:val="00D65662"/>
    <w:rsid w:val="00D66016"/>
    <w:rsid w:val="00D664DF"/>
    <w:rsid w:val="00D666BC"/>
    <w:rsid w:val="00D66AA6"/>
    <w:rsid w:val="00D6764B"/>
    <w:rsid w:val="00D67E79"/>
    <w:rsid w:val="00D70E5B"/>
    <w:rsid w:val="00D7123A"/>
    <w:rsid w:val="00D715AD"/>
    <w:rsid w:val="00D71946"/>
    <w:rsid w:val="00D71B6B"/>
    <w:rsid w:val="00D72661"/>
    <w:rsid w:val="00D73811"/>
    <w:rsid w:val="00D742CB"/>
    <w:rsid w:val="00D7431F"/>
    <w:rsid w:val="00D74A0C"/>
    <w:rsid w:val="00D74AC5"/>
    <w:rsid w:val="00D750F1"/>
    <w:rsid w:val="00D75483"/>
    <w:rsid w:val="00D756A1"/>
    <w:rsid w:val="00D757C0"/>
    <w:rsid w:val="00D76216"/>
    <w:rsid w:val="00D762B6"/>
    <w:rsid w:val="00D7668A"/>
    <w:rsid w:val="00D76B75"/>
    <w:rsid w:val="00D76E8F"/>
    <w:rsid w:val="00D77179"/>
    <w:rsid w:val="00D77A28"/>
    <w:rsid w:val="00D77AF8"/>
    <w:rsid w:val="00D8043F"/>
    <w:rsid w:val="00D805A4"/>
    <w:rsid w:val="00D823DC"/>
    <w:rsid w:val="00D82E8B"/>
    <w:rsid w:val="00D82F1B"/>
    <w:rsid w:val="00D83112"/>
    <w:rsid w:val="00D83263"/>
    <w:rsid w:val="00D842D4"/>
    <w:rsid w:val="00D84D6A"/>
    <w:rsid w:val="00D85424"/>
    <w:rsid w:val="00D8572C"/>
    <w:rsid w:val="00D85822"/>
    <w:rsid w:val="00D858D9"/>
    <w:rsid w:val="00D87116"/>
    <w:rsid w:val="00D87490"/>
    <w:rsid w:val="00D874E5"/>
    <w:rsid w:val="00D87551"/>
    <w:rsid w:val="00D87A13"/>
    <w:rsid w:val="00D901EE"/>
    <w:rsid w:val="00D90B39"/>
    <w:rsid w:val="00D91196"/>
    <w:rsid w:val="00D934D3"/>
    <w:rsid w:val="00D93F0A"/>
    <w:rsid w:val="00D9418E"/>
    <w:rsid w:val="00D94803"/>
    <w:rsid w:val="00D94911"/>
    <w:rsid w:val="00D94A6B"/>
    <w:rsid w:val="00D94AC6"/>
    <w:rsid w:val="00D94F89"/>
    <w:rsid w:val="00D953CC"/>
    <w:rsid w:val="00D95458"/>
    <w:rsid w:val="00D9578D"/>
    <w:rsid w:val="00D957D7"/>
    <w:rsid w:val="00D9596E"/>
    <w:rsid w:val="00D95B52"/>
    <w:rsid w:val="00D962D3"/>
    <w:rsid w:val="00D96741"/>
    <w:rsid w:val="00D96FB6"/>
    <w:rsid w:val="00D971EB"/>
    <w:rsid w:val="00D97793"/>
    <w:rsid w:val="00D97D2B"/>
    <w:rsid w:val="00D97F01"/>
    <w:rsid w:val="00D97FE1"/>
    <w:rsid w:val="00DA007B"/>
    <w:rsid w:val="00DA05A3"/>
    <w:rsid w:val="00DA095F"/>
    <w:rsid w:val="00DA0E14"/>
    <w:rsid w:val="00DA1459"/>
    <w:rsid w:val="00DA17DB"/>
    <w:rsid w:val="00DA1C40"/>
    <w:rsid w:val="00DA1DC1"/>
    <w:rsid w:val="00DA2036"/>
    <w:rsid w:val="00DA250A"/>
    <w:rsid w:val="00DA250B"/>
    <w:rsid w:val="00DA30E2"/>
    <w:rsid w:val="00DA320E"/>
    <w:rsid w:val="00DA32B9"/>
    <w:rsid w:val="00DA3780"/>
    <w:rsid w:val="00DA5AFF"/>
    <w:rsid w:val="00DA5C93"/>
    <w:rsid w:val="00DA6B26"/>
    <w:rsid w:val="00DA6C3A"/>
    <w:rsid w:val="00DA6EF5"/>
    <w:rsid w:val="00DA745A"/>
    <w:rsid w:val="00DA7D4C"/>
    <w:rsid w:val="00DB0515"/>
    <w:rsid w:val="00DB0E5E"/>
    <w:rsid w:val="00DB10A9"/>
    <w:rsid w:val="00DB15DC"/>
    <w:rsid w:val="00DB20D5"/>
    <w:rsid w:val="00DB2309"/>
    <w:rsid w:val="00DB251E"/>
    <w:rsid w:val="00DB2D7F"/>
    <w:rsid w:val="00DB2DB7"/>
    <w:rsid w:val="00DB3924"/>
    <w:rsid w:val="00DB40F4"/>
    <w:rsid w:val="00DB4B14"/>
    <w:rsid w:val="00DB56FB"/>
    <w:rsid w:val="00DB623B"/>
    <w:rsid w:val="00DB6248"/>
    <w:rsid w:val="00DB63E6"/>
    <w:rsid w:val="00DB64A2"/>
    <w:rsid w:val="00DC0537"/>
    <w:rsid w:val="00DC0664"/>
    <w:rsid w:val="00DC0788"/>
    <w:rsid w:val="00DC0A7C"/>
    <w:rsid w:val="00DC0C5F"/>
    <w:rsid w:val="00DC0CEA"/>
    <w:rsid w:val="00DC0D91"/>
    <w:rsid w:val="00DC159C"/>
    <w:rsid w:val="00DC1965"/>
    <w:rsid w:val="00DC3012"/>
    <w:rsid w:val="00DC36CE"/>
    <w:rsid w:val="00DC3AE8"/>
    <w:rsid w:val="00DC5FA1"/>
    <w:rsid w:val="00DC5FF3"/>
    <w:rsid w:val="00DC6036"/>
    <w:rsid w:val="00DC652F"/>
    <w:rsid w:val="00DC6C4F"/>
    <w:rsid w:val="00DC7F23"/>
    <w:rsid w:val="00DD011E"/>
    <w:rsid w:val="00DD0834"/>
    <w:rsid w:val="00DD1697"/>
    <w:rsid w:val="00DD2714"/>
    <w:rsid w:val="00DD2AAE"/>
    <w:rsid w:val="00DD3340"/>
    <w:rsid w:val="00DD3932"/>
    <w:rsid w:val="00DD3E97"/>
    <w:rsid w:val="00DD4302"/>
    <w:rsid w:val="00DD4DB9"/>
    <w:rsid w:val="00DD52C3"/>
    <w:rsid w:val="00DD5772"/>
    <w:rsid w:val="00DD5D9C"/>
    <w:rsid w:val="00DD6750"/>
    <w:rsid w:val="00DD67E1"/>
    <w:rsid w:val="00DD69EE"/>
    <w:rsid w:val="00DD717C"/>
    <w:rsid w:val="00DD7987"/>
    <w:rsid w:val="00DD7EBC"/>
    <w:rsid w:val="00DE06BD"/>
    <w:rsid w:val="00DE0C72"/>
    <w:rsid w:val="00DE1451"/>
    <w:rsid w:val="00DE1897"/>
    <w:rsid w:val="00DE20F7"/>
    <w:rsid w:val="00DE257A"/>
    <w:rsid w:val="00DE2858"/>
    <w:rsid w:val="00DE2B4C"/>
    <w:rsid w:val="00DE2E6E"/>
    <w:rsid w:val="00DE3B4D"/>
    <w:rsid w:val="00DE4CBA"/>
    <w:rsid w:val="00DE54E4"/>
    <w:rsid w:val="00DE5A68"/>
    <w:rsid w:val="00DE6AE3"/>
    <w:rsid w:val="00DE6FF4"/>
    <w:rsid w:val="00DF035B"/>
    <w:rsid w:val="00DF03DD"/>
    <w:rsid w:val="00DF08B8"/>
    <w:rsid w:val="00DF09B7"/>
    <w:rsid w:val="00DF0ABE"/>
    <w:rsid w:val="00DF0C70"/>
    <w:rsid w:val="00DF108E"/>
    <w:rsid w:val="00DF1102"/>
    <w:rsid w:val="00DF263C"/>
    <w:rsid w:val="00DF29BB"/>
    <w:rsid w:val="00DF29F3"/>
    <w:rsid w:val="00DF342A"/>
    <w:rsid w:val="00DF368D"/>
    <w:rsid w:val="00DF36EA"/>
    <w:rsid w:val="00DF3F5A"/>
    <w:rsid w:val="00DF525D"/>
    <w:rsid w:val="00DF5F74"/>
    <w:rsid w:val="00DF6234"/>
    <w:rsid w:val="00DF653F"/>
    <w:rsid w:val="00DF6557"/>
    <w:rsid w:val="00DF7186"/>
    <w:rsid w:val="00DF768E"/>
    <w:rsid w:val="00DF7B74"/>
    <w:rsid w:val="00DF7DB8"/>
    <w:rsid w:val="00DF7FAF"/>
    <w:rsid w:val="00E008DF"/>
    <w:rsid w:val="00E02008"/>
    <w:rsid w:val="00E0233D"/>
    <w:rsid w:val="00E02879"/>
    <w:rsid w:val="00E04430"/>
    <w:rsid w:val="00E0528B"/>
    <w:rsid w:val="00E058EF"/>
    <w:rsid w:val="00E058F1"/>
    <w:rsid w:val="00E058F3"/>
    <w:rsid w:val="00E05985"/>
    <w:rsid w:val="00E05AEC"/>
    <w:rsid w:val="00E060E1"/>
    <w:rsid w:val="00E06955"/>
    <w:rsid w:val="00E06A13"/>
    <w:rsid w:val="00E06F7D"/>
    <w:rsid w:val="00E06F83"/>
    <w:rsid w:val="00E06FE1"/>
    <w:rsid w:val="00E070DF"/>
    <w:rsid w:val="00E07959"/>
    <w:rsid w:val="00E07FBD"/>
    <w:rsid w:val="00E1069B"/>
    <w:rsid w:val="00E1075A"/>
    <w:rsid w:val="00E10D44"/>
    <w:rsid w:val="00E10E7C"/>
    <w:rsid w:val="00E11DD5"/>
    <w:rsid w:val="00E121B4"/>
    <w:rsid w:val="00E12356"/>
    <w:rsid w:val="00E123D2"/>
    <w:rsid w:val="00E12A8D"/>
    <w:rsid w:val="00E12CE3"/>
    <w:rsid w:val="00E12F12"/>
    <w:rsid w:val="00E13149"/>
    <w:rsid w:val="00E13175"/>
    <w:rsid w:val="00E1354F"/>
    <w:rsid w:val="00E1413E"/>
    <w:rsid w:val="00E14283"/>
    <w:rsid w:val="00E14504"/>
    <w:rsid w:val="00E1504E"/>
    <w:rsid w:val="00E150AB"/>
    <w:rsid w:val="00E15347"/>
    <w:rsid w:val="00E15540"/>
    <w:rsid w:val="00E156B2"/>
    <w:rsid w:val="00E156DE"/>
    <w:rsid w:val="00E15F4D"/>
    <w:rsid w:val="00E166DA"/>
    <w:rsid w:val="00E16AFD"/>
    <w:rsid w:val="00E17042"/>
    <w:rsid w:val="00E1705D"/>
    <w:rsid w:val="00E1705E"/>
    <w:rsid w:val="00E1708F"/>
    <w:rsid w:val="00E17463"/>
    <w:rsid w:val="00E17B9F"/>
    <w:rsid w:val="00E17E1A"/>
    <w:rsid w:val="00E203E2"/>
    <w:rsid w:val="00E2058B"/>
    <w:rsid w:val="00E20C61"/>
    <w:rsid w:val="00E20F32"/>
    <w:rsid w:val="00E21361"/>
    <w:rsid w:val="00E21FD8"/>
    <w:rsid w:val="00E22097"/>
    <w:rsid w:val="00E22253"/>
    <w:rsid w:val="00E22697"/>
    <w:rsid w:val="00E226E2"/>
    <w:rsid w:val="00E232C9"/>
    <w:rsid w:val="00E236D2"/>
    <w:rsid w:val="00E239A8"/>
    <w:rsid w:val="00E24366"/>
    <w:rsid w:val="00E24641"/>
    <w:rsid w:val="00E24AD6"/>
    <w:rsid w:val="00E24C89"/>
    <w:rsid w:val="00E25078"/>
    <w:rsid w:val="00E252CD"/>
    <w:rsid w:val="00E2538D"/>
    <w:rsid w:val="00E255A2"/>
    <w:rsid w:val="00E25B71"/>
    <w:rsid w:val="00E27AF2"/>
    <w:rsid w:val="00E27C87"/>
    <w:rsid w:val="00E303D0"/>
    <w:rsid w:val="00E307F5"/>
    <w:rsid w:val="00E31096"/>
    <w:rsid w:val="00E31639"/>
    <w:rsid w:val="00E3195C"/>
    <w:rsid w:val="00E322C2"/>
    <w:rsid w:val="00E329CB"/>
    <w:rsid w:val="00E32A78"/>
    <w:rsid w:val="00E32E88"/>
    <w:rsid w:val="00E32F12"/>
    <w:rsid w:val="00E3326F"/>
    <w:rsid w:val="00E33414"/>
    <w:rsid w:val="00E336AB"/>
    <w:rsid w:val="00E342B0"/>
    <w:rsid w:val="00E3529F"/>
    <w:rsid w:val="00E35324"/>
    <w:rsid w:val="00E35533"/>
    <w:rsid w:val="00E355B2"/>
    <w:rsid w:val="00E35A0A"/>
    <w:rsid w:val="00E35A2A"/>
    <w:rsid w:val="00E36827"/>
    <w:rsid w:val="00E36AA4"/>
    <w:rsid w:val="00E373F7"/>
    <w:rsid w:val="00E37758"/>
    <w:rsid w:val="00E3787D"/>
    <w:rsid w:val="00E403D8"/>
    <w:rsid w:val="00E415D6"/>
    <w:rsid w:val="00E41F69"/>
    <w:rsid w:val="00E42056"/>
    <w:rsid w:val="00E42487"/>
    <w:rsid w:val="00E425CE"/>
    <w:rsid w:val="00E4320B"/>
    <w:rsid w:val="00E43315"/>
    <w:rsid w:val="00E43401"/>
    <w:rsid w:val="00E437F3"/>
    <w:rsid w:val="00E43D21"/>
    <w:rsid w:val="00E44E79"/>
    <w:rsid w:val="00E45081"/>
    <w:rsid w:val="00E45164"/>
    <w:rsid w:val="00E46106"/>
    <w:rsid w:val="00E464DD"/>
    <w:rsid w:val="00E46946"/>
    <w:rsid w:val="00E469FF"/>
    <w:rsid w:val="00E46D88"/>
    <w:rsid w:val="00E47481"/>
    <w:rsid w:val="00E476D3"/>
    <w:rsid w:val="00E47F7D"/>
    <w:rsid w:val="00E50372"/>
    <w:rsid w:val="00E513A5"/>
    <w:rsid w:val="00E51822"/>
    <w:rsid w:val="00E52050"/>
    <w:rsid w:val="00E52440"/>
    <w:rsid w:val="00E52CFF"/>
    <w:rsid w:val="00E52FCD"/>
    <w:rsid w:val="00E53196"/>
    <w:rsid w:val="00E53388"/>
    <w:rsid w:val="00E53866"/>
    <w:rsid w:val="00E540C2"/>
    <w:rsid w:val="00E54B5A"/>
    <w:rsid w:val="00E54BCF"/>
    <w:rsid w:val="00E556E2"/>
    <w:rsid w:val="00E55E06"/>
    <w:rsid w:val="00E566A2"/>
    <w:rsid w:val="00E56B6B"/>
    <w:rsid w:val="00E5762F"/>
    <w:rsid w:val="00E57A0E"/>
    <w:rsid w:val="00E57BC2"/>
    <w:rsid w:val="00E60284"/>
    <w:rsid w:val="00E60A58"/>
    <w:rsid w:val="00E60BAB"/>
    <w:rsid w:val="00E60DE1"/>
    <w:rsid w:val="00E612A0"/>
    <w:rsid w:val="00E61581"/>
    <w:rsid w:val="00E617C7"/>
    <w:rsid w:val="00E61AD5"/>
    <w:rsid w:val="00E627BA"/>
    <w:rsid w:val="00E62EE2"/>
    <w:rsid w:val="00E63847"/>
    <w:rsid w:val="00E63D6A"/>
    <w:rsid w:val="00E63D95"/>
    <w:rsid w:val="00E641B7"/>
    <w:rsid w:val="00E64BB0"/>
    <w:rsid w:val="00E64BF8"/>
    <w:rsid w:val="00E64E2C"/>
    <w:rsid w:val="00E653A9"/>
    <w:rsid w:val="00E655BD"/>
    <w:rsid w:val="00E65950"/>
    <w:rsid w:val="00E65C19"/>
    <w:rsid w:val="00E65DA0"/>
    <w:rsid w:val="00E660CC"/>
    <w:rsid w:val="00E66358"/>
    <w:rsid w:val="00E666C8"/>
    <w:rsid w:val="00E66CBF"/>
    <w:rsid w:val="00E67300"/>
    <w:rsid w:val="00E6731E"/>
    <w:rsid w:val="00E67483"/>
    <w:rsid w:val="00E676EB"/>
    <w:rsid w:val="00E67B7D"/>
    <w:rsid w:val="00E67F43"/>
    <w:rsid w:val="00E703F7"/>
    <w:rsid w:val="00E705C7"/>
    <w:rsid w:val="00E706C4"/>
    <w:rsid w:val="00E706E9"/>
    <w:rsid w:val="00E70E81"/>
    <w:rsid w:val="00E71BE9"/>
    <w:rsid w:val="00E71D1E"/>
    <w:rsid w:val="00E71E35"/>
    <w:rsid w:val="00E732DF"/>
    <w:rsid w:val="00E73F08"/>
    <w:rsid w:val="00E73F98"/>
    <w:rsid w:val="00E74F61"/>
    <w:rsid w:val="00E764B6"/>
    <w:rsid w:val="00E76DF9"/>
    <w:rsid w:val="00E774CC"/>
    <w:rsid w:val="00E775AB"/>
    <w:rsid w:val="00E7782D"/>
    <w:rsid w:val="00E77895"/>
    <w:rsid w:val="00E77CB3"/>
    <w:rsid w:val="00E80343"/>
    <w:rsid w:val="00E804EB"/>
    <w:rsid w:val="00E813B8"/>
    <w:rsid w:val="00E8196A"/>
    <w:rsid w:val="00E81E38"/>
    <w:rsid w:val="00E81F6C"/>
    <w:rsid w:val="00E821C1"/>
    <w:rsid w:val="00E82604"/>
    <w:rsid w:val="00E827EB"/>
    <w:rsid w:val="00E82E20"/>
    <w:rsid w:val="00E82F63"/>
    <w:rsid w:val="00E83310"/>
    <w:rsid w:val="00E838B2"/>
    <w:rsid w:val="00E84BC9"/>
    <w:rsid w:val="00E85385"/>
    <w:rsid w:val="00E85B3B"/>
    <w:rsid w:val="00E85CE0"/>
    <w:rsid w:val="00E85CEE"/>
    <w:rsid w:val="00E862FF"/>
    <w:rsid w:val="00E876D4"/>
    <w:rsid w:val="00E87D11"/>
    <w:rsid w:val="00E902CB"/>
    <w:rsid w:val="00E9058E"/>
    <w:rsid w:val="00E90DF8"/>
    <w:rsid w:val="00E91445"/>
    <w:rsid w:val="00E9155F"/>
    <w:rsid w:val="00E915D0"/>
    <w:rsid w:val="00E91828"/>
    <w:rsid w:val="00E91B16"/>
    <w:rsid w:val="00E91BDF"/>
    <w:rsid w:val="00E91CA6"/>
    <w:rsid w:val="00E9204D"/>
    <w:rsid w:val="00E92CC0"/>
    <w:rsid w:val="00E937E3"/>
    <w:rsid w:val="00E938C2"/>
    <w:rsid w:val="00E93B8A"/>
    <w:rsid w:val="00E93F3E"/>
    <w:rsid w:val="00E93F90"/>
    <w:rsid w:val="00E94729"/>
    <w:rsid w:val="00E94D8E"/>
    <w:rsid w:val="00E94EFF"/>
    <w:rsid w:val="00E95487"/>
    <w:rsid w:val="00E955A5"/>
    <w:rsid w:val="00E962A4"/>
    <w:rsid w:val="00E978DD"/>
    <w:rsid w:val="00E97E0D"/>
    <w:rsid w:val="00EA0CE8"/>
    <w:rsid w:val="00EA190D"/>
    <w:rsid w:val="00EA27CC"/>
    <w:rsid w:val="00EA2902"/>
    <w:rsid w:val="00EA2F9B"/>
    <w:rsid w:val="00EA324B"/>
    <w:rsid w:val="00EA35A4"/>
    <w:rsid w:val="00EA37A6"/>
    <w:rsid w:val="00EA3AD2"/>
    <w:rsid w:val="00EA3C39"/>
    <w:rsid w:val="00EA3DF5"/>
    <w:rsid w:val="00EA3FD1"/>
    <w:rsid w:val="00EA41C1"/>
    <w:rsid w:val="00EA4661"/>
    <w:rsid w:val="00EA4C3E"/>
    <w:rsid w:val="00EA5B3D"/>
    <w:rsid w:val="00EA684C"/>
    <w:rsid w:val="00EA6959"/>
    <w:rsid w:val="00EA6C0F"/>
    <w:rsid w:val="00EA7399"/>
    <w:rsid w:val="00EA73E3"/>
    <w:rsid w:val="00EA764E"/>
    <w:rsid w:val="00EB04E1"/>
    <w:rsid w:val="00EB0D6C"/>
    <w:rsid w:val="00EB10B0"/>
    <w:rsid w:val="00EB126B"/>
    <w:rsid w:val="00EB181C"/>
    <w:rsid w:val="00EB18B7"/>
    <w:rsid w:val="00EB1FE4"/>
    <w:rsid w:val="00EB20EE"/>
    <w:rsid w:val="00EB22A0"/>
    <w:rsid w:val="00EB2B90"/>
    <w:rsid w:val="00EB2F7F"/>
    <w:rsid w:val="00EB300F"/>
    <w:rsid w:val="00EB3413"/>
    <w:rsid w:val="00EB3E59"/>
    <w:rsid w:val="00EB499B"/>
    <w:rsid w:val="00EB57DE"/>
    <w:rsid w:val="00EB59FB"/>
    <w:rsid w:val="00EB6280"/>
    <w:rsid w:val="00EB649B"/>
    <w:rsid w:val="00EB700F"/>
    <w:rsid w:val="00EB7202"/>
    <w:rsid w:val="00EC0493"/>
    <w:rsid w:val="00EC0E6E"/>
    <w:rsid w:val="00EC12B9"/>
    <w:rsid w:val="00EC1BB7"/>
    <w:rsid w:val="00EC1F1D"/>
    <w:rsid w:val="00EC326A"/>
    <w:rsid w:val="00EC4452"/>
    <w:rsid w:val="00EC4753"/>
    <w:rsid w:val="00EC48B6"/>
    <w:rsid w:val="00EC4E4F"/>
    <w:rsid w:val="00EC52EF"/>
    <w:rsid w:val="00EC5AD0"/>
    <w:rsid w:val="00EC5F10"/>
    <w:rsid w:val="00EC601F"/>
    <w:rsid w:val="00EC60A6"/>
    <w:rsid w:val="00EC6CC2"/>
    <w:rsid w:val="00EC728D"/>
    <w:rsid w:val="00ED06DD"/>
    <w:rsid w:val="00ED17D4"/>
    <w:rsid w:val="00ED1E65"/>
    <w:rsid w:val="00ED2215"/>
    <w:rsid w:val="00ED230D"/>
    <w:rsid w:val="00ED23CE"/>
    <w:rsid w:val="00ED26FA"/>
    <w:rsid w:val="00ED28CC"/>
    <w:rsid w:val="00ED39AC"/>
    <w:rsid w:val="00ED4239"/>
    <w:rsid w:val="00ED4B95"/>
    <w:rsid w:val="00ED4C09"/>
    <w:rsid w:val="00ED579E"/>
    <w:rsid w:val="00ED5838"/>
    <w:rsid w:val="00ED598D"/>
    <w:rsid w:val="00ED5CA3"/>
    <w:rsid w:val="00ED6739"/>
    <w:rsid w:val="00ED6B4C"/>
    <w:rsid w:val="00ED6CA2"/>
    <w:rsid w:val="00ED7000"/>
    <w:rsid w:val="00ED7316"/>
    <w:rsid w:val="00ED7927"/>
    <w:rsid w:val="00ED7B6D"/>
    <w:rsid w:val="00ED7D48"/>
    <w:rsid w:val="00ED7D53"/>
    <w:rsid w:val="00ED7DDB"/>
    <w:rsid w:val="00EE045F"/>
    <w:rsid w:val="00EE0907"/>
    <w:rsid w:val="00EE1780"/>
    <w:rsid w:val="00EE1CDF"/>
    <w:rsid w:val="00EE1F9B"/>
    <w:rsid w:val="00EE29A6"/>
    <w:rsid w:val="00EE385E"/>
    <w:rsid w:val="00EE38EF"/>
    <w:rsid w:val="00EE3F16"/>
    <w:rsid w:val="00EE43B3"/>
    <w:rsid w:val="00EE470F"/>
    <w:rsid w:val="00EE4A0F"/>
    <w:rsid w:val="00EE5BF8"/>
    <w:rsid w:val="00EE6092"/>
    <w:rsid w:val="00EE7732"/>
    <w:rsid w:val="00EE7E99"/>
    <w:rsid w:val="00EF0482"/>
    <w:rsid w:val="00EF0948"/>
    <w:rsid w:val="00EF0D86"/>
    <w:rsid w:val="00EF1C07"/>
    <w:rsid w:val="00EF2467"/>
    <w:rsid w:val="00EF270A"/>
    <w:rsid w:val="00EF3179"/>
    <w:rsid w:val="00EF34F6"/>
    <w:rsid w:val="00EF4BD2"/>
    <w:rsid w:val="00EF4E66"/>
    <w:rsid w:val="00EF55EB"/>
    <w:rsid w:val="00EF60F0"/>
    <w:rsid w:val="00EF6B23"/>
    <w:rsid w:val="00F0025A"/>
    <w:rsid w:val="00F007C2"/>
    <w:rsid w:val="00F00BB9"/>
    <w:rsid w:val="00F0104C"/>
    <w:rsid w:val="00F019A9"/>
    <w:rsid w:val="00F01FBE"/>
    <w:rsid w:val="00F02066"/>
    <w:rsid w:val="00F0254B"/>
    <w:rsid w:val="00F02D5E"/>
    <w:rsid w:val="00F03F9B"/>
    <w:rsid w:val="00F0400B"/>
    <w:rsid w:val="00F04702"/>
    <w:rsid w:val="00F0558D"/>
    <w:rsid w:val="00F05B58"/>
    <w:rsid w:val="00F069C5"/>
    <w:rsid w:val="00F06C76"/>
    <w:rsid w:val="00F06D3B"/>
    <w:rsid w:val="00F06E03"/>
    <w:rsid w:val="00F06EB7"/>
    <w:rsid w:val="00F0777A"/>
    <w:rsid w:val="00F07A25"/>
    <w:rsid w:val="00F10291"/>
    <w:rsid w:val="00F108CB"/>
    <w:rsid w:val="00F117A6"/>
    <w:rsid w:val="00F119DD"/>
    <w:rsid w:val="00F122F2"/>
    <w:rsid w:val="00F12510"/>
    <w:rsid w:val="00F1268C"/>
    <w:rsid w:val="00F12903"/>
    <w:rsid w:val="00F12E66"/>
    <w:rsid w:val="00F13024"/>
    <w:rsid w:val="00F13112"/>
    <w:rsid w:val="00F13610"/>
    <w:rsid w:val="00F1362E"/>
    <w:rsid w:val="00F13F05"/>
    <w:rsid w:val="00F14754"/>
    <w:rsid w:val="00F14B31"/>
    <w:rsid w:val="00F154DB"/>
    <w:rsid w:val="00F16078"/>
    <w:rsid w:val="00F172C9"/>
    <w:rsid w:val="00F17ADD"/>
    <w:rsid w:val="00F17F3C"/>
    <w:rsid w:val="00F20A93"/>
    <w:rsid w:val="00F2207E"/>
    <w:rsid w:val="00F22272"/>
    <w:rsid w:val="00F22529"/>
    <w:rsid w:val="00F22B50"/>
    <w:rsid w:val="00F233ED"/>
    <w:rsid w:val="00F23D9F"/>
    <w:rsid w:val="00F2414E"/>
    <w:rsid w:val="00F24627"/>
    <w:rsid w:val="00F24650"/>
    <w:rsid w:val="00F24F7B"/>
    <w:rsid w:val="00F252E2"/>
    <w:rsid w:val="00F253FD"/>
    <w:rsid w:val="00F2542A"/>
    <w:rsid w:val="00F25619"/>
    <w:rsid w:val="00F25C08"/>
    <w:rsid w:val="00F269C8"/>
    <w:rsid w:val="00F26B8F"/>
    <w:rsid w:val="00F27A3D"/>
    <w:rsid w:val="00F27BD5"/>
    <w:rsid w:val="00F30280"/>
    <w:rsid w:val="00F30991"/>
    <w:rsid w:val="00F30C27"/>
    <w:rsid w:val="00F30D80"/>
    <w:rsid w:val="00F31264"/>
    <w:rsid w:val="00F31422"/>
    <w:rsid w:val="00F316EF"/>
    <w:rsid w:val="00F318A1"/>
    <w:rsid w:val="00F31DBB"/>
    <w:rsid w:val="00F32B76"/>
    <w:rsid w:val="00F32DD2"/>
    <w:rsid w:val="00F32E58"/>
    <w:rsid w:val="00F33573"/>
    <w:rsid w:val="00F33764"/>
    <w:rsid w:val="00F345B0"/>
    <w:rsid w:val="00F34A75"/>
    <w:rsid w:val="00F35B42"/>
    <w:rsid w:val="00F3643C"/>
    <w:rsid w:val="00F3646E"/>
    <w:rsid w:val="00F368C9"/>
    <w:rsid w:val="00F36BBD"/>
    <w:rsid w:val="00F37691"/>
    <w:rsid w:val="00F37965"/>
    <w:rsid w:val="00F379BC"/>
    <w:rsid w:val="00F37D6A"/>
    <w:rsid w:val="00F402AF"/>
    <w:rsid w:val="00F40E55"/>
    <w:rsid w:val="00F40F84"/>
    <w:rsid w:val="00F41008"/>
    <w:rsid w:val="00F413FB"/>
    <w:rsid w:val="00F4228F"/>
    <w:rsid w:val="00F423EB"/>
    <w:rsid w:val="00F4272D"/>
    <w:rsid w:val="00F427C6"/>
    <w:rsid w:val="00F42CE3"/>
    <w:rsid w:val="00F43051"/>
    <w:rsid w:val="00F431FE"/>
    <w:rsid w:val="00F435B8"/>
    <w:rsid w:val="00F43D4A"/>
    <w:rsid w:val="00F44546"/>
    <w:rsid w:val="00F44600"/>
    <w:rsid w:val="00F454AA"/>
    <w:rsid w:val="00F4587F"/>
    <w:rsid w:val="00F46692"/>
    <w:rsid w:val="00F468A0"/>
    <w:rsid w:val="00F469C7"/>
    <w:rsid w:val="00F4782D"/>
    <w:rsid w:val="00F47D7A"/>
    <w:rsid w:val="00F47F10"/>
    <w:rsid w:val="00F502C1"/>
    <w:rsid w:val="00F50D8C"/>
    <w:rsid w:val="00F50F6A"/>
    <w:rsid w:val="00F51714"/>
    <w:rsid w:val="00F522FE"/>
    <w:rsid w:val="00F52652"/>
    <w:rsid w:val="00F52D19"/>
    <w:rsid w:val="00F53145"/>
    <w:rsid w:val="00F540F7"/>
    <w:rsid w:val="00F54335"/>
    <w:rsid w:val="00F54A08"/>
    <w:rsid w:val="00F54BAC"/>
    <w:rsid w:val="00F552C1"/>
    <w:rsid w:val="00F557BB"/>
    <w:rsid w:val="00F5608F"/>
    <w:rsid w:val="00F56132"/>
    <w:rsid w:val="00F56382"/>
    <w:rsid w:val="00F569C1"/>
    <w:rsid w:val="00F5744B"/>
    <w:rsid w:val="00F57E85"/>
    <w:rsid w:val="00F60186"/>
    <w:rsid w:val="00F60589"/>
    <w:rsid w:val="00F60630"/>
    <w:rsid w:val="00F60745"/>
    <w:rsid w:val="00F60784"/>
    <w:rsid w:val="00F60D69"/>
    <w:rsid w:val="00F611CD"/>
    <w:rsid w:val="00F614C8"/>
    <w:rsid w:val="00F6167C"/>
    <w:rsid w:val="00F617B7"/>
    <w:rsid w:val="00F61C28"/>
    <w:rsid w:val="00F62B28"/>
    <w:rsid w:val="00F62D10"/>
    <w:rsid w:val="00F62D54"/>
    <w:rsid w:val="00F6324F"/>
    <w:rsid w:val="00F63C71"/>
    <w:rsid w:val="00F63FB6"/>
    <w:rsid w:val="00F64268"/>
    <w:rsid w:val="00F643F2"/>
    <w:rsid w:val="00F64495"/>
    <w:rsid w:val="00F65220"/>
    <w:rsid w:val="00F653CB"/>
    <w:rsid w:val="00F65674"/>
    <w:rsid w:val="00F6591E"/>
    <w:rsid w:val="00F65A55"/>
    <w:rsid w:val="00F65DDC"/>
    <w:rsid w:val="00F662C4"/>
    <w:rsid w:val="00F6640B"/>
    <w:rsid w:val="00F66CC7"/>
    <w:rsid w:val="00F67439"/>
    <w:rsid w:val="00F675BC"/>
    <w:rsid w:val="00F71012"/>
    <w:rsid w:val="00F712FE"/>
    <w:rsid w:val="00F71F68"/>
    <w:rsid w:val="00F7218A"/>
    <w:rsid w:val="00F73C5B"/>
    <w:rsid w:val="00F73E44"/>
    <w:rsid w:val="00F74643"/>
    <w:rsid w:val="00F7472B"/>
    <w:rsid w:val="00F76C5C"/>
    <w:rsid w:val="00F76D43"/>
    <w:rsid w:val="00F77BDB"/>
    <w:rsid w:val="00F80453"/>
    <w:rsid w:val="00F804FF"/>
    <w:rsid w:val="00F80536"/>
    <w:rsid w:val="00F806F6"/>
    <w:rsid w:val="00F81195"/>
    <w:rsid w:val="00F812B7"/>
    <w:rsid w:val="00F81508"/>
    <w:rsid w:val="00F81B4D"/>
    <w:rsid w:val="00F824C4"/>
    <w:rsid w:val="00F828F2"/>
    <w:rsid w:val="00F82DD4"/>
    <w:rsid w:val="00F82E43"/>
    <w:rsid w:val="00F82EBF"/>
    <w:rsid w:val="00F8302E"/>
    <w:rsid w:val="00F838A9"/>
    <w:rsid w:val="00F83D9C"/>
    <w:rsid w:val="00F83E66"/>
    <w:rsid w:val="00F83E84"/>
    <w:rsid w:val="00F84176"/>
    <w:rsid w:val="00F8446C"/>
    <w:rsid w:val="00F859E2"/>
    <w:rsid w:val="00F85C16"/>
    <w:rsid w:val="00F862F0"/>
    <w:rsid w:val="00F864CF"/>
    <w:rsid w:val="00F87A10"/>
    <w:rsid w:val="00F902F6"/>
    <w:rsid w:val="00F90E19"/>
    <w:rsid w:val="00F91051"/>
    <w:rsid w:val="00F9117F"/>
    <w:rsid w:val="00F912C6"/>
    <w:rsid w:val="00F9131B"/>
    <w:rsid w:val="00F92CA4"/>
    <w:rsid w:val="00F92DD5"/>
    <w:rsid w:val="00F92E75"/>
    <w:rsid w:val="00F93132"/>
    <w:rsid w:val="00F936EE"/>
    <w:rsid w:val="00F93F93"/>
    <w:rsid w:val="00F940DB"/>
    <w:rsid w:val="00F94809"/>
    <w:rsid w:val="00F94E75"/>
    <w:rsid w:val="00F953B4"/>
    <w:rsid w:val="00F95743"/>
    <w:rsid w:val="00F96863"/>
    <w:rsid w:val="00F97E94"/>
    <w:rsid w:val="00FA0216"/>
    <w:rsid w:val="00FA0B68"/>
    <w:rsid w:val="00FA1285"/>
    <w:rsid w:val="00FA1FF0"/>
    <w:rsid w:val="00FA27FC"/>
    <w:rsid w:val="00FA297C"/>
    <w:rsid w:val="00FA3CB5"/>
    <w:rsid w:val="00FA48AE"/>
    <w:rsid w:val="00FA4F90"/>
    <w:rsid w:val="00FA53F7"/>
    <w:rsid w:val="00FA55F0"/>
    <w:rsid w:val="00FA5A81"/>
    <w:rsid w:val="00FA5D03"/>
    <w:rsid w:val="00FA5D3C"/>
    <w:rsid w:val="00FA622A"/>
    <w:rsid w:val="00FA657E"/>
    <w:rsid w:val="00FA7141"/>
    <w:rsid w:val="00FA7183"/>
    <w:rsid w:val="00FB0A55"/>
    <w:rsid w:val="00FB0B51"/>
    <w:rsid w:val="00FB0B5C"/>
    <w:rsid w:val="00FB0B8B"/>
    <w:rsid w:val="00FB0EE2"/>
    <w:rsid w:val="00FB1208"/>
    <w:rsid w:val="00FB12E0"/>
    <w:rsid w:val="00FB13D6"/>
    <w:rsid w:val="00FB187C"/>
    <w:rsid w:val="00FB2EBC"/>
    <w:rsid w:val="00FB348E"/>
    <w:rsid w:val="00FB4274"/>
    <w:rsid w:val="00FB4D0D"/>
    <w:rsid w:val="00FB5318"/>
    <w:rsid w:val="00FB553B"/>
    <w:rsid w:val="00FB57D2"/>
    <w:rsid w:val="00FB6DF7"/>
    <w:rsid w:val="00FB71F8"/>
    <w:rsid w:val="00FB7F23"/>
    <w:rsid w:val="00FC04CB"/>
    <w:rsid w:val="00FC08D8"/>
    <w:rsid w:val="00FC1AD4"/>
    <w:rsid w:val="00FC1F3E"/>
    <w:rsid w:val="00FC37FF"/>
    <w:rsid w:val="00FC3FA0"/>
    <w:rsid w:val="00FC3FEE"/>
    <w:rsid w:val="00FC43CD"/>
    <w:rsid w:val="00FC5732"/>
    <w:rsid w:val="00FC5B30"/>
    <w:rsid w:val="00FC5CFC"/>
    <w:rsid w:val="00FC5DD2"/>
    <w:rsid w:val="00FC5ED4"/>
    <w:rsid w:val="00FC5EF0"/>
    <w:rsid w:val="00FC6512"/>
    <w:rsid w:val="00FC65FE"/>
    <w:rsid w:val="00FC7160"/>
    <w:rsid w:val="00FC738B"/>
    <w:rsid w:val="00FD081E"/>
    <w:rsid w:val="00FD0BF4"/>
    <w:rsid w:val="00FD0D7A"/>
    <w:rsid w:val="00FD0DC5"/>
    <w:rsid w:val="00FD17F9"/>
    <w:rsid w:val="00FD1CFC"/>
    <w:rsid w:val="00FD20F5"/>
    <w:rsid w:val="00FD3108"/>
    <w:rsid w:val="00FD3419"/>
    <w:rsid w:val="00FD3BC6"/>
    <w:rsid w:val="00FD3F20"/>
    <w:rsid w:val="00FD4B86"/>
    <w:rsid w:val="00FD56AC"/>
    <w:rsid w:val="00FD5B62"/>
    <w:rsid w:val="00FD5D45"/>
    <w:rsid w:val="00FD60AA"/>
    <w:rsid w:val="00FD613F"/>
    <w:rsid w:val="00FD6CF7"/>
    <w:rsid w:val="00FD73E7"/>
    <w:rsid w:val="00FD7CEF"/>
    <w:rsid w:val="00FD7F2D"/>
    <w:rsid w:val="00FE1CD2"/>
    <w:rsid w:val="00FE1F77"/>
    <w:rsid w:val="00FE1F9F"/>
    <w:rsid w:val="00FE250D"/>
    <w:rsid w:val="00FE2792"/>
    <w:rsid w:val="00FE28DE"/>
    <w:rsid w:val="00FE2A41"/>
    <w:rsid w:val="00FE3261"/>
    <w:rsid w:val="00FE3386"/>
    <w:rsid w:val="00FE34C5"/>
    <w:rsid w:val="00FE3817"/>
    <w:rsid w:val="00FE3BB7"/>
    <w:rsid w:val="00FE3ECB"/>
    <w:rsid w:val="00FE3FF1"/>
    <w:rsid w:val="00FE4384"/>
    <w:rsid w:val="00FE4B31"/>
    <w:rsid w:val="00FE5176"/>
    <w:rsid w:val="00FE546C"/>
    <w:rsid w:val="00FE547B"/>
    <w:rsid w:val="00FE5C6A"/>
    <w:rsid w:val="00FE5DD7"/>
    <w:rsid w:val="00FE6124"/>
    <w:rsid w:val="00FE66E8"/>
    <w:rsid w:val="00FE68FB"/>
    <w:rsid w:val="00FE6C73"/>
    <w:rsid w:val="00FE7068"/>
    <w:rsid w:val="00FE746F"/>
    <w:rsid w:val="00FE7D85"/>
    <w:rsid w:val="00FE7F6B"/>
    <w:rsid w:val="00FF015C"/>
    <w:rsid w:val="00FF0198"/>
    <w:rsid w:val="00FF2496"/>
    <w:rsid w:val="00FF2F9A"/>
    <w:rsid w:val="00FF3286"/>
    <w:rsid w:val="00FF3E60"/>
    <w:rsid w:val="00FF4734"/>
    <w:rsid w:val="00FF477E"/>
    <w:rsid w:val="00FF4E50"/>
    <w:rsid w:val="00FF57B1"/>
    <w:rsid w:val="00FF61C7"/>
    <w:rsid w:val="00FF6553"/>
    <w:rsid w:val="00FF6F6C"/>
    <w:rsid w:val="00FF7309"/>
    <w:rsid w:val="00FF7514"/>
    <w:rsid w:val="00FF794B"/>
    <w:rsid w:val="00FF7A65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A815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바탕" w:hAnsi="Cambria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4DD"/>
    <w:pPr>
      <w:spacing w:after="200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E700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0">
    <w:name w:val="s         0"/>
    <w:uiPriority w:val="99"/>
    <w:rsid w:val="00CE7008"/>
    <w:pPr>
      <w:widowControl w:val="0"/>
      <w:autoSpaceDE w:val="0"/>
      <w:autoSpaceDN w:val="0"/>
      <w:adjustRightInd w:val="0"/>
    </w:pPr>
    <w:rPr>
      <w:rFonts w:ascii="í•œì»´ë°”íƒ•" w:hAnsi="í•œì»´ë°”íƒ•"/>
      <w:sz w:val="24"/>
      <w:szCs w:val="24"/>
      <w:lang w:eastAsia="en-US"/>
    </w:rPr>
  </w:style>
  <w:style w:type="paragraph" w:styleId="a4">
    <w:name w:val="header"/>
    <w:basedOn w:val="a"/>
    <w:link w:val="a5"/>
    <w:uiPriority w:val="99"/>
    <w:rsid w:val="0022004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머리글 문자"/>
    <w:link w:val="a4"/>
    <w:uiPriority w:val="99"/>
    <w:locked/>
    <w:rsid w:val="0022004F"/>
    <w:rPr>
      <w:rFonts w:cs="Times New Roman"/>
    </w:rPr>
  </w:style>
  <w:style w:type="paragraph" w:styleId="a6">
    <w:name w:val="footer"/>
    <w:basedOn w:val="a"/>
    <w:link w:val="a7"/>
    <w:uiPriority w:val="99"/>
    <w:rsid w:val="0022004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바닥글 문자"/>
    <w:link w:val="a6"/>
    <w:uiPriority w:val="99"/>
    <w:locked/>
    <w:rsid w:val="0022004F"/>
    <w:rPr>
      <w:rFonts w:cs="Times New Roman"/>
    </w:rPr>
  </w:style>
  <w:style w:type="paragraph" w:styleId="a8">
    <w:name w:val="Balloon Text"/>
    <w:basedOn w:val="a"/>
    <w:link w:val="a9"/>
    <w:uiPriority w:val="99"/>
    <w:rsid w:val="0022004F"/>
    <w:pPr>
      <w:spacing w:after="0"/>
    </w:pPr>
    <w:rPr>
      <w:rFonts w:ascii="Calibri" w:eastAsia="맑은 고딕" w:hAnsi="Calibri"/>
      <w:sz w:val="18"/>
      <w:szCs w:val="18"/>
    </w:rPr>
  </w:style>
  <w:style w:type="character" w:customStyle="1" w:styleId="a9">
    <w:name w:val="풍선 도움말 텍스트 문자"/>
    <w:link w:val="a8"/>
    <w:uiPriority w:val="99"/>
    <w:locked/>
    <w:rsid w:val="0022004F"/>
    <w:rPr>
      <w:rFonts w:ascii="Calibri" w:eastAsia="맑은 고딕" w:hAnsi="Calibri" w:cs="Times New Roman"/>
      <w:sz w:val="18"/>
      <w:szCs w:val="18"/>
    </w:rPr>
  </w:style>
  <w:style w:type="character" w:styleId="aa">
    <w:name w:val="Hyperlink"/>
    <w:uiPriority w:val="99"/>
    <w:unhideWhenUsed/>
    <w:rsid w:val="00EE470F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644249"/>
    <w:pPr>
      <w:ind w:leftChars="400" w:left="800"/>
    </w:pPr>
  </w:style>
  <w:style w:type="character" w:styleId="ac">
    <w:name w:val="annotation reference"/>
    <w:basedOn w:val="a0"/>
    <w:uiPriority w:val="99"/>
    <w:semiHidden/>
    <w:unhideWhenUsed/>
    <w:rsid w:val="00E57BC2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E57BC2"/>
  </w:style>
  <w:style w:type="character" w:customStyle="1" w:styleId="ae">
    <w:name w:val="메모 텍스트 문자"/>
    <w:basedOn w:val="a0"/>
    <w:link w:val="ad"/>
    <w:uiPriority w:val="99"/>
    <w:semiHidden/>
    <w:rsid w:val="00E57BC2"/>
    <w:rPr>
      <w:sz w:val="24"/>
      <w:szCs w:val="24"/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57BC2"/>
    <w:rPr>
      <w:b/>
      <w:bCs/>
    </w:rPr>
  </w:style>
  <w:style w:type="character" w:customStyle="1" w:styleId="af0">
    <w:name w:val="메모 주제 문자"/>
    <w:basedOn w:val="ae"/>
    <w:link w:val="af"/>
    <w:uiPriority w:val="99"/>
    <w:semiHidden/>
    <w:rsid w:val="00E57BC2"/>
    <w:rPr>
      <w:b/>
      <w:bCs/>
      <w:sz w:val="24"/>
      <w:szCs w:val="24"/>
      <w:lang w:eastAsia="en-US"/>
    </w:rPr>
  </w:style>
  <w:style w:type="paragraph" w:styleId="af1">
    <w:name w:val="Revision"/>
    <w:hidden/>
    <w:uiPriority w:val="99"/>
    <w:semiHidden/>
    <w:rsid w:val="00E57BC2"/>
    <w:rPr>
      <w:sz w:val="24"/>
      <w:szCs w:val="24"/>
      <w:lang w:eastAsia="en-US"/>
    </w:rPr>
  </w:style>
  <w:style w:type="paragraph" w:styleId="af2">
    <w:name w:val="Normal (Web)"/>
    <w:basedOn w:val="a"/>
    <w:uiPriority w:val="99"/>
    <w:semiHidden/>
    <w:unhideWhenUsed/>
    <w:rsid w:val="00D36E4E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character" w:customStyle="1" w:styleId="apple-converted-space">
    <w:name w:val="apple-converted-space"/>
    <w:basedOn w:val="a0"/>
    <w:rsid w:val="002E4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44160;&#49324;&#44208;&#44284;\Progress\&#45348;&#50724;&#46360;\&#44208;&#44284;&#51648;\2010&#45380;\100506%20&#50676;&#47536;%20&#54187;_&#53097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1ABDA-EBA0-8543-8AA9-0AA0328C1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D:\검사결과\Progress\네오딘\결과지\2010년\100506 열린 펫_콩.dotx</Template>
  <TotalTime>33</TotalTime>
  <Pages>2</Pages>
  <Words>47</Words>
  <Characters>271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질병 진단 결과 통보서</vt:lpstr>
    </vt:vector>
  </TitlesOfParts>
  <Company>Chonbuk National University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질병 진단 결과 통보서</dc:title>
  <dc:creator>default</dc:creator>
  <cp:lastModifiedBy>HongSeok Lee</cp:lastModifiedBy>
  <cp:revision>13</cp:revision>
  <dcterms:created xsi:type="dcterms:W3CDTF">2016-03-22T08:47:00Z</dcterms:created>
  <dcterms:modified xsi:type="dcterms:W3CDTF">2016-03-24T20:10:00Z</dcterms:modified>
</cp:coreProperties>
</file>