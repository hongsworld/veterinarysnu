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1FCD7" w14:textId="77777777" w:rsidR="00361480" w:rsidRPr="008F02FA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 Narrow"/>
          <w:b/>
          <w:bCs/>
          <w:color w:val="800000"/>
          <w:sz w:val="40"/>
          <w:szCs w:val="40"/>
          <w:lang w:val="ko-KR" w:eastAsia="ko-KR"/>
        </w:rPr>
      </w:pPr>
      <w:r w:rsidRPr="008F02FA">
        <w:rPr>
          <w:rFonts w:asciiTheme="majorHAnsi" w:eastAsiaTheme="majorHAnsi" w:hAnsiTheme="majorHAnsi" w:cs="Arial Narrow"/>
          <w:b/>
          <w:bCs/>
          <w:color w:val="800000"/>
          <w:sz w:val="40"/>
          <w:szCs w:val="40"/>
          <w:lang w:val="ko-KR" w:eastAsia="ko-KR"/>
        </w:rPr>
        <w:t>[</w:t>
      </w:r>
      <w:proofErr w:type="spellStart"/>
      <w:r w:rsidRPr="008F02FA">
        <w:rPr>
          <w:rFonts w:asciiTheme="majorHAnsi" w:eastAsiaTheme="majorHAnsi" w:hAnsiTheme="majorHAnsi" w:cs="바탕" w:hint="eastAsia"/>
          <w:b/>
          <w:bCs/>
          <w:color w:val="800000"/>
          <w:sz w:val="40"/>
          <w:szCs w:val="40"/>
          <w:lang w:val="ko-KR" w:eastAsia="ko-KR"/>
        </w:rPr>
        <w:t>요침사</w:t>
      </w:r>
      <w:proofErr w:type="spellEnd"/>
      <w:r w:rsidRPr="008F02FA">
        <w:rPr>
          <w:rFonts w:asciiTheme="majorHAnsi" w:eastAsiaTheme="majorHAnsi" w:hAnsiTheme="majorHAnsi" w:cs="Arial"/>
          <w:b/>
          <w:bCs/>
          <w:color w:val="800000"/>
          <w:sz w:val="40"/>
          <w:szCs w:val="40"/>
          <w:lang w:val="ko-KR" w:eastAsia="ko-KR"/>
        </w:rPr>
        <w:t xml:space="preserve"> </w:t>
      </w:r>
      <w:r w:rsidRPr="008F02FA">
        <w:rPr>
          <w:rFonts w:asciiTheme="majorHAnsi" w:eastAsiaTheme="majorHAnsi" w:hAnsiTheme="majorHAnsi" w:cs="바탕" w:hint="eastAsia"/>
          <w:b/>
          <w:bCs/>
          <w:color w:val="800000"/>
          <w:sz w:val="40"/>
          <w:szCs w:val="40"/>
          <w:lang w:val="ko-KR" w:eastAsia="ko-KR"/>
        </w:rPr>
        <w:t>검사</w:t>
      </w:r>
      <w:r w:rsidRPr="008F02FA">
        <w:rPr>
          <w:rFonts w:asciiTheme="majorHAnsi" w:eastAsiaTheme="majorHAnsi" w:hAnsiTheme="majorHAnsi" w:cs="Arial"/>
          <w:b/>
          <w:bCs/>
          <w:color w:val="800000"/>
          <w:sz w:val="40"/>
          <w:szCs w:val="40"/>
          <w:lang w:val="ko-KR" w:eastAsia="ko-KR"/>
        </w:rPr>
        <w:t xml:space="preserve"> </w:t>
      </w:r>
      <w:r w:rsidRPr="008F02FA">
        <w:rPr>
          <w:rFonts w:asciiTheme="majorHAnsi" w:eastAsiaTheme="majorHAnsi" w:hAnsiTheme="majorHAnsi" w:cs="바탕" w:hint="eastAsia"/>
          <w:b/>
          <w:bCs/>
          <w:color w:val="800000"/>
          <w:sz w:val="40"/>
          <w:szCs w:val="40"/>
          <w:lang w:val="ko-KR" w:eastAsia="ko-KR"/>
        </w:rPr>
        <w:t>결과</w:t>
      </w:r>
      <w:r w:rsidRPr="008F02FA">
        <w:rPr>
          <w:rFonts w:asciiTheme="majorHAnsi" w:eastAsiaTheme="majorHAnsi" w:hAnsiTheme="majorHAnsi" w:cs="Arial"/>
          <w:b/>
          <w:bCs/>
          <w:color w:val="800000"/>
          <w:sz w:val="40"/>
          <w:szCs w:val="40"/>
          <w:lang w:val="ko-KR" w:eastAsia="ko-KR"/>
        </w:rPr>
        <w:t>]</w:t>
      </w:r>
    </w:p>
    <w:p w14:paraId="635D72DC" w14:textId="77777777" w:rsidR="00361480" w:rsidRPr="008F02FA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"/>
          <w:color w:val="000000"/>
          <w:lang w:eastAsia="ko-KR"/>
        </w:rPr>
      </w:pPr>
      <w:r w:rsidRPr="008F02FA">
        <w:rPr>
          <w:rFonts w:asciiTheme="majorHAnsi" w:eastAsiaTheme="majorHAnsi" w:hAnsiTheme="majorHAnsi" w:cs="바탕" w:hint="eastAsia"/>
          <w:color w:val="000000"/>
          <w:lang w:eastAsia="ko-KR"/>
        </w:rPr>
        <w:t>날짜</w:t>
      </w:r>
      <w:r w:rsidRPr="008F02FA">
        <w:rPr>
          <w:rFonts w:asciiTheme="majorHAnsi" w:eastAsiaTheme="majorHAnsi" w:hAnsiTheme="majorHAnsi" w:cs="Arial"/>
          <w:color w:val="000000"/>
          <w:lang w:eastAsia="ko-KR"/>
        </w:rPr>
        <w:t>:</w:t>
      </w:r>
      <w:bookmarkStart w:id="0" w:name="date"/>
      <w:r w:rsidRPr="008F02FA">
        <w:rPr>
          <w:rFonts w:asciiTheme="majorHAnsi" w:eastAsiaTheme="majorHAnsi" w:hAnsiTheme="majorHAnsi" w:cs="Arial"/>
          <w:color w:val="000000"/>
          <w:lang w:eastAsia="ko-KR"/>
        </w:rPr>
        <w:t xml:space="preserve"> </w:t>
      </w:r>
      <w:bookmarkEnd w:id="0"/>
    </w:p>
    <w:p w14:paraId="130C48F4" w14:textId="77777777" w:rsidR="00361480" w:rsidRPr="008F02FA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"/>
          <w:color w:val="000000"/>
          <w:lang w:eastAsia="ko-KR"/>
        </w:rPr>
      </w:pPr>
      <w:r w:rsidRPr="008F02FA">
        <w:rPr>
          <w:rFonts w:asciiTheme="majorHAnsi" w:eastAsiaTheme="majorHAnsi" w:hAnsiTheme="majorHAnsi" w:cs="바탕" w:hint="eastAsia"/>
          <w:color w:val="000000"/>
          <w:lang w:eastAsia="ko-KR"/>
        </w:rPr>
        <w:t>환자</w:t>
      </w:r>
      <w:r>
        <w:rPr>
          <w:rFonts w:asciiTheme="majorHAnsi" w:eastAsiaTheme="majorHAnsi" w:hAnsiTheme="majorHAnsi" w:cs="Arial"/>
          <w:color w:val="000000"/>
          <w:lang w:eastAsia="ko-KR"/>
        </w:rPr>
        <w:t>ID:</w:t>
      </w:r>
      <w:bookmarkStart w:id="1" w:name="id"/>
      <w:r>
        <w:rPr>
          <w:rFonts w:asciiTheme="majorHAnsi" w:eastAsiaTheme="majorHAnsi" w:hAnsiTheme="majorHAnsi" w:cs="Arial"/>
          <w:color w:val="000000"/>
          <w:lang w:eastAsia="ko-KR"/>
        </w:rPr>
        <w:t xml:space="preserve"> </w:t>
      </w:r>
      <w:bookmarkEnd w:id="1"/>
    </w:p>
    <w:p w14:paraId="595762C0" w14:textId="39707827" w:rsidR="00361480" w:rsidRPr="008F02FA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"/>
          <w:color w:val="000000"/>
          <w:lang w:eastAsia="ko-KR"/>
        </w:rPr>
      </w:pPr>
      <w:proofErr w:type="spellStart"/>
      <w:r w:rsidRPr="008F02FA">
        <w:rPr>
          <w:rFonts w:asciiTheme="majorHAnsi" w:eastAsiaTheme="majorHAnsi" w:hAnsiTheme="majorHAnsi" w:cs="바탕" w:hint="eastAsia"/>
          <w:color w:val="000000"/>
          <w:lang w:eastAsia="ko-KR"/>
        </w:rPr>
        <w:t>환자이름</w:t>
      </w:r>
      <w:proofErr w:type="spellEnd"/>
      <w:r w:rsidRPr="008F02FA">
        <w:rPr>
          <w:rFonts w:asciiTheme="majorHAnsi" w:eastAsiaTheme="majorHAnsi" w:hAnsiTheme="majorHAnsi" w:cs="Arial"/>
          <w:color w:val="000000"/>
          <w:lang w:eastAsia="ko-KR"/>
        </w:rPr>
        <w:t>:</w:t>
      </w:r>
      <w:r w:rsidR="00B22AA7">
        <w:rPr>
          <w:rFonts w:asciiTheme="majorHAnsi" w:eastAsiaTheme="majorHAnsi" w:hAnsiTheme="majorHAnsi" w:cs="Arial" w:hint="eastAsia"/>
          <w:color w:val="000000"/>
          <w:lang w:eastAsia="ko-KR"/>
        </w:rPr>
        <w:t xml:space="preserve"> </w:t>
      </w:r>
      <w:bookmarkStart w:id="2" w:name="patient_name"/>
      <w:bookmarkEnd w:id="2"/>
      <w:r w:rsidRPr="008F02FA">
        <w:rPr>
          <w:rFonts w:asciiTheme="majorHAnsi" w:eastAsiaTheme="majorHAnsi" w:hAnsiTheme="majorHAnsi" w:cs="Arial"/>
          <w:color w:val="000000"/>
          <w:lang w:eastAsia="ko-KR"/>
        </w:rPr>
        <w:t xml:space="preserve"> </w:t>
      </w:r>
      <w:r>
        <w:rPr>
          <w:rFonts w:asciiTheme="majorHAnsi" w:eastAsiaTheme="majorHAnsi" w:hAnsiTheme="majorHAnsi" w:cs="Arial"/>
          <w:color w:val="000000"/>
          <w:lang w:eastAsia="ko-KR"/>
        </w:rPr>
        <w:t>(</w:t>
      </w:r>
      <w:bookmarkStart w:id="3" w:name="species"/>
      <w:bookmarkEnd w:id="3"/>
      <w:r>
        <w:rPr>
          <w:rFonts w:asciiTheme="majorHAnsi" w:eastAsiaTheme="majorHAnsi" w:hAnsiTheme="majorHAnsi" w:cs="Arial"/>
          <w:color w:val="000000"/>
          <w:lang w:eastAsia="ko-KR"/>
        </w:rPr>
        <w:t>,</w:t>
      </w:r>
      <w:bookmarkStart w:id="4" w:name="breeds"/>
      <w:r>
        <w:rPr>
          <w:rFonts w:asciiTheme="majorHAnsi" w:eastAsiaTheme="majorHAnsi" w:hAnsiTheme="majorHAnsi" w:cs="Arial"/>
          <w:color w:val="000000"/>
          <w:lang w:eastAsia="ko-KR"/>
        </w:rPr>
        <w:t xml:space="preserve"> </w:t>
      </w:r>
      <w:bookmarkEnd w:id="4"/>
      <w:r w:rsidR="00085FE9">
        <w:rPr>
          <w:rFonts w:asciiTheme="majorHAnsi" w:eastAsiaTheme="majorHAnsi" w:hAnsiTheme="majorHAnsi" w:cs="Arial" w:hint="eastAsia"/>
          <w:color w:val="000000"/>
          <w:lang w:eastAsia="ko-KR"/>
        </w:rPr>
        <w:t>,</w:t>
      </w:r>
      <w:bookmarkStart w:id="5" w:name="year"/>
      <w:r w:rsidR="00085FE9">
        <w:rPr>
          <w:rFonts w:asciiTheme="majorHAnsi" w:eastAsiaTheme="majorHAnsi" w:hAnsiTheme="majorHAnsi" w:cs="Arial" w:hint="eastAsia"/>
          <w:color w:val="000000"/>
          <w:lang w:eastAsia="ko-KR"/>
        </w:rPr>
        <w:t xml:space="preserve"> </w:t>
      </w:r>
      <w:bookmarkEnd w:id="5"/>
      <w:proofErr w:type="spellStart"/>
      <w:r>
        <w:rPr>
          <w:rFonts w:asciiTheme="majorHAnsi" w:eastAsiaTheme="majorHAnsi" w:hAnsiTheme="majorHAnsi" w:cs="Arial" w:hint="eastAsia"/>
          <w:color w:val="000000"/>
          <w:lang w:eastAsia="ko-KR"/>
        </w:rPr>
        <w:t>yrs</w:t>
      </w:r>
      <w:proofErr w:type="spellEnd"/>
      <w:r>
        <w:rPr>
          <w:rFonts w:asciiTheme="majorHAnsi" w:eastAsiaTheme="majorHAnsi" w:hAnsiTheme="majorHAnsi" w:cs="Arial" w:hint="eastAsia"/>
          <w:color w:val="000000"/>
          <w:lang w:eastAsia="ko-KR"/>
        </w:rPr>
        <w:t>,</w:t>
      </w:r>
      <w:bookmarkStart w:id="6" w:name="sex"/>
      <w:r w:rsidR="00D70F2E">
        <w:rPr>
          <w:rFonts w:asciiTheme="majorHAnsi" w:eastAsiaTheme="majorHAnsi" w:hAnsiTheme="majorHAnsi" w:cs="Arial" w:hint="eastAsia"/>
          <w:color w:val="000000"/>
          <w:lang w:eastAsia="ko-KR"/>
        </w:rPr>
        <w:t xml:space="preserve"> </w:t>
      </w:r>
      <w:bookmarkEnd w:id="6"/>
      <w:r w:rsidRPr="008F02FA">
        <w:rPr>
          <w:rFonts w:asciiTheme="majorHAnsi" w:eastAsiaTheme="majorHAnsi" w:hAnsiTheme="majorHAnsi" w:cs="Arial"/>
          <w:color w:val="000000"/>
          <w:lang w:eastAsia="ko-KR"/>
        </w:rPr>
        <w:t>)</w:t>
      </w:r>
    </w:p>
    <w:p w14:paraId="08743CBD" w14:textId="77777777" w:rsidR="00361480" w:rsidRPr="008E6BDB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 Narrow"/>
          <w:color w:val="800000"/>
          <w:sz w:val="40"/>
          <w:szCs w:val="40"/>
          <w:lang w:eastAsia="ko-KR"/>
        </w:rPr>
      </w:pPr>
    </w:p>
    <w:p w14:paraId="6E4AE218" w14:textId="77777777" w:rsidR="00361480" w:rsidRPr="008F02FA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"/>
          <w:b/>
          <w:bCs/>
          <w:color w:val="000000"/>
          <w:lang w:eastAsia="ko-KR"/>
        </w:rPr>
      </w:pPr>
      <w:r w:rsidRPr="008F02FA">
        <w:rPr>
          <w:rFonts w:asciiTheme="majorHAnsi" w:eastAsiaTheme="majorHAnsi" w:hAnsiTheme="majorHAnsi" w:cs="Arial"/>
          <w:b/>
          <w:bCs/>
          <w:color w:val="000000"/>
          <w:lang w:eastAsia="ko-KR"/>
        </w:rPr>
        <w:t>Gross Finding</w:t>
      </w:r>
    </w:p>
    <w:p w14:paraId="49D09ED7" w14:textId="77777777" w:rsidR="00361480" w:rsidRPr="00B43DE0" w:rsidRDefault="00361480" w:rsidP="00B43DE0">
      <w:pPr>
        <w:widowControl w:val="0"/>
        <w:autoSpaceDE w:val="0"/>
        <w:autoSpaceDN w:val="0"/>
        <w:adjustRightInd w:val="0"/>
        <w:spacing w:after="0"/>
        <w:ind w:firstLine="240"/>
        <w:rPr>
          <w:rFonts w:asciiTheme="majorHAnsi" w:eastAsiaTheme="majorHAnsi" w:hAnsiTheme="majorHAnsi" w:cs="Arial"/>
          <w:color w:val="000000"/>
          <w:lang w:eastAsia="ko-KR"/>
        </w:rPr>
      </w:pPr>
      <w:proofErr w:type="spellStart"/>
      <w:r w:rsidRPr="008F02FA">
        <w:rPr>
          <w:rFonts w:asciiTheme="majorHAnsi" w:eastAsiaTheme="majorHAnsi" w:hAnsiTheme="majorHAnsi" w:cs="바탕" w:hint="eastAsia"/>
          <w:color w:val="000000"/>
          <w:lang w:eastAsia="ko-KR"/>
        </w:rPr>
        <w:t>요침사</w:t>
      </w:r>
      <w:proofErr w:type="spellEnd"/>
      <w:r w:rsidR="00B43DE0">
        <w:rPr>
          <w:rFonts w:asciiTheme="majorHAnsi" w:eastAsiaTheme="majorHAnsi" w:hAnsiTheme="majorHAnsi" w:cs="바탕" w:hint="eastAsia"/>
          <w:color w:val="000000"/>
          <w:lang w:eastAsia="ko-KR"/>
        </w:rPr>
        <w:t xml:space="preserve"> (</w:t>
      </w:r>
      <w:bookmarkStart w:id="7" w:name="color"/>
      <w:bookmarkEnd w:id="7"/>
      <w:r w:rsidR="00B43DE0">
        <w:rPr>
          <w:rFonts w:asciiTheme="majorHAnsi" w:eastAsiaTheme="majorHAnsi" w:hAnsiTheme="majorHAnsi" w:cs="바탕" w:hint="eastAsia"/>
          <w:color w:val="000000"/>
          <w:lang w:eastAsia="ko-KR"/>
        </w:rPr>
        <w:t>,</w:t>
      </w:r>
      <w:bookmarkStart w:id="8" w:name="turbidity"/>
      <w:r w:rsidR="00D70F2E">
        <w:rPr>
          <w:rFonts w:asciiTheme="majorHAnsi" w:eastAsiaTheme="majorHAnsi" w:hAnsiTheme="majorHAnsi" w:cs="바탕" w:hint="eastAsia"/>
          <w:color w:val="000000"/>
          <w:lang w:eastAsia="ko-KR"/>
        </w:rPr>
        <w:t xml:space="preserve"> </w:t>
      </w:r>
      <w:bookmarkEnd w:id="8"/>
      <w:r w:rsidR="00B43DE0">
        <w:rPr>
          <w:rFonts w:asciiTheme="majorHAnsi" w:eastAsiaTheme="majorHAnsi" w:hAnsiTheme="majorHAnsi" w:cs="바탕" w:hint="eastAsia"/>
          <w:color w:val="000000"/>
          <w:lang w:eastAsia="ko-KR"/>
        </w:rPr>
        <w:t>)</w:t>
      </w:r>
    </w:p>
    <w:p w14:paraId="636A7C23" w14:textId="77777777" w:rsidR="00361480" w:rsidRPr="008F02FA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"/>
          <w:color w:val="000000"/>
          <w:lang w:eastAsia="ko-KR"/>
        </w:rPr>
      </w:pPr>
    </w:p>
    <w:p w14:paraId="07294959" w14:textId="77777777" w:rsidR="00361480" w:rsidRPr="008F02FA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"/>
          <w:b/>
          <w:bCs/>
          <w:color w:val="000000"/>
          <w:lang w:eastAsia="ko-KR"/>
        </w:rPr>
      </w:pPr>
      <w:r>
        <w:rPr>
          <w:rFonts w:asciiTheme="majorHAnsi" w:eastAsiaTheme="majorHAnsi" w:hAnsiTheme="majorHAnsi" w:cs="Arial"/>
          <w:b/>
          <w:bCs/>
          <w:color w:val="000000"/>
          <w:lang w:eastAsia="ko-KR"/>
        </w:rPr>
        <w:t>Microscopic Finding</w:t>
      </w:r>
      <w:r w:rsidRPr="008F02FA">
        <w:rPr>
          <w:rFonts w:asciiTheme="majorHAnsi" w:eastAsiaTheme="majorHAnsi" w:hAnsiTheme="majorHAnsi" w:cs="Arial"/>
          <w:b/>
          <w:bCs/>
          <w:color w:val="000000"/>
          <w:lang w:eastAsia="ko-KR"/>
        </w:rPr>
        <w:t>:</w:t>
      </w:r>
    </w:p>
    <w:p w14:paraId="55EF8DC2" w14:textId="77777777" w:rsidR="001E484F" w:rsidRDefault="00D70F2E" w:rsidP="00D70F2E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eastAsiaTheme="majorHAnsi" w:hAnsiTheme="majorHAnsi" w:cs="Arial"/>
          <w:color w:val="000000"/>
          <w:lang w:eastAsia="ko-KR"/>
        </w:rPr>
      </w:pPr>
      <w:r>
        <w:rPr>
          <w:rFonts w:asciiTheme="majorHAnsi" w:eastAsiaTheme="majorHAnsi" w:hAnsiTheme="majorHAnsi" w:cs="Arial" w:hint="eastAsia"/>
          <w:color w:val="000000"/>
          <w:lang w:eastAsia="ko-KR"/>
        </w:rPr>
        <w:t xml:space="preserve">  </w:t>
      </w:r>
      <w:bookmarkStart w:id="9" w:name="microscopic_finding"/>
      <w:r>
        <w:rPr>
          <w:rFonts w:asciiTheme="majorHAnsi" w:eastAsiaTheme="majorHAnsi" w:hAnsiTheme="majorHAnsi" w:cs="Arial" w:hint="eastAsia"/>
          <w:color w:val="000000"/>
          <w:lang w:eastAsia="ko-KR"/>
        </w:rPr>
        <w:t xml:space="preserve"> </w:t>
      </w:r>
      <w:bookmarkEnd w:id="9"/>
    </w:p>
    <w:p w14:paraId="621E2EAE" w14:textId="77777777" w:rsidR="00361480" w:rsidRPr="00476C03" w:rsidRDefault="00361480" w:rsidP="00361480">
      <w:pPr>
        <w:widowControl w:val="0"/>
        <w:autoSpaceDE w:val="0"/>
        <w:autoSpaceDN w:val="0"/>
        <w:adjustRightInd w:val="0"/>
        <w:spacing w:after="0"/>
        <w:ind w:firstLine="120"/>
        <w:rPr>
          <w:rFonts w:asciiTheme="majorHAnsi" w:eastAsiaTheme="majorHAnsi" w:hAnsiTheme="majorHAnsi" w:cs="Arial"/>
          <w:color w:val="000000"/>
          <w:lang w:eastAsia="ko-KR"/>
        </w:rPr>
      </w:pPr>
      <w:bookmarkStart w:id="10" w:name="_GoBack"/>
      <w:bookmarkEnd w:id="10"/>
    </w:p>
    <w:p w14:paraId="3AF1B5EF" w14:textId="77777777" w:rsidR="00361480" w:rsidRPr="008F02FA" w:rsidRDefault="00361480" w:rsidP="00361480">
      <w:pPr>
        <w:widowControl w:val="0"/>
        <w:autoSpaceDE w:val="0"/>
        <w:autoSpaceDN w:val="0"/>
        <w:adjustRightInd w:val="0"/>
        <w:spacing w:after="0"/>
        <w:ind w:firstLine="118"/>
        <w:rPr>
          <w:rFonts w:asciiTheme="majorHAnsi" w:eastAsiaTheme="majorHAnsi" w:hAnsiTheme="majorHAnsi" w:cs="Arial"/>
          <w:color w:val="000000"/>
          <w:lang w:eastAsia="ko-KR"/>
        </w:rPr>
      </w:pPr>
      <w:proofErr w:type="gramStart"/>
      <w:r w:rsidRPr="008F02FA">
        <w:rPr>
          <w:rFonts w:asciiTheme="majorHAnsi" w:eastAsiaTheme="majorHAnsi" w:hAnsiTheme="majorHAnsi" w:cs="Arial"/>
          <w:b/>
          <w:bCs/>
          <w:color w:val="000000"/>
          <w:lang w:eastAsia="ko-KR"/>
        </w:rPr>
        <w:t>Diagnosis :</w:t>
      </w:r>
      <w:proofErr w:type="gramEnd"/>
    </w:p>
    <w:p w14:paraId="65DD5ACD" w14:textId="77777777" w:rsidR="00361480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"/>
          <w:color w:val="000000"/>
          <w:lang w:eastAsia="ko-KR"/>
        </w:rPr>
      </w:pPr>
      <w:r w:rsidRPr="008F02FA">
        <w:rPr>
          <w:rFonts w:asciiTheme="majorHAnsi" w:eastAsiaTheme="majorHAnsi" w:hAnsiTheme="majorHAnsi" w:cs="Arial"/>
          <w:color w:val="000000"/>
          <w:lang w:eastAsia="ko-KR"/>
        </w:rPr>
        <w:t xml:space="preserve"> Morphologic </w:t>
      </w:r>
      <w:proofErr w:type="gramStart"/>
      <w:r w:rsidRPr="008F02FA">
        <w:rPr>
          <w:rFonts w:asciiTheme="majorHAnsi" w:eastAsiaTheme="majorHAnsi" w:hAnsiTheme="majorHAnsi" w:cs="Arial"/>
          <w:color w:val="000000"/>
          <w:lang w:eastAsia="ko-KR"/>
        </w:rPr>
        <w:t>diagnosis :</w:t>
      </w:r>
      <w:proofErr w:type="gramEnd"/>
      <w:r w:rsidRPr="008F02FA">
        <w:rPr>
          <w:rFonts w:asciiTheme="majorHAnsi" w:eastAsiaTheme="majorHAnsi" w:hAnsiTheme="majorHAnsi" w:cs="Arial"/>
          <w:color w:val="000000"/>
          <w:lang w:eastAsia="ko-KR"/>
        </w:rPr>
        <w:t xml:space="preserve"> </w:t>
      </w:r>
    </w:p>
    <w:p w14:paraId="77F16786" w14:textId="77777777" w:rsidR="00D70F2E" w:rsidRDefault="006177DC" w:rsidP="00361480">
      <w:pPr>
        <w:pStyle w:val="ab"/>
        <w:widowControl w:val="0"/>
        <w:autoSpaceDE w:val="0"/>
        <w:autoSpaceDN w:val="0"/>
        <w:adjustRightInd w:val="0"/>
        <w:spacing w:after="0"/>
        <w:ind w:leftChars="0" w:left="920"/>
        <w:rPr>
          <w:rFonts w:ascii="Arial Unicode MS" w:eastAsia="Arial Unicode MS" w:hAnsi="Arial Unicode MS" w:cs="Arial Unicode MS"/>
          <w:sz w:val="28"/>
          <w:szCs w:val="28"/>
          <w:lang w:eastAsia="ko-KR"/>
        </w:rPr>
      </w:pPr>
      <w:bookmarkStart w:id="11" w:name="morphologic_diagnosis"/>
      <w:r>
        <w:rPr>
          <w:rFonts w:ascii="Arial Unicode MS" w:eastAsia="Arial Unicode MS" w:hAnsi="Arial Unicode MS" w:cs="Arial Unicode MS" w:hint="eastAsia"/>
          <w:sz w:val="28"/>
          <w:szCs w:val="28"/>
          <w:lang w:eastAsia="ko-KR"/>
        </w:rPr>
        <w:t xml:space="preserve"> </w:t>
      </w:r>
      <w:bookmarkEnd w:id="11"/>
    </w:p>
    <w:p w14:paraId="031D85F5" w14:textId="77777777" w:rsidR="00361480" w:rsidRPr="00D23981" w:rsidRDefault="00361480" w:rsidP="00361480">
      <w:pPr>
        <w:pStyle w:val="ab"/>
        <w:widowControl w:val="0"/>
        <w:autoSpaceDE w:val="0"/>
        <w:autoSpaceDN w:val="0"/>
        <w:adjustRightInd w:val="0"/>
        <w:spacing w:after="0"/>
        <w:ind w:leftChars="0" w:left="920"/>
        <w:rPr>
          <w:rFonts w:asciiTheme="majorHAnsi" w:eastAsiaTheme="majorHAnsi" w:hAnsiTheme="majorHAnsi" w:cs="Arial"/>
          <w:color w:val="000000"/>
          <w:lang w:eastAsia="ko-KR"/>
        </w:rPr>
      </w:pPr>
      <w:r w:rsidRPr="00D23981">
        <w:rPr>
          <w:rFonts w:ascii="Arial Unicode MS" w:eastAsia="Arial Unicode MS" w:hAnsi="Arial Unicode MS" w:cs="Arial Unicode MS" w:hint="eastAsia"/>
          <w:color w:val="FF0000"/>
          <w:sz w:val="28"/>
          <w:szCs w:val="28"/>
          <w:lang w:eastAsia="ko-KR"/>
        </w:rPr>
        <w:t xml:space="preserve">(See, comments) </w:t>
      </w:r>
    </w:p>
    <w:p w14:paraId="1EA8A84D" w14:textId="77777777" w:rsidR="00361480" w:rsidRPr="008F02FA" w:rsidRDefault="00361480" w:rsidP="00361480">
      <w:pPr>
        <w:widowControl w:val="0"/>
        <w:autoSpaceDE w:val="0"/>
        <w:autoSpaceDN w:val="0"/>
        <w:adjustRightInd w:val="0"/>
        <w:spacing w:after="0"/>
        <w:rPr>
          <w:rFonts w:asciiTheme="majorHAnsi" w:eastAsiaTheme="majorHAnsi" w:hAnsiTheme="majorHAnsi" w:cs="Arial"/>
          <w:color w:val="000000"/>
          <w:sz w:val="28"/>
          <w:szCs w:val="28"/>
          <w:lang w:eastAsia="ko-KR"/>
        </w:rPr>
      </w:pPr>
      <w:r>
        <w:rPr>
          <w:rFonts w:asciiTheme="majorHAnsi" w:eastAsiaTheme="majorHAnsi" w:hAnsiTheme="majorHAnsi" w:cs="Arial" w:hint="eastAsia"/>
          <w:color w:val="000000"/>
          <w:sz w:val="28"/>
          <w:szCs w:val="28"/>
          <w:lang w:eastAsia="ko-KR"/>
        </w:rPr>
        <w:t xml:space="preserve"> </w:t>
      </w:r>
    </w:p>
    <w:p w14:paraId="474D5077" w14:textId="77777777" w:rsidR="00361480" w:rsidRDefault="00361480" w:rsidP="00361480">
      <w:pPr>
        <w:widowControl w:val="0"/>
        <w:autoSpaceDE w:val="0"/>
        <w:autoSpaceDN w:val="0"/>
        <w:adjustRightInd w:val="0"/>
        <w:spacing w:after="0"/>
        <w:ind w:firstLine="120"/>
        <w:rPr>
          <w:rFonts w:asciiTheme="majorHAnsi" w:eastAsiaTheme="majorHAnsi" w:hAnsiTheme="majorHAnsi" w:cs="Arial"/>
          <w:b/>
          <w:color w:val="000000"/>
          <w:lang w:eastAsia="ko-KR"/>
        </w:rPr>
      </w:pPr>
      <w:proofErr w:type="gramStart"/>
      <w:r w:rsidRPr="008F02FA">
        <w:rPr>
          <w:rFonts w:asciiTheme="majorHAnsi" w:eastAsiaTheme="majorHAnsi" w:hAnsiTheme="majorHAnsi" w:cs="Arial"/>
          <w:b/>
          <w:color w:val="000000"/>
          <w:lang w:eastAsia="ko-KR"/>
        </w:rPr>
        <w:t>Comments :</w:t>
      </w:r>
      <w:proofErr w:type="gramEnd"/>
      <w:r w:rsidRPr="008F02FA">
        <w:rPr>
          <w:rFonts w:asciiTheme="majorHAnsi" w:eastAsiaTheme="majorHAnsi" w:hAnsiTheme="majorHAnsi" w:cs="Arial"/>
          <w:b/>
          <w:color w:val="000000"/>
          <w:lang w:eastAsia="ko-KR"/>
        </w:rPr>
        <w:t xml:space="preserve"> </w:t>
      </w:r>
    </w:p>
    <w:p w14:paraId="7C14C270" w14:textId="77777777" w:rsidR="00D43721" w:rsidRPr="006177DC" w:rsidRDefault="00361480" w:rsidP="006177DC">
      <w:pPr>
        <w:spacing w:after="0"/>
        <w:ind w:firstLineChars="50" w:firstLine="100"/>
        <w:jc w:val="both"/>
        <w:rPr>
          <w:lang w:eastAsia="ko-KR"/>
        </w:rPr>
      </w:pPr>
      <w:r w:rsidRPr="003343B6">
        <w:rPr>
          <w:rFonts w:asciiTheme="majorHAnsi" w:eastAsiaTheme="majorHAnsi" w:hAnsiTheme="majorHAnsi" w:cs="Arial"/>
          <w:color w:val="000000"/>
          <w:sz w:val="20"/>
          <w:szCs w:val="20"/>
          <w:lang w:eastAsia="ko-KR"/>
        </w:rPr>
        <w:t xml:space="preserve"> </w:t>
      </w:r>
      <w:bookmarkStart w:id="12" w:name="comments"/>
      <w:r w:rsidR="00D70F2E">
        <w:rPr>
          <w:rFonts w:asciiTheme="majorHAnsi" w:eastAsiaTheme="majorHAnsi" w:hAnsiTheme="majorHAnsi" w:cs="Arial" w:hint="eastAsia"/>
          <w:color w:val="000000"/>
          <w:sz w:val="20"/>
          <w:szCs w:val="20"/>
          <w:lang w:eastAsia="ko-KR"/>
        </w:rPr>
        <w:t xml:space="preserve"> </w:t>
      </w:r>
      <w:bookmarkEnd w:id="12"/>
    </w:p>
    <w:sectPr w:rsidR="00D43721" w:rsidRPr="006177DC" w:rsidSect="00A0369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D58B2" w14:textId="77777777" w:rsidR="001C67E0" w:rsidRDefault="001C67E0" w:rsidP="0022004F">
      <w:pPr>
        <w:spacing w:after="0"/>
      </w:pPr>
      <w:r>
        <w:separator/>
      </w:r>
    </w:p>
  </w:endnote>
  <w:endnote w:type="continuationSeparator" w:id="0">
    <w:p w14:paraId="4E549CA5" w14:textId="77777777" w:rsidR="001C67E0" w:rsidRDefault="001C67E0" w:rsidP="002200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í•œì»´ë°”íƒ•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굴림">
    <w:altName w:val="Gulim"/>
    <w:panose1 w:val="00000000000000000000"/>
    <w:charset w:val="81"/>
    <w:family w:val="roman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2E2A7" w14:textId="77777777" w:rsidR="001C67E0" w:rsidRDefault="001C67E0" w:rsidP="0022004F">
      <w:pPr>
        <w:spacing w:after="0"/>
      </w:pPr>
      <w:r>
        <w:separator/>
      </w:r>
    </w:p>
  </w:footnote>
  <w:footnote w:type="continuationSeparator" w:id="0">
    <w:p w14:paraId="265F0509" w14:textId="77777777" w:rsidR="001C67E0" w:rsidRDefault="001C67E0" w:rsidP="002200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E5B"/>
    <w:multiLevelType w:val="hybridMultilevel"/>
    <w:tmpl w:val="81B6877A"/>
    <w:lvl w:ilvl="0" w:tplc="4AE8150A">
      <w:numFmt w:val="bullet"/>
      <w:lvlText w:val="-"/>
      <w:lvlJc w:val="left"/>
      <w:pPr>
        <w:ind w:left="76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AB7B4F"/>
    <w:multiLevelType w:val="hybridMultilevel"/>
    <w:tmpl w:val="E662E798"/>
    <w:lvl w:ilvl="0" w:tplc="704EF36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>
    <w:nsid w:val="4DF4564C"/>
    <w:multiLevelType w:val="hybridMultilevel"/>
    <w:tmpl w:val="506CB966"/>
    <w:lvl w:ilvl="0" w:tplc="E1668C14">
      <w:numFmt w:val="bullet"/>
      <w:lvlText w:val="-"/>
      <w:lvlJc w:val="left"/>
      <w:pPr>
        <w:ind w:left="920" w:hanging="360"/>
      </w:pPr>
      <w:rPr>
        <w:rFonts w:ascii="Arial Unicode MS" w:eastAsia="Arial Unicode MS" w:hAnsi="Arial Unicode MS" w:cs="Arial Unicode MS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3">
    <w:nsid w:val="71D96869"/>
    <w:multiLevelType w:val="hybridMultilevel"/>
    <w:tmpl w:val="C0DC454E"/>
    <w:lvl w:ilvl="0" w:tplc="2D1E6512">
      <w:start w:val="1"/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>
    <w:nsid w:val="7FF05FA7"/>
    <w:multiLevelType w:val="hybridMultilevel"/>
    <w:tmpl w:val="004A4D22"/>
    <w:lvl w:ilvl="0" w:tplc="3494715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10"/>
    <w:rsid w:val="00002277"/>
    <w:rsid w:val="00002763"/>
    <w:rsid w:val="00003A0E"/>
    <w:rsid w:val="00005353"/>
    <w:rsid w:val="00005A4E"/>
    <w:rsid w:val="00005AA8"/>
    <w:rsid w:val="000062C5"/>
    <w:rsid w:val="00006D6F"/>
    <w:rsid w:val="0001011D"/>
    <w:rsid w:val="00010ABF"/>
    <w:rsid w:val="000118EB"/>
    <w:rsid w:val="00013100"/>
    <w:rsid w:val="000149CB"/>
    <w:rsid w:val="00014D0C"/>
    <w:rsid w:val="0001560F"/>
    <w:rsid w:val="000169A1"/>
    <w:rsid w:val="00016FA1"/>
    <w:rsid w:val="00017D0E"/>
    <w:rsid w:val="00020FD6"/>
    <w:rsid w:val="00021219"/>
    <w:rsid w:val="00021D15"/>
    <w:rsid w:val="00022F2D"/>
    <w:rsid w:val="00024080"/>
    <w:rsid w:val="000255F1"/>
    <w:rsid w:val="00026BA9"/>
    <w:rsid w:val="000270F2"/>
    <w:rsid w:val="000312DA"/>
    <w:rsid w:val="000326FA"/>
    <w:rsid w:val="00032C9B"/>
    <w:rsid w:val="00032D44"/>
    <w:rsid w:val="000330DB"/>
    <w:rsid w:val="00034B66"/>
    <w:rsid w:val="00036B96"/>
    <w:rsid w:val="00037570"/>
    <w:rsid w:val="00037CA1"/>
    <w:rsid w:val="0004002B"/>
    <w:rsid w:val="00041FFF"/>
    <w:rsid w:val="0004359A"/>
    <w:rsid w:val="00044153"/>
    <w:rsid w:val="0004481A"/>
    <w:rsid w:val="000452E1"/>
    <w:rsid w:val="000503DB"/>
    <w:rsid w:val="000512DE"/>
    <w:rsid w:val="0005130E"/>
    <w:rsid w:val="00053D19"/>
    <w:rsid w:val="000541F2"/>
    <w:rsid w:val="000555BE"/>
    <w:rsid w:val="00055770"/>
    <w:rsid w:val="00055F21"/>
    <w:rsid w:val="00056382"/>
    <w:rsid w:val="00056726"/>
    <w:rsid w:val="000600AE"/>
    <w:rsid w:val="0006207F"/>
    <w:rsid w:val="000620B5"/>
    <w:rsid w:val="000628D3"/>
    <w:rsid w:val="00062EDA"/>
    <w:rsid w:val="0006301D"/>
    <w:rsid w:val="000635C1"/>
    <w:rsid w:val="000648A2"/>
    <w:rsid w:val="00065330"/>
    <w:rsid w:val="00065C05"/>
    <w:rsid w:val="000660A1"/>
    <w:rsid w:val="00066188"/>
    <w:rsid w:val="0006645D"/>
    <w:rsid w:val="00066C65"/>
    <w:rsid w:val="00066D20"/>
    <w:rsid w:val="000700BC"/>
    <w:rsid w:val="0007012B"/>
    <w:rsid w:val="0007043F"/>
    <w:rsid w:val="000704F6"/>
    <w:rsid w:val="0007098E"/>
    <w:rsid w:val="0007101D"/>
    <w:rsid w:val="00071ABE"/>
    <w:rsid w:val="00073162"/>
    <w:rsid w:val="0007321C"/>
    <w:rsid w:val="00074613"/>
    <w:rsid w:val="0007528D"/>
    <w:rsid w:val="00077246"/>
    <w:rsid w:val="000774C6"/>
    <w:rsid w:val="000779CA"/>
    <w:rsid w:val="000818C4"/>
    <w:rsid w:val="00084038"/>
    <w:rsid w:val="000850BA"/>
    <w:rsid w:val="00085EEC"/>
    <w:rsid w:val="00085FE9"/>
    <w:rsid w:val="00086C9C"/>
    <w:rsid w:val="00086D6F"/>
    <w:rsid w:val="00087E1C"/>
    <w:rsid w:val="00090F1E"/>
    <w:rsid w:val="000917FB"/>
    <w:rsid w:val="00091A94"/>
    <w:rsid w:val="00092D2E"/>
    <w:rsid w:val="00094AF4"/>
    <w:rsid w:val="00095EF6"/>
    <w:rsid w:val="00095F5B"/>
    <w:rsid w:val="0009756B"/>
    <w:rsid w:val="000A070C"/>
    <w:rsid w:val="000A0C02"/>
    <w:rsid w:val="000A1866"/>
    <w:rsid w:val="000A3BE3"/>
    <w:rsid w:val="000A4D47"/>
    <w:rsid w:val="000A6FD6"/>
    <w:rsid w:val="000A750C"/>
    <w:rsid w:val="000A7CB4"/>
    <w:rsid w:val="000B0853"/>
    <w:rsid w:val="000B2694"/>
    <w:rsid w:val="000B4827"/>
    <w:rsid w:val="000B4FF8"/>
    <w:rsid w:val="000B5C64"/>
    <w:rsid w:val="000B5E07"/>
    <w:rsid w:val="000B607D"/>
    <w:rsid w:val="000B73C0"/>
    <w:rsid w:val="000C1EF7"/>
    <w:rsid w:val="000C3E5E"/>
    <w:rsid w:val="000C44B1"/>
    <w:rsid w:val="000C72D1"/>
    <w:rsid w:val="000C7DD4"/>
    <w:rsid w:val="000D0294"/>
    <w:rsid w:val="000D0801"/>
    <w:rsid w:val="000D0ECD"/>
    <w:rsid w:val="000D1944"/>
    <w:rsid w:val="000D304F"/>
    <w:rsid w:val="000D35E2"/>
    <w:rsid w:val="000D3CCF"/>
    <w:rsid w:val="000D4AF2"/>
    <w:rsid w:val="000D5143"/>
    <w:rsid w:val="000D535B"/>
    <w:rsid w:val="000D5FB9"/>
    <w:rsid w:val="000D6669"/>
    <w:rsid w:val="000D6CE5"/>
    <w:rsid w:val="000D7903"/>
    <w:rsid w:val="000E2C61"/>
    <w:rsid w:val="000E3536"/>
    <w:rsid w:val="000E36AE"/>
    <w:rsid w:val="000E4648"/>
    <w:rsid w:val="000E60AD"/>
    <w:rsid w:val="000E6B47"/>
    <w:rsid w:val="000E7D6F"/>
    <w:rsid w:val="000F1B17"/>
    <w:rsid w:val="000F201F"/>
    <w:rsid w:val="000F33E9"/>
    <w:rsid w:val="000F4DE3"/>
    <w:rsid w:val="000F54A4"/>
    <w:rsid w:val="00101999"/>
    <w:rsid w:val="00101AEF"/>
    <w:rsid w:val="00101C1E"/>
    <w:rsid w:val="00102845"/>
    <w:rsid w:val="00107740"/>
    <w:rsid w:val="001079FB"/>
    <w:rsid w:val="0011042F"/>
    <w:rsid w:val="00110595"/>
    <w:rsid w:val="00111A5E"/>
    <w:rsid w:val="001126BB"/>
    <w:rsid w:val="001127EC"/>
    <w:rsid w:val="00113B65"/>
    <w:rsid w:val="00116263"/>
    <w:rsid w:val="00116287"/>
    <w:rsid w:val="00116C65"/>
    <w:rsid w:val="0012091A"/>
    <w:rsid w:val="00122CC1"/>
    <w:rsid w:val="00124237"/>
    <w:rsid w:val="001250B8"/>
    <w:rsid w:val="00125C17"/>
    <w:rsid w:val="00125FCC"/>
    <w:rsid w:val="00130391"/>
    <w:rsid w:val="0013053C"/>
    <w:rsid w:val="0013116F"/>
    <w:rsid w:val="00131416"/>
    <w:rsid w:val="00131679"/>
    <w:rsid w:val="00131AE0"/>
    <w:rsid w:val="00131F7E"/>
    <w:rsid w:val="00132098"/>
    <w:rsid w:val="00132719"/>
    <w:rsid w:val="00133AFD"/>
    <w:rsid w:val="0013456A"/>
    <w:rsid w:val="001352AE"/>
    <w:rsid w:val="00135439"/>
    <w:rsid w:val="001357ED"/>
    <w:rsid w:val="00136954"/>
    <w:rsid w:val="001370A3"/>
    <w:rsid w:val="001403C5"/>
    <w:rsid w:val="001410D5"/>
    <w:rsid w:val="001413EB"/>
    <w:rsid w:val="00142112"/>
    <w:rsid w:val="00142114"/>
    <w:rsid w:val="00142F8C"/>
    <w:rsid w:val="001436EC"/>
    <w:rsid w:val="00143E7F"/>
    <w:rsid w:val="0014423A"/>
    <w:rsid w:val="0014566E"/>
    <w:rsid w:val="001462BD"/>
    <w:rsid w:val="0014709B"/>
    <w:rsid w:val="00147221"/>
    <w:rsid w:val="00150B2C"/>
    <w:rsid w:val="00151262"/>
    <w:rsid w:val="00160C0C"/>
    <w:rsid w:val="001612F2"/>
    <w:rsid w:val="00161AC9"/>
    <w:rsid w:val="00163078"/>
    <w:rsid w:val="00166771"/>
    <w:rsid w:val="001700C9"/>
    <w:rsid w:val="001700F2"/>
    <w:rsid w:val="001706A6"/>
    <w:rsid w:val="00171BF1"/>
    <w:rsid w:val="001733AC"/>
    <w:rsid w:val="001742C1"/>
    <w:rsid w:val="001757A9"/>
    <w:rsid w:val="00175A0D"/>
    <w:rsid w:val="00175CDB"/>
    <w:rsid w:val="00176389"/>
    <w:rsid w:val="00177541"/>
    <w:rsid w:val="00177D21"/>
    <w:rsid w:val="00180FE7"/>
    <w:rsid w:val="00181188"/>
    <w:rsid w:val="001836D9"/>
    <w:rsid w:val="001836DD"/>
    <w:rsid w:val="001838F0"/>
    <w:rsid w:val="00185886"/>
    <w:rsid w:val="00192351"/>
    <w:rsid w:val="00192DC1"/>
    <w:rsid w:val="001937D7"/>
    <w:rsid w:val="00193BA6"/>
    <w:rsid w:val="00193ECD"/>
    <w:rsid w:val="00194430"/>
    <w:rsid w:val="00197443"/>
    <w:rsid w:val="00197D7D"/>
    <w:rsid w:val="001A0095"/>
    <w:rsid w:val="001A14CC"/>
    <w:rsid w:val="001A1A5E"/>
    <w:rsid w:val="001A1AE9"/>
    <w:rsid w:val="001A448A"/>
    <w:rsid w:val="001A6169"/>
    <w:rsid w:val="001A757D"/>
    <w:rsid w:val="001A7787"/>
    <w:rsid w:val="001A7FC2"/>
    <w:rsid w:val="001B027D"/>
    <w:rsid w:val="001B033A"/>
    <w:rsid w:val="001B075A"/>
    <w:rsid w:val="001B0E0C"/>
    <w:rsid w:val="001B1CB2"/>
    <w:rsid w:val="001B2163"/>
    <w:rsid w:val="001B23C1"/>
    <w:rsid w:val="001B33D4"/>
    <w:rsid w:val="001B38F0"/>
    <w:rsid w:val="001B4568"/>
    <w:rsid w:val="001B4C02"/>
    <w:rsid w:val="001B4E53"/>
    <w:rsid w:val="001C01D9"/>
    <w:rsid w:val="001C0893"/>
    <w:rsid w:val="001C21C5"/>
    <w:rsid w:val="001C242D"/>
    <w:rsid w:val="001C27E8"/>
    <w:rsid w:val="001C67E0"/>
    <w:rsid w:val="001C6CAC"/>
    <w:rsid w:val="001D0322"/>
    <w:rsid w:val="001D1724"/>
    <w:rsid w:val="001D45DC"/>
    <w:rsid w:val="001D4A52"/>
    <w:rsid w:val="001D6CF8"/>
    <w:rsid w:val="001D6E5D"/>
    <w:rsid w:val="001D7394"/>
    <w:rsid w:val="001D7F1B"/>
    <w:rsid w:val="001E0E8C"/>
    <w:rsid w:val="001E17E3"/>
    <w:rsid w:val="001E1EAD"/>
    <w:rsid w:val="001E484F"/>
    <w:rsid w:val="001E56B8"/>
    <w:rsid w:val="001E59D0"/>
    <w:rsid w:val="001F0AAB"/>
    <w:rsid w:val="001F0EBD"/>
    <w:rsid w:val="001F1749"/>
    <w:rsid w:val="001F1B54"/>
    <w:rsid w:val="001F2161"/>
    <w:rsid w:val="001F2AB6"/>
    <w:rsid w:val="001F3C1B"/>
    <w:rsid w:val="001F3CCA"/>
    <w:rsid w:val="00201006"/>
    <w:rsid w:val="0020190D"/>
    <w:rsid w:val="00201AAF"/>
    <w:rsid w:val="002034BE"/>
    <w:rsid w:val="00203D51"/>
    <w:rsid w:val="00204DC8"/>
    <w:rsid w:val="002065C3"/>
    <w:rsid w:val="00210C81"/>
    <w:rsid w:val="00211630"/>
    <w:rsid w:val="00211B37"/>
    <w:rsid w:val="00212EB4"/>
    <w:rsid w:val="00213C3D"/>
    <w:rsid w:val="00214295"/>
    <w:rsid w:val="00214F7F"/>
    <w:rsid w:val="0021710F"/>
    <w:rsid w:val="00217C5C"/>
    <w:rsid w:val="0022004F"/>
    <w:rsid w:val="00221BD7"/>
    <w:rsid w:val="00225A5F"/>
    <w:rsid w:val="00226C67"/>
    <w:rsid w:val="002271E6"/>
    <w:rsid w:val="00227D3E"/>
    <w:rsid w:val="0023160E"/>
    <w:rsid w:val="0023399A"/>
    <w:rsid w:val="00235681"/>
    <w:rsid w:val="00236BB9"/>
    <w:rsid w:val="00237398"/>
    <w:rsid w:val="0023767D"/>
    <w:rsid w:val="00240EF2"/>
    <w:rsid w:val="002437C4"/>
    <w:rsid w:val="002509EE"/>
    <w:rsid w:val="00250CAB"/>
    <w:rsid w:val="00257E23"/>
    <w:rsid w:val="00260C60"/>
    <w:rsid w:val="002616E3"/>
    <w:rsid w:val="002623AA"/>
    <w:rsid w:val="002630C5"/>
    <w:rsid w:val="00263F48"/>
    <w:rsid w:val="0026444B"/>
    <w:rsid w:val="00265090"/>
    <w:rsid w:val="00270947"/>
    <w:rsid w:val="00270D6D"/>
    <w:rsid w:val="00271366"/>
    <w:rsid w:val="00271A14"/>
    <w:rsid w:val="00271EE6"/>
    <w:rsid w:val="00274703"/>
    <w:rsid w:val="00274FD1"/>
    <w:rsid w:val="002756DD"/>
    <w:rsid w:val="00275ED5"/>
    <w:rsid w:val="00276472"/>
    <w:rsid w:val="002764CF"/>
    <w:rsid w:val="00276A45"/>
    <w:rsid w:val="00276D10"/>
    <w:rsid w:val="00277DCE"/>
    <w:rsid w:val="00280DF3"/>
    <w:rsid w:val="002820EF"/>
    <w:rsid w:val="00282935"/>
    <w:rsid w:val="00283367"/>
    <w:rsid w:val="00285257"/>
    <w:rsid w:val="00285D01"/>
    <w:rsid w:val="002876CC"/>
    <w:rsid w:val="002877EA"/>
    <w:rsid w:val="002879AC"/>
    <w:rsid w:val="00287CBE"/>
    <w:rsid w:val="00290148"/>
    <w:rsid w:val="0029017E"/>
    <w:rsid w:val="00290416"/>
    <w:rsid w:val="00290D9F"/>
    <w:rsid w:val="00292175"/>
    <w:rsid w:val="00293185"/>
    <w:rsid w:val="002936AB"/>
    <w:rsid w:val="00293B55"/>
    <w:rsid w:val="002947DE"/>
    <w:rsid w:val="0029492F"/>
    <w:rsid w:val="00294B8E"/>
    <w:rsid w:val="00295408"/>
    <w:rsid w:val="00296AC3"/>
    <w:rsid w:val="002976D0"/>
    <w:rsid w:val="002A2F30"/>
    <w:rsid w:val="002A3387"/>
    <w:rsid w:val="002A4014"/>
    <w:rsid w:val="002A5556"/>
    <w:rsid w:val="002A57A5"/>
    <w:rsid w:val="002A6925"/>
    <w:rsid w:val="002A6ACD"/>
    <w:rsid w:val="002B0D1F"/>
    <w:rsid w:val="002B0FBA"/>
    <w:rsid w:val="002B200D"/>
    <w:rsid w:val="002B379C"/>
    <w:rsid w:val="002B37F0"/>
    <w:rsid w:val="002B54C5"/>
    <w:rsid w:val="002B5A1E"/>
    <w:rsid w:val="002B7634"/>
    <w:rsid w:val="002B783F"/>
    <w:rsid w:val="002C08A8"/>
    <w:rsid w:val="002C1913"/>
    <w:rsid w:val="002C46A0"/>
    <w:rsid w:val="002C61AF"/>
    <w:rsid w:val="002C77AF"/>
    <w:rsid w:val="002C7CE7"/>
    <w:rsid w:val="002D02BC"/>
    <w:rsid w:val="002D0E22"/>
    <w:rsid w:val="002D16F5"/>
    <w:rsid w:val="002D2006"/>
    <w:rsid w:val="002D23AC"/>
    <w:rsid w:val="002D30D0"/>
    <w:rsid w:val="002D40FB"/>
    <w:rsid w:val="002D436F"/>
    <w:rsid w:val="002D5A80"/>
    <w:rsid w:val="002D5BE5"/>
    <w:rsid w:val="002D75A6"/>
    <w:rsid w:val="002D7612"/>
    <w:rsid w:val="002D7D27"/>
    <w:rsid w:val="002E0B9D"/>
    <w:rsid w:val="002E3B1C"/>
    <w:rsid w:val="002E707B"/>
    <w:rsid w:val="002F093C"/>
    <w:rsid w:val="002F0A32"/>
    <w:rsid w:val="002F11C6"/>
    <w:rsid w:val="002F18C2"/>
    <w:rsid w:val="002F1CA6"/>
    <w:rsid w:val="002F25F8"/>
    <w:rsid w:val="002F533A"/>
    <w:rsid w:val="002F5A2B"/>
    <w:rsid w:val="002F6A00"/>
    <w:rsid w:val="002F7116"/>
    <w:rsid w:val="003016C9"/>
    <w:rsid w:val="003046AB"/>
    <w:rsid w:val="00304DB9"/>
    <w:rsid w:val="00305018"/>
    <w:rsid w:val="003066A0"/>
    <w:rsid w:val="003071FA"/>
    <w:rsid w:val="0031079F"/>
    <w:rsid w:val="0031176B"/>
    <w:rsid w:val="003118A7"/>
    <w:rsid w:val="003122F8"/>
    <w:rsid w:val="00312B00"/>
    <w:rsid w:val="0031540B"/>
    <w:rsid w:val="00315BC5"/>
    <w:rsid w:val="00316BE8"/>
    <w:rsid w:val="00320E99"/>
    <w:rsid w:val="003232DB"/>
    <w:rsid w:val="00324C0E"/>
    <w:rsid w:val="00325E50"/>
    <w:rsid w:val="00326F8A"/>
    <w:rsid w:val="003306C4"/>
    <w:rsid w:val="003316F9"/>
    <w:rsid w:val="00331D67"/>
    <w:rsid w:val="00332A6B"/>
    <w:rsid w:val="00332C78"/>
    <w:rsid w:val="00332DFB"/>
    <w:rsid w:val="003332E5"/>
    <w:rsid w:val="00333A92"/>
    <w:rsid w:val="00333B10"/>
    <w:rsid w:val="0033422E"/>
    <w:rsid w:val="003343B6"/>
    <w:rsid w:val="0033471B"/>
    <w:rsid w:val="00334AC2"/>
    <w:rsid w:val="00335CA2"/>
    <w:rsid w:val="00337E63"/>
    <w:rsid w:val="003401AA"/>
    <w:rsid w:val="003415C1"/>
    <w:rsid w:val="00343006"/>
    <w:rsid w:val="0034488B"/>
    <w:rsid w:val="00345F87"/>
    <w:rsid w:val="0034713C"/>
    <w:rsid w:val="0035203A"/>
    <w:rsid w:val="00352CDF"/>
    <w:rsid w:val="0035370F"/>
    <w:rsid w:val="00355433"/>
    <w:rsid w:val="0035629A"/>
    <w:rsid w:val="003574B2"/>
    <w:rsid w:val="003575B2"/>
    <w:rsid w:val="0035773A"/>
    <w:rsid w:val="00357C1A"/>
    <w:rsid w:val="00361480"/>
    <w:rsid w:val="00361A76"/>
    <w:rsid w:val="003622D0"/>
    <w:rsid w:val="00366B21"/>
    <w:rsid w:val="003720C1"/>
    <w:rsid w:val="003724F9"/>
    <w:rsid w:val="00373676"/>
    <w:rsid w:val="00373AF4"/>
    <w:rsid w:val="00373B50"/>
    <w:rsid w:val="0037644A"/>
    <w:rsid w:val="00376A7B"/>
    <w:rsid w:val="00377897"/>
    <w:rsid w:val="00381D84"/>
    <w:rsid w:val="00382364"/>
    <w:rsid w:val="00386B26"/>
    <w:rsid w:val="0038738B"/>
    <w:rsid w:val="0039041D"/>
    <w:rsid w:val="00390E3B"/>
    <w:rsid w:val="00392690"/>
    <w:rsid w:val="00394229"/>
    <w:rsid w:val="00396282"/>
    <w:rsid w:val="003971DF"/>
    <w:rsid w:val="003973A0"/>
    <w:rsid w:val="0039744D"/>
    <w:rsid w:val="003A0755"/>
    <w:rsid w:val="003A0F57"/>
    <w:rsid w:val="003A32E0"/>
    <w:rsid w:val="003A4C91"/>
    <w:rsid w:val="003B010B"/>
    <w:rsid w:val="003B069D"/>
    <w:rsid w:val="003B07CA"/>
    <w:rsid w:val="003B0D5C"/>
    <w:rsid w:val="003B13A8"/>
    <w:rsid w:val="003B254B"/>
    <w:rsid w:val="003B4173"/>
    <w:rsid w:val="003B46EC"/>
    <w:rsid w:val="003B5038"/>
    <w:rsid w:val="003B6809"/>
    <w:rsid w:val="003B6BF2"/>
    <w:rsid w:val="003B766C"/>
    <w:rsid w:val="003C02D1"/>
    <w:rsid w:val="003C0862"/>
    <w:rsid w:val="003C2C50"/>
    <w:rsid w:val="003C2FC5"/>
    <w:rsid w:val="003C47BC"/>
    <w:rsid w:val="003C6995"/>
    <w:rsid w:val="003C7BBF"/>
    <w:rsid w:val="003D152F"/>
    <w:rsid w:val="003D219A"/>
    <w:rsid w:val="003D28F6"/>
    <w:rsid w:val="003D2AF4"/>
    <w:rsid w:val="003D34F2"/>
    <w:rsid w:val="003D3771"/>
    <w:rsid w:val="003D4D4C"/>
    <w:rsid w:val="003D4FB0"/>
    <w:rsid w:val="003D58A9"/>
    <w:rsid w:val="003D7192"/>
    <w:rsid w:val="003D759C"/>
    <w:rsid w:val="003E0F10"/>
    <w:rsid w:val="003E17A5"/>
    <w:rsid w:val="003E6198"/>
    <w:rsid w:val="003E69EE"/>
    <w:rsid w:val="003F068A"/>
    <w:rsid w:val="003F0AF7"/>
    <w:rsid w:val="003F3AC0"/>
    <w:rsid w:val="003F5099"/>
    <w:rsid w:val="003F5556"/>
    <w:rsid w:val="003F5E56"/>
    <w:rsid w:val="003F6118"/>
    <w:rsid w:val="00400C8C"/>
    <w:rsid w:val="004019FA"/>
    <w:rsid w:val="0040221E"/>
    <w:rsid w:val="00402663"/>
    <w:rsid w:val="00405217"/>
    <w:rsid w:val="00405265"/>
    <w:rsid w:val="004055AE"/>
    <w:rsid w:val="0040769B"/>
    <w:rsid w:val="0041061C"/>
    <w:rsid w:val="0041080A"/>
    <w:rsid w:val="00411056"/>
    <w:rsid w:val="004112DB"/>
    <w:rsid w:val="004115C4"/>
    <w:rsid w:val="00411A6A"/>
    <w:rsid w:val="00414FD4"/>
    <w:rsid w:val="004160EF"/>
    <w:rsid w:val="00416973"/>
    <w:rsid w:val="00417F61"/>
    <w:rsid w:val="00420077"/>
    <w:rsid w:val="0042068C"/>
    <w:rsid w:val="00423108"/>
    <w:rsid w:val="00423FE4"/>
    <w:rsid w:val="004249DF"/>
    <w:rsid w:val="0042521C"/>
    <w:rsid w:val="0042615B"/>
    <w:rsid w:val="0042639D"/>
    <w:rsid w:val="00427078"/>
    <w:rsid w:val="00427A83"/>
    <w:rsid w:val="00431B53"/>
    <w:rsid w:val="00432BE0"/>
    <w:rsid w:val="00434B4B"/>
    <w:rsid w:val="00434EE0"/>
    <w:rsid w:val="00435CF8"/>
    <w:rsid w:val="00435E50"/>
    <w:rsid w:val="00435E82"/>
    <w:rsid w:val="004406C1"/>
    <w:rsid w:val="00440B4B"/>
    <w:rsid w:val="0044212F"/>
    <w:rsid w:val="00442BB2"/>
    <w:rsid w:val="00446D18"/>
    <w:rsid w:val="00451250"/>
    <w:rsid w:val="0045186B"/>
    <w:rsid w:val="00452F28"/>
    <w:rsid w:val="00455E1F"/>
    <w:rsid w:val="00460AE3"/>
    <w:rsid w:val="00460BC1"/>
    <w:rsid w:val="00464CBE"/>
    <w:rsid w:val="0046502A"/>
    <w:rsid w:val="00465369"/>
    <w:rsid w:val="0046538C"/>
    <w:rsid w:val="00466546"/>
    <w:rsid w:val="0046674B"/>
    <w:rsid w:val="00466E20"/>
    <w:rsid w:val="00467278"/>
    <w:rsid w:val="004677DC"/>
    <w:rsid w:val="00467BD4"/>
    <w:rsid w:val="00470FB0"/>
    <w:rsid w:val="00471D4D"/>
    <w:rsid w:val="004721A0"/>
    <w:rsid w:val="004722B5"/>
    <w:rsid w:val="004728DA"/>
    <w:rsid w:val="0047333C"/>
    <w:rsid w:val="00474404"/>
    <w:rsid w:val="00475C7C"/>
    <w:rsid w:val="0047653F"/>
    <w:rsid w:val="00476C03"/>
    <w:rsid w:val="004802D0"/>
    <w:rsid w:val="0048198F"/>
    <w:rsid w:val="00482654"/>
    <w:rsid w:val="004830A0"/>
    <w:rsid w:val="00483C9F"/>
    <w:rsid w:val="00484FBC"/>
    <w:rsid w:val="004864E7"/>
    <w:rsid w:val="0048671F"/>
    <w:rsid w:val="004877E6"/>
    <w:rsid w:val="004917C0"/>
    <w:rsid w:val="0049260E"/>
    <w:rsid w:val="00493E68"/>
    <w:rsid w:val="00496217"/>
    <w:rsid w:val="004963E9"/>
    <w:rsid w:val="004A023A"/>
    <w:rsid w:val="004A0388"/>
    <w:rsid w:val="004A11CB"/>
    <w:rsid w:val="004A1685"/>
    <w:rsid w:val="004A2390"/>
    <w:rsid w:val="004A3D1C"/>
    <w:rsid w:val="004A49E7"/>
    <w:rsid w:val="004A5F05"/>
    <w:rsid w:val="004A7AEE"/>
    <w:rsid w:val="004B0006"/>
    <w:rsid w:val="004B0981"/>
    <w:rsid w:val="004B1011"/>
    <w:rsid w:val="004B191B"/>
    <w:rsid w:val="004B2664"/>
    <w:rsid w:val="004B40E1"/>
    <w:rsid w:val="004B4A67"/>
    <w:rsid w:val="004B4D5A"/>
    <w:rsid w:val="004B5C39"/>
    <w:rsid w:val="004B6432"/>
    <w:rsid w:val="004B689E"/>
    <w:rsid w:val="004B7FB5"/>
    <w:rsid w:val="004C115A"/>
    <w:rsid w:val="004C2CB7"/>
    <w:rsid w:val="004C3C3F"/>
    <w:rsid w:val="004C562E"/>
    <w:rsid w:val="004C578E"/>
    <w:rsid w:val="004C5AD8"/>
    <w:rsid w:val="004C7224"/>
    <w:rsid w:val="004C76B7"/>
    <w:rsid w:val="004D08F8"/>
    <w:rsid w:val="004D0A0A"/>
    <w:rsid w:val="004D1707"/>
    <w:rsid w:val="004D1C8A"/>
    <w:rsid w:val="004D25A5"/>
    <w:rsid w:val="004D2EA8"/>
    <w:rsid w:val="004D386C"/>
    <w:rsid w:val="004D41EB"/>
    <w:rsid w:val="004D4331"/>
    <w:rsid w:val="004D5752"/>
    <w:rsid w:val="004D7E71"/>
    <w:rsid w:val="004E088D"/>
    <w:rsid w:val="004E15E4"/>
    <w:rsid w:val="004E1763"/>
    <w:rsid w:val="004E26A3"/>
    <w:rsid w:val="004E36B9"/>
    <w:rsid w:val="004E5083"/>
    <w:rsid w:val="004E622A"/>
    <w:rsid w:val="004E666A"/>
    <w:rsid w:val="004E68E7"/>
    <w:rsid w:val="004F005B"/>
    <w:rsid w:val="004F07DA"/>
    <w:rsid w:val="004F1AE8"/>
    <w:rsid w:val="004F405B"/>
    <w:rsid w:val="004F5D58"/>
    <w:rsid w:val="004F61A4"/>
    <w:rsid w:val="004F7294"/>
    <w:rsid w:val="00500B78"/>
    <w:rsid w:val="00503BE3"/>
    <w:rsid w:val="00504515"/>
    <w:rsid w:val="0050618C"/>
    <w:rsid w:val="00506969"/>
    <w:rsid w:val="005107E0"/>
    <w:rsid w:val="00510BE6"/>
    <w:rsid w:val="005122D2"/>
    <w:rsid w:val="00512DF2"/>
    <w:rsid w:val="00513E88"/>
    <w:rsid w:val="005144BB"/>
    <w:rsid w:val="00515C03"/>
    <w:rsid w:val="00516498"/>
    <w:rsid w:val="00521B67"/>
    <w:rsid w:val="00521BF7"/>
    <w:rsid w:val="00522313"/>
    <w:rsid w:val="00522B98"/>
    <w:rsid w:val="00522C40"/>
    <w:rsid w:val="00523E82"/>
    <w:rsid w:val="00525F34"/>
    <w:rsid w:val="00526EEE"/>
    <w:rsid w:val="005302C6"/>
    <w:rsid w:val="00531544"/>
    <w:rsid w:val="00531877"/>
    <w:rsid w:val="0053332A"/>
    <w:rsid w:val="00533C15"/>
    <w:rsid w:val="005342DF"/>
    <w:rsid w:val="00535C6F"/>
    <w:rsid w:val="00536E4B"/>
    <w:rsid w:val="00537143"/>
    <w:rsid w:val="00537540"/>
    <w:rsid w:val="0054132F"/>
    <w:rsid w:val="00541891"/>
    <w:rsid w:val="005429BA"/>
    <w:rsid w:val="00543A00"/>
    <w:rsid w:val="0054535A"/>
    <w:rsid w:val="005457E4"/>
    <w:rsid w:val="00546871"/>
    <w:rsid w:val="00546C89"/>
    <w:rsid w:val="0054700F"/>
    <w:rsid w:val="00550098"/>
    <w:rsid w:val="00550A46"/>
    <w:rsid w:val="00554138"/>
    <w:rsid w:val="00555706"/>
    <w:rsid w:val="00556CD8"/>
    <w:rsid w:val="005602E8"/>
    <w:rsid w:val="00560808"/>
    <w:rsid w:val="00560D68"/>
    <w:rsid w:val="005622CA"/>
    <w:rsid w:val="00564B31"/>
    <w:rsid w:val="00565644"/>
    <w:rsid w:val="00565BC2"/>
    <w:rsid w:val="00570117"/>
    <w:rsid w:val="005712E2"/>
    <w:rsid w:val="005719F6"/>
    <w:rsid w:val="0057247D"/>
    <w:rsid w:val="005732C0"/>
    <w:rsid w:val="0057333C"/>
    <w:rsid w:val="00573A37"/>
    <w:rsid w:val="0057459E"/>
    <w:rsid w:val="005758DA"/>
    <w:rsid w:val="00576604"/>
    <w:rsid w:val="005770CD"/>
    <w:rsid w:val="0057713C"/>
    <w:rsid w:val="0058007C"/>
    <w:rsid w:val="00583E96"/>
    <w:rsid w:val="00584198"/>
    <w:rsid w:val="005842F9"/>
    <w:rsid w:val="0058480B"/>
    <w:rsid w:val="005856FB"/>
    <w:rsid w:val="0058570B"/>
    <w:rsid w:val="0058657B"/>
    <w:rsid w:val="00586FDD"/>
    <w:rsid w:val="005873FF"/>
    <w:rsid w:val="005903CF"/>
    <w:rsid w:val="00590AA8"/>
    <w:rsid w:val="00591F90"/>
    <w:rsid w:val="00592EA4"/>
    <w:rsid w:val="005934F3"/>
    <w:rsid w:val="00593A9E"/>
    <w:rsid w:val="005955B2"/>
    <w:rsid w:val="00596468"/>
    <w:rsid w:val="00596D1A"/>
    <w:rsid w:val="005A1501"/>
    <w:rsid w:val="005A1999"/>
    <w:rsid w:val="005A1E1B"/>
    <w:rsid w:val="005A3D44"/>
    <w:rsid w:val="005A4D97"/>
    <w:rsid w:val="005B2A15"/>
    <w:rsid w:val="005B2E22"/>
    <w:rsid w:val="005B2F91"/>
    <w:rsid w:val="005B32A0"/>
    <w:rsid w:val="005B3404"/>
    <w:rsid w:val="005B4B25"/>
    <w:rsid w:val="005B6806"/>
    <w:rsid w:val="005B68F8"/>
    <w:rsid w:val="005B6BF5"/>
    <w:rsid w:val="005B7024"/>
    <w:rsid w:val="005B7283"/>
    <w:rsid w:val="005B73B9"/>
    <w:rsid w:val="005B7C3C"/>
    <w:rsid w:val="005C34F8"/>
    <w:rsid w:val="005C65C9"/>
    <w:rsid w:val="005C7B25"/>
    <w:rsid w:val="005C7DF3"/>
    <w:rsid w:val="005D06F0"/>
    <w:rsid w:val="005D427A"/>
    <w:rsid w:val="005D5171"/>
    <w:rsid w:val="005D6B52"/>
    <w:rsid w:val="005E0062"/>
    <w:rsid w:val="005E168B"/>
    <w:rsid w:val="005E2773"/>
    <w:rsid w:val="005E42B7"/>
    <w:rsid w:val="005E4428"/>
    <w:rsid w:val="005E5DE6"/>
    <w:rsid w:val="005E5E67"/>
    <w:rsid w:val="005E612E"/>
    <w:rsid w:val="005E6542"/>
    <w:rsid w:val="005E7598"/>
    <w:rsid w:val="005F17F3"/>
    <w:rsid w:val="005F1B1D"/>
    <w:rsid w:val="005F1D41"/>
    <w:rsid w:val="005F2980"/>
    <w:rsid w:val="005F29AE"/>
    <w:rsid w:val="005F3237"/>
    <w:rsid w:val="005F6058"/>
    <w:rsid w:val="005F621F"/>
    <w:rsid w:val="005F6B98"/>
    <w:rsid w:val="005F7547"/>
    <w:rsid w:val="00602516"/>
    <w:rsid w:val="006029D9"/>
    <w:rsid w:val="006032FE"/>
    <w:rsid w:val="00603455"/>
    <w:rsid w:val="0060688B"/>
    <w:rsid w:val="00606A3B"/>
    <w:rsid w:val="00611559"/>
    <w:rsid w:val="00611BC1"/>
    <w:rsid w:val="00612EB5"/>
    <w:rsid w:val="006140CD"/>
    <w:rsid w:val="006142C7"/>
    <w:rsid w:val="00614764"/>
    <w:rsid w:val="00615522"/>
    <w:rsid w:val="006177DC"/>
    <w:rsid w:val="006206AF"/>
    <w:rsid w:val="00620925"/>
    <w:rsid w:val="006214CA"/>
    <w:rsid w:val="006233A0"/>
    <w:rsid w:val="00630727"/>
    <w:rsid w:val="00632495"/>
    <w:rsid w:val="006344FD"/>
    <w:rsid w:val="00634851"/>
    <w:rsid w:val="006365E4"/>
    <w:rsid w:val="00636AFF"/>
    <w:rsid w:val="00637368"/>
    <w:rsid w:val="006375ED"/>
    <w:rsid w:val="00637746"/>
    <w:rsid w:val="00637984"/>
    <w:rsid w:val="00641C7F"/>
    <w:rsid w:val="00643586"/>
    <w:rsid w:val="006459AF"/>
    <w:rsid w:val="00647EC0"/>
    <w:rsid w:val="00650FBB"/>
    <w:rsid w:val="006533A3"/>
    <w:rsid w:val="00653B99"/>
    <w:rsid w:val="006549A5"/>
    <w:rsid w:val="00654A0D"/>
    <w:rsid w:val="0066244D"/>
    <w:rsid w:val="00663026"/>
    <w:rsid w:val="00663C49"/>
    <w:rsid w:val="00663E19"/>
    <w:rsid w:val="00663EF7"/>
    <w:rsid w:val="00664585"/>
    <w:rsid w:val="00664B43"/>
    <w:rsid w:val="006703D6"/>
    <w:rsid w:val="0067078A"/>
    <w:rsid w:val="00671215"/>
    <w:rsid w:val="00673F7D"/>
    <w:rsid w:val="00674010"/>
    <w:rsid w:val="00674757"/>
    <w:rsid w:val="00676119"/>
    <w:rsid w:val="00676B8A"/>
    <w:rsid w:val="0068160B"/>
    <w:rsid w:val="006831DC"/>
    <w:rsid w:val="0068421D"/>
    <w:rsid w:val="006847DA"/>
    <w:rsid w:val="00685375"/>
    <w:rsid w:val="00686458"/>
    <w:rsid w:val="0068783E"/>
    <w:rsid w:val="006878E4"/>
    <w:rsid w:val="00690DA3"/>
    <w:rsid w:val="00692714"/>
    <w:rsid w:val="00695F8A"/>
    <w:rsid w:val="0069616B"/>
    <w:rsid w:val="00696388"/>
    <w:rsid w:val="00697A5C"/>
    <w:rsid w:val="00697CC9"/>
    <w:rsid w:val="006A06AE"/>
    <w:rsid w:val="006A17ED"/>
    <w:rsid w:val="006A1E76"/>
    <w:rsid w:val="006A1F97"/>
    <w:rsid w:val="006A2782"/>
    <w:rsid w:val="006A2D54"/>
    <w:rsid w:val="006A3E23"/>
    <w:rsid w:val="006A7008"/>
    <w:rsid w:val="006A753A"/>
    <w:rsid w:val="006B0B57"/>
    <w:rsid w:val="006B2F19"/>
    <w:rsid w:val="006B44D5"/>
    <w:rsid w:val="006B451F"/>
    <w:rsid w:val="006B49F7"/>
    <w:rsid w:val="006B7B0E"/>
    <w:rsid w:val="006C0440"/>
    <w:rsid w:val="006C0CE2"/>
    <w:rsid w:val="006C0D19"/>
    <w:rsid w:val="006C3568"/>
    <w:rsid w:val="006C4C28"/>
    <w:rsid w:val="006C56B3"/>
    <w:rsid w:val="006C63A6"/>
    <w:rsid w:val="006C6652"/>
    <w:rsid w:val="006D0989"/>
    <w:rsid w:val="006D0FF7"/>
    <w:rsid w:val="006D2AAD"/>
    <w:rsid w:val="006D3590"/>
    <w:rsid w:val="006D39B6"/>
    <w:rsid w:val="006D4080"/>
    <w:rsid w:val="006D5B61"/>
    <w:rsid w:val="006D7E02"/>
    <w:rsid w:val="006E008E"/>
    <w:rsid w:val="006E183D"/>
    <w:rsid w:val="006E1F4F"/>
    <w:rsid w:val="006E226D"/>
    <w:rsid w:val="006E2C06"/>
    <w:rsid w:val="006E2CAE"/>
    <w:rsid w:val="006E4828"/>
    <w:rsid w:val="006E4F38"/>
    <w:rsid w:val="006E5FE5"/>
    <w:rsid w:val="006E77B0"/>
    <w:rsid w:val="006E7A4B"/>
    <w:rsid w:val="006F0446"/>
    <w:rsid w:val="006F0DEA"/>
    <w:rsid w:val="006F121C"/>
    <w:rsid w:val="006F1CAC"/>
    <w:rsid w:val="006F26DC"/>
    <w:rsid w:val="006F3783"/>
    <w:rsid w:val="006F47B9"/>
    <w:rsid w:val="006F6478"/>
    <w:rsid w:val="006F654E"/>
    <w:rsid w:val="006F7DCA"/>
    <w:rsid w:val="007022E3"/>
    <w:rsid w:val="00702E2E"/>
    <w:rsid w:val="00704528"/>
    <w:rsid w:val="00706275"/>
    <w:rsid w:val="00706613"/>
    <w:rsid w:val="00706F84"/>
    <w:rsid w:val="00707C0A"/>
    <w:rsid w:val="00711F20"/>
    <w:rsid w:val="00712BC0"/>
    <w:rsid w:val="0071432A"/>
    <w:rsid w:val="00714422"/>
    <w:rsid w:val="0071585E"/>
    <w:rsid w:val="00715C8B"/>
    <w:rsid w:val="0071719C"/>
    <w:rsid w:val="007174CE"/>
    <w:rsid w:val="007201F7"/>
    <w:rsid w:val="007218FC"/>
    <w:rsid w:val="007221B5"/>
    <w:rsid w:val="00722D24"/>
    <w:rsid w:val="00723633"/>
    <w:rsid w:val="0072386D"/>
    <w:rsid w:val="007244A8"/>
    <w:rsid w:val="00724AA7"/>
    <w:rsid w:val="00726FA6"/>
    <w:rsid w:val="0073038B"/>
    <w:rsid w:val="00730CE6"/>
    <w:rsid w:val="00731993"/>
    <w:rsid w:val="0073199C"/>
    <w:rsid w:val="00731B0F"/>
    <w:rsid w:val="00731FC1"/>
    <w:rsid w:val="00734A7F"/>
    <w:rsid w:val="00734AE2"/>
    <w:rsid w:val="00735409"/>
    <w:rsid w:val="00735E17"/>
    <w:rsid w:val="00736364"/>
    <w:rsid w:val="00737F27"/>
    <w:rsid w:val="00744013"/>
    <w:rsid w:val="007450B8"/>
    <w:rsid w:val="00745AA1"/>
    <w:rsid w:val="0074636E"/>
    <w:rsid w:val="007477FD"/>
    <w:rsid w:val="007479A4"/>
    <w:rsid w:val="00747BB4"/>
    <w:rsid w:val="0075000F"/>
    <w:rsid w:val="00751D7B"/>
    <w:rsid w:val="00753634"/>
    <w:rsid w:val="00753ED0"/>
    <w:rsid w:val="007541DB"/>
    <w:rsid w:val="00760DB0"/>
    <w:rsid w:val="00761D73"/>
    <w:rsid w:val="0076212D"/>
    <w:rsid w:val="00762ABA"/>
    <w:rsid w:val="00762C98"/>
    <w:rsid w:val="00763C49"/>
    <w:rsid w:val="0076528D"/>
    <w:rsid w:val="007665AA"/>
    <w:rsid w:val="00767C6B"/>
    <w:rsid w:val="0077005B"/>
    <w:rsid w:val="0077038E"/>
    <w:rsid w:val="0077081E"/>
    <w:rsid w:val="007716E8"/>
    <w:rsid w:val="00771CCD"/>
    <w:rsid w:val="00772A9A"/>
    <w:rsid w:val="007738E5"/>
    <w:rsid w:val="00775DFC"/>
    <w:rsid w:val="00780C08"/>
    <w:rsid w:val="00780CD6"/>
    <w:rsid w:val="007827CF"/>
    <w:rsid w:val="007828CA"/>
    <w:rsid w:val="0078460B"/>
    <w:rsid w:val="0078477F"/>
    <w:rsid w:val="007850A3"/>
    <w:rsid w:val="00786221"/>
    <w:rsid w:val="00786B3E"/>
    <w:rsid w:val="007917DE"/>
    <w:rsid w:val="00793F07"/>
    <w:rsid w:val="00793F8E"/>
    <w:rsid w:val="00794BF5"/>
    <w:rsid w:val="00794C54"/>
    <w:rsid w:val="0079535A"/>
    <w:rsid w:val="00796352"/>
    <w:rsid w:val="007976BE"/>
    <w:rsid w:val="007A240B"/>
    <w:rsid w:val="007A3049"/>
    <w:rsid w:val="007A34B6"/>
    <w:rsid w:val="007A3987"/>
    <w:rsid w:val="007A40A9"/>
    <w:rsid w:val="007A5CEE"/>
    <w:rsid w:val="007A6B31"/>
    <w:rsid w:val="007A78D4"/>
    <w:rsid w:val="007B07B3"/>
    <w:rsid w:val="007B0E95"/>
    <w:rsid w:val="007B1008"/>
    <w:rsid w:val="007B1B17"/>
    <w:rsid w:val="007B1F60"/>
    <w:rsid w:val="007B2F33"/>
    <w:rsid w:val="007B3DA5"/>
    <w:rsid w:val="007B4976"/>
    <w:rsid w:val="007B4A42"/>
    <w:rsid w:val="007B4C1B"/>
    <w:rsid w:val="007C006F"/>
    <w:rsid w:val="007C1143"/>
    <w:rsid w:val="007C15D6"/>
    <w:rsid w:val="007C48D4"/>
    <w:rsid w:val="007C51EF"/>
    <w:rsid w:val="007C5C91"/>
    <w:rsid w:val="007C5E1D"/>
    <w:rsid w:val="007C69F9"/>
    <w:rsid w:val="007C71BE"/>
    <w:rsid w:val="007D1633"/>
    <w:rsid w:val="007D2ABC"/>
    <w:rsid w:val="007D38A9"/>
    <w:rsid w:val="007D4845"/>
    <w:rsid w:val="007D6403"/>
    <w:rsid w:val="007D6C54"/>
    <w:rsid w:val="007D7829"/>
    <w:rsid w:val="007E09D6"/>
    <w:rsid w:val="007E0B22"/>
    <w:rsid w:val="007E129B"/>
    <w:rsid w:val="007E1947"/>
    <w:rsid w:val="007E2032"/>
    <w:rsid w:val="007E352D"/>
    <w:rsid w:val="007E374C"/>
    <w:rsid w:val="007E583F"/>
    <w:rsid w:val="007E64F3"/>
    <w:rsid w:val="007E7233"/>
    <w:rsid w:val="007E7562"/>
    <w:rsid w:val="007E7ED8"/>
    <w:rsid w:val="007F14E2"/>
    <w:rsid w:val="007F2210"/>
    <w:rsid w:val="007F3F35"/>
    <w:rsid w:val="007F47A5"/>
    <w:rsid w:val="007F48D3"/>
    <w:rsid w:val="007F631B"/>
    <w:rsid w:val="007F6684"/>
    <w:rsid w:val="007F7A34"/>
    <w:rsid w:val="0080154E"/>
    <w:rsid w:val="00801789"/>
    <w:rsid w:val="0080196E"/>
    <w:rsid w:val="00802A8F"/>
    <w:rsid w:val="00803490"/>
    <w:rsid w:val="008037A9"/>
    <w:rsid w:val="0080596B"/>
    <w:rsid w:val="00806787"/>
    <w:rsid w:val="00807D6D"/>
    <w:rsid w:val="0081338C"/>
    <w:rsid w:val="00813FC9"/>
    <w:rsid w:val="0081606F"/>
    <w:rsid w:val="008163B9"/>
    <w:rsid w:val="008163EA"/>
    <w:rsid w:val="00817247"/>
    <w:rsid w:val="00817C10"/>
    <w:rsid w:val="0082163C"/>
    <w:rsid w:val="00822603"/>
    <w:rsid w:val="008226A9"/>
    <w:rsid w:val="00822843"/>
    <w:rsid w:val="0082408C"/>
    <w:rsid w:val="00825BED"/>
    <w:rsid w:val="00825DE7"/>
    <w:rsid w:val="008262A4"/>
    <w:rsid w:val="00826CE2"/>
    <w:rsid w:val="00826EB5"/>
    <w:rsid w:val="00830118"/>
    <w:rsid w:val="008303BB"/>
    <w:rsid w:val="00831015"/>
    <w:rsid w:val="00831273"/>
    <w:rsid w:val="00835FA6"/>
    <w:rsid w:val="00836D81"/>
    <w:rsid w:val="008378DC"/>
    <w:rsid w:val="00840584"/>
    <w:rsid w:val="00841620"/>
    <w:rsid w:val="00841B99"/>
    <w:rsid w:val="008434DA"/>
    <w:rsid w:val="008438E4"/>
    <w:rsid w:val="0084398A"/>
    <w:rsid w:val="008440C3"/>
    <w:rsid w:val="008466E4"/>
    <w:rsid w:val="008476FD"/>
    <w:rsid w:val="00847D76"/>
    <w:rsid w:val="00850F26"/>
    <w:rsid w:val="00851C41"/>
    <w:rsid w:val="0085299B"/>
    <w:rsid w:val="008540A2"/>
    <w:rsid w:val="00855EB6"/>
    <w:rsid w:val="0085679C"/>
    <w:rsid w:val="008615E8"/>
    <w:rsid w:val="00861666"/>
    <w:rsid w:val="00862322"/>
    <w:rsid w:val="0086478E"/>
    <w:rsid w:val="00864B98"/>
    <w:rsid w:val="00864D0C"/>
    <w:rsid w:val="0086593F"/>
    <w:rsid w:val="00870722"/>
    <w:rsid w:val="008715E4"/>
    <w:rsid w:val="00872321"/>
    <w:rsid w:val="008724BA"/>
    <w:rsid w:val="00873044"/>
    <w:rsid w:val="008736CB"/>
    <w:rsid w:val="00873E3D"/>
    <w:rsid w:val="00874429"/>
    <w:rsid w:val="00874C2D"/>
    <w:rsid w:val="0087627D"/>
    <w:rsid w:val="00876B67"/>
    <w:rsid w:val="00877688"/>
    <w:rsid w:val="00877A1E"/>
    <w:rsid w:val="0088207B"/>
    <w:rsid w:val="0088243F"/>
    <w:rsid w:val="00882ADB"/>
    <w:rsid w:val="0088440A"/>
    <w:rsid w:val="00884796"/>
    <w:rsid w:val="00884DD2"/>
    <w:rsid w:val="00885251"/>
    <w:rsid w:val="00887400"/>
    <w:rsid w:val="00887E90"/>
    <w:rsid w:val="0089032C"/>
    <w:rsid w:val="00890331"/>
    <w:rsid w:val="008905A9"/>
    <w:rsid w:val="00893060"/>
    <w:rsid w:val="00893251"/>
    <w:rsid w:val="00894639"/>
    <w:rsid w:val="00895554"/>
    <w:rsid w:val="00897FD9"/>
    <w:rsid w:val="008A684E"/>
    <w:rsid w:val="008B2822"/>
    <w:rsid w:val="008B2A2B"/>
    <w:rsid w:val="008B2B09"/>
    <w:rsid w:val="008B371C"/>
    <w:rsid w:val="008B46B5"/>
    <w:rsid w:val="008B470F"/>
    <w:rsid w:val="008B4DD5"/>
    <w:rsid w:val="008B75C1"/>
    <w:rsid w:val="008C02A3"/>
    <w:rsid w:val="008C115C"/>
    <w:rsid w:val="008C15BF"/>
    <w:rsid w:val="008C2B7F"/>
    <w:rsid w:val="008C2C11"/>
    <w:rsid w:val="008C2E67"/>
    <w:rsid w:val="008C3CD0"/>
    <w:rsid w:val="008C45CD"/>
    <w:rsid w:val="008C4B6D"/>
    <w:rsid w:val="008C5928"/>
    <w:rsid w:val="008C7389"/>
    <w:rsid w:val="008C762A"/>
    <w:rsid w:val="008D0370"/>
    <w:rsid w:val="008D0ECA"/>
    <w:rsid w:val="008D155C"/>
    <w:rsid w:val="008D2683"/>
    <w:rsid w:val="008D2787"/>
    <w:rsid w:val="008D36EE"/>
    <w:rsid w:val="008D4ECF"/>
    <w:rsid w:val="008D52E9"/>
    <w:rsid w:val="008D5873"/>
    <w:rsid w:val="008D710F"/>
    <w:rsid w:val="008D786B"/>
    <w:rsid w:val="008E15AA"/>
    <w:rsid w:val="008E1EF4"/>
    <w:rsid w:val="008E3588"/>
    <w:rsid w:val="008E4776"/>
    <w:rsid w:val="008E51EA"/>
    <w:rsid w:val="008E6B92"/>
    <w:rsid w:val="008E6BDB"/>
    <w:rsid w:val="008F02FA"/>
    <w:rsid w:val="008F2EF5"/>
    <w:rsid w:val="008F3DE4"/>
    <w:rsid w:val="008F4871"/>
    <w:rsid w:val="008F57B1"/>
    <w:rsid w:val="008F5A4A"/>
    <w:rsid w:val="008F6728"/>
    <w:rsid w:val="008F70F6"/>
    <w:rsid w:val="009002AB"/>
    <w:rsid w:val="00901B3D"/>
    <w:rsid w:val="00901BA7"/>
    <w:rsid w:val="00902A04"/>
    <w:rsid w:val="00904447"/>
    <w:rsid w:val="00905290"/>
    <w:rsid w:val="00905EFB"/>
    <w:rsid w:val="009062D8"/>
    <w:rsid w:val="00907021"/>
    <w:rsid w:val="009072DA"/>
    <w:rsid w:val="0090735E"/>
    <w:rsid w:val="00910039"/>
    <w:rsid w:val="00910259"/>
    <w:rsid w:val="00910995"/>
    <w:rsid w:val="00911DB2"/>
    <w:rsid w:val="00911E03"/>
    <w:rsid w:val="0091227A"/>
    <w:rsid w:val="009133CD"/>
    <w:rsid w:val="0091511C"/>
    <w:rsid w:val="009158A9"/>
    <w:rsid w:val="00916AA8"/>
    <w:rsid w:val="00916D3F"/>
    <w:rsid w:val="0091778A"/>
    <w:rsid w:val="00920FA5"/>
    <w:rsid w:val="00921B6A"/>
    <w:rsid w:val="00921CAC"/>
    <w:rsid w:val="0092245B"/>
    <w:rsid w:val="00923FB0"/>
    <w:rsid w:val="009249A6"/>
    <w:rsid w:val="00924A09"/>
    <w:rsid w:val="00925539"/>
    <w:rsid w:val="00926E17"/>
    <w:rsid w:val="009272DD"/>
    <w:rsid w:val="009279C2"/>
    <w:rsid w:val="00933118"/>
    <w:rsid w:val="0093552A"/>
    <w:rsid w:val="00936400"/>
    <w:rsid w:val="00936543"/>
    <w:rsid w:val="00936D69"/>
    <w:rsid w:val="00936ED7"/>
    <w:rsid w:val="009374CE"/>
    <w:rsid w:val="0093754A"/>
    <w:rsid w:val="009417F2"/>
    <w:rsid w:val="00941B7E"/>
    <w:rsid w:val="0094271E"/>
    <w:rsid w:val="00942B93"/>
    <w:rsid w:val="00942F03"/>
    <w:rsid w:val="0094304A"/>
    <w:rsid w:val="009467D2"/>
    <w:rsid w:val="00947678"/>
    <w:rsid w:val="00951376"/>
    <w:rsid w:val="0095425C"/>
    <w:rsid w:val="00954587"/>
    <w:rsid w:val="00963090"/>
    <w:rsid w:val="00964076"/>
    <w:rsid w:val="00966221"/>
    <w:rsid w:val="0096670D"/>
    <w:rsid w:val="00967F76"/>
    <w:rsid w:val="009739E8"/>
    <w:rsid w:val="0097429C"/>
    <w:rsid w:val="00975BAC"/>
    <w:rsid w:val="00976196"/>
    <w:rsid w:val="009765FE"/>
    <w:rsid w:val="00977649"/>
    <w:rsid w:val="00977717"/>
    <w:rsid w:val="00981063"/>
    <w:rsid w:val="00982AF7"/>
    <w:rsid w:val="00983E64"/>
    <w:rsid w:val="00983FDE"/>
    <w:rsid w:val="0098744E"/>
    <w:rsid w:val="00991868"/>
    <w:rsid w:val="00994B1C"/>
    <w:rsid w:val="00997003"/>
    <w:rsid w:val="009A0305"/>
    <w:rsid w:val="009A1F61"/>
    <w:rsid w:val="009A2CD4"/>
    <w:rsid w:val="009A5DE3"/>
    <w:rsid w:val="009A62C8"/>
    <w:rsid w:val="009A7B95"/>
    <w:rsid w:val="009A7E23"/>
    <w:rsid w:val="009B311F"/>
    <w:rsid w:val="009B525C"/>
    <w:rsid w:val="009B5D72"/>
    <w:rsid w:val="009B63DA"/>
    <w:rsid w:val="009B65D6"/>
    <w:rsid w:val="009B6766"/>
    <w:rsid w:val="009B74E1"/>
    <w:rsid w:val="009C102F"/>
    <w:rsid w:val="009C16CF"/>
    <w:rsid w:val="009C68E5"/>
    <w:rsid w:val="009C722B"/>
    <w:rsid w:val="009C7904"/>
    <w:rsid w:val="009C7B64"/>
    <w:rsid w:val="009D0219"/>
    <w:rsid w:val="009D1494"/>
    <w:rsid w:val="009D27A6"/>
    <w:rsid w:val="009D32EC"/>
    <w:rsid w:val="009D4FAC"/>
    <w:rsid w:val="009D536D"/>
    <w:rsid w:val="009D5B36"/>
    <w:rsid w:val="009D5B7F"/>
    <w:rsid w:val="009D6076"/>
    <w:rsid w:val="009D7F66"/>
    <w:rsid w:val="009E0558"/>
    <w:rsid w:val="009E26FD"/>
    <w:rsid w:val="009E2799"/>
    <w:rsid w:val="009E342F"/>
    <w:rsid w:val="009E45E4"/>
    <w:rsid w:val="009E5C7B"/>
    <w:rsid w:val="009E5EF5"/>
    <w:rsid w:val="009E7136"/>
    <w:rsid w:val="009E7F37"/>
    <w:rsid w:val="009F063A"/>
    <w:rsid w:val="009F0690"/>
    <w:rsid w:val="009F108C"/>
    <w:rsid w:val="009F12A3"/>
    <w:rsid w:val="009F2367"/>
    <w:rsid w:val="009F283F"/>
    <w:rsid w:val="009F29A4"/>
    <w:rsid w:val="009F587B"/>
    <w:rsid w:val="009F668C"/>
    <w:rsid w:val="009F7097"/>
    <w:rsid w:val="00A00D58"/>
    <w:rsid w:val="00A02FD7"/>
    <w:rsid w:val="00A038AE"/>
    <w:rsid w:val="00A06022"/>
    <w:rsid w:val="00A064C2"/>
    <w:rsid w:val="00A108DF"/>
    <w:rsid w:val="00A10964"/>
    <w:rsid w:val="00A119A3"/>
    <w:rsid w:val="00A119C6"/>
    <w:rsid w:val="00A124A9"/>
    <w:rsid w:val="00A13BDE"/>
    <w:rsid w:val="00A13FF6"/>
    <w:rsid w:val="00A15846"/>
    <w:rsid w:val="00A15EC7"/>
    <w:rsid w:val="00A174FA"/>
    <w:rsid w:val="00A176F9"/>
    <w:rsid w:val="00A20AE5"/>
    <w:rsid w:val="00A20D07"/>
    <w:rsid w:val="00A21477"/>
    <w:rsid w:val="00A23EFD"/>
    <w:rsid w:val="00A24D55"/>
    <w:rsid w:val="00A266D1"/>
    <w:rsid w:val="00A26723"/>
    <w:rsid w:val="00A27A36"/>
    <w:rsid w:val="00A31B34"/>
    <w:rsid w:val="00A31F75"/>
    <w:rsid w:val="00A33155"/>
    <w:rsid w:val="00A3379B"/>
    <w:rsid w:val="00A340F3"/>
    <w:rsid w:val="00A35728"/>
    <w:rsid w:val="00A3659E"/>
    <w:rsid w:val="00A36841"/>
    <w:rsid w:val="00A36BBA"/>
    <w:rsid w:val="00A37CE7"/>
    <w:rsid w:val="00A40D2E"/>
    <w:rsid w:val="00A4598B"/>
    <w:rsid w:val="00A45A5C"/>
    <w:rsid w:val="00A46DB0"/>
    <w:rsid w:val="00A47262"/>
    <w:rsid w:val="00A5201E"/>
    <w:rsid w:val="00A52476"/>
    <w:rsid w:val="00A533A4"/>
    <w:rsid w:val="00A54529"/>
    <w:rsid w:val="00A54BDA"/>
    <w:rsid w:val="00A56EA0"/>
    <w:rsid w:val="00A5774A"/>
    <w:rsid w:val="00A601DC"/>
    <w:rsid w:val="00A62954"/>
    <w:rsid w:val="00A64082"/>
    <w:rsid w:val="00A656D2"/>
    <w:rsid w:val="00A70917"/>
    <w:rsid w:val="00A70A7A"/>
    <w:rsid w:val="00A746E4"/>
    <w:rsid w:val="00A74C67"/>
    <w:rsid w:val="00A75A16"/>
    <w:rsid w:val="00A76388"/>
    <w:rsid w:val="00A76C2B"/>
    <w:rsid w:val="00A77513"/>
    <w:rsid w:val="00A778F1"/>
    <w:rsid w:val="00A80670"/>
    <w:rsid w:val="00A827A4"/>
    <w:rsid w:val="00A83ECC"/>
    <w:rsid w:val="00A84592"/>
    <w:rsid w:val="00A859E9"/>
    <w:rsid w:val="00A87D12"/>
    <w:rsid w:val="00A905C0"/>
    <w:rsid w:val="00A91ACD"/>
    <w:rsid w:val="00AA08EB"/>
    <w:rsid w:val="00AA1767"/>
    <w:rsid w:val="00AA1BB2"/>
    <w:rsid w:val="00AA1F75"/>
    <w:rsid w:val="00AA404D"/>
    <w:rsid w:val="00AA4DDC"/>
    <w:rsid w:val="00AA71E6"/>
    <w:rsid w:val="00AB05B6"/>
    <w:rsid w:val="00AB0E4C"/>
    <w:rsid w:val="00AB17CA"/>
    <w:rsid w:val="00AB1EA1"/>
    <w:rsid w:val="00AB3304"/>
    <w:rsid w:val="00AB3AAD"/>
    <w:rsid w:val="00AB44C8"/>
    <w:rsid w:val="00AB527D"/>
    <w:rsid w:val="00AB6CDC"/>
    <w:rsid w:val="00AC039D"/>
    <w:rsid w:val="00AC30AF"/>
    <w:rsid w:val="00AC4912"/>
    <w:rsid w:val="00AC5074"/>
    <w:rsid w:val="00AC62BD"/>
    <w:rsid w:val="00AC66F3"/>
    <w:rsid w:val="00AC67BF"/>
    <w:rsid w:val="00AC6FC9"/>
    <w:rsid w:val="00AC79B8"/>
    <w:rsid w:val="00AC7BD3"/>
    <w:rsid w:val="00AD0002"/>
    <w:rsid w:val="00AD0D9E"/>
    <w:rsid w:val="00AD105E"/>
    <w:rsid w:val="00AD11AB"/>
    <w:rsid w:val="00AD1484"/>
    <w:rsid w:val="00AD174C"/>
    <w:rsid w:val="00AD2F56"/>
    <w:rsid w:val="00AD4A7E"/>
    <w:rsid w:val="00AD5FA5"/>
    <w:rsid w:val="00AD6328"/>
    <w:rsid w:val="00AD640C"/>
    <w:rsid w:val="00AD71D4"/>
    <w:rsid w:val="00AD7A8E"/>
    <w:rsid w:val="00AE149A"/>
    <w:rsid w:val="00AE1AE6"/>
    <w:rsid w:val="00AE2298"/>
    <w:rsid w:val="00AE2CFF"/>
    <w:rsid w:val="00AE60E2"/>
    <w:rsid w:val="00AE6621"/>
    <w:rsid w:val="00AE7B82"/>
    <w:rsid w:val="00AE7B9D"/>
    <w:rsid w:val="00AE7C13"/>
    <w:rsid w:val="00AE7F99"/>
    <w:rsid w:val="00AF24ED"/>
    <w:rsid w:val="00AF3B7C"/>
    <w:rsid w:val="00AF537A"/>
    <w:rsid w:val="00B02A25"/>
    <w:rsid w:val="00B045AC"/>
    <w:rsid w:val="00B0519B"/>
    <w:rsid w:val="00B0703B"/>
    <w:rsid w:val="00B07167"/>
    <w:rsid w:val="00B10637"/>
    <w:rsid w:val="00B106A0"/>
    <w:rsid w:val="00B11A1C"/>
    <w:rsid w:val="00B12AAE"/>
    <w:rsid w:val="00B1315D"/>
    <w:rsid w:val="00B131D6"/>
    <w:rsid w:val="00B1490E"/>
    <w:rsid w:val="00B1552A"/>
    <w:rsid w:val="00B1610F"/>
    <w:rsid w:val="00B20154"/>
    <w:rsid w:val="00B20754"/>
    <w:rsid w:val="00B21E15"/>
    <w:rsid w:val="00B22AA7"/>
    <w:rsid w:val="00B23EE6"/>
    <w:rsid w:val="00B25049"/>
    <w:rsid w:val="00B3181B"/>
    <w:rsid w:val="00B32A2F"/>
    <w:rsid w:val="00B3361A"/>
    <w:rsid w:val="00B409C5"/>
    <w:rsid w:val="00B40F9F"/>
    <w:rsid w:val="00B413E1"/>
    <w:rsid w:val="00B41B5B"/>
    <w:rsid w:val="00B43C82"/>
    <w:rsid w:val="00B43DE0"/>
    <w:rsid w:val="00B43F53"/>
    <w:rsid w:val="00B44803"/>
    <w:rsid w:val="00B458FB"/>
    <w:rsid w:val="00B471BE"/>
    <w:rsid w:val="00B50EC0"/>
    <w:rsid w:val="00B557FA"/>
    <w:rsid w:val="00B5593C"/>
    <w:rsid w:val="00B55E52"/>
    <w:rsid w:val="00B569D9"/>
    <w:rsid w:val="00B573FE"/>
    <w:rsid w:val="00B622D1"/>
    <w:rsid w:val="00B63F90"/>
    <w:rsid w:val="00B64456"/>
    <w:rsid w:val="00B707AD"/>
    <w:rsid w:val="00B718DA"/>
    <w:rsid w:val="00B73CAD"/>
    <w:rsid w:val="00B74856"/>
    <w:rsid w:val="00B748E3"/>
    <w:rsid w:val="00B75257"/>
    <w:rsid w:val="00B763B1"/>
    <w:rsid w:val="00B766CD"/>
    <w:rsid w:val="00B77034"/>
    <w:rsid w:val="00B80503"/>
    <w:rsid w:val="00B80896"/>
    <w:rsid w:val="00B84279"/>
    <w:rsid w:val="00B85373"/>
    <w:rsid w:val="00B91227"/>
    <w:rsid w:val="00B92284"/>
    <w:rsid w:val="00B92BBD"/>
    <w:rsid w:val="00B92EF5"/>
    <w:rsid w:val="00B9471B"/>
    <w:rsid w:val="00B971F9"/>
    <w:rsid w:val="00B97BCE"/>
    <w:rsid w:val="00BA02D6"/>
    <w:rsid w:val="00BA0BE6"/>
    <w:rsid w:val="00BA34F0"/>
    <w:rsid w:val="00BA4CAB"/>
    <w:rsid w:val="00BA5E49"/>
    <w:rsid w:val="00BA7F31"/>
    <w:rsid w:val="00BB0595"/>
    <w:rsid w:val="00BB2A24"/>
    <w:rsid w:val="00BB42E0"/>
    <w:rsid w:val="00BB55BD"/>
    <w:rsid w:val="00BB5B89"/>
    <w:rsid w:val="00BB6B3F"/>
    <w:rsid w:val="00BC25F9"/>
    <w:rsid w:val="00BC32A1"/>
    <w:rsid w:val="00BC332F"/>
    <w:rsid w:val="00BC5707"/>
    <w:rsid w:val="00BD1AB7"/>
    <w:rsid w:val="00BD23AD"/>
    <w:rsid w:val="00BD2BB2"/>
    <w:rsid w:val="00BD4509"/>
    <w:rsid w:val="00BD4839"/>
    <w:rsid w:val="00BD4B78"/>
    <w:rsid w:val="00BD4C30"/>
    <w:rsid w:val="00BD51C8"/>
    <w:rsid w:val="00BD7581"/>
    <w:rsid w:val="00BD7D56"/>
    <w:rsid w:val="00BE0DD4"/>
    <w:rsid w:val="00BE19DC"/>
    <w:rsid w:val="00BE1FA8"/>
    <w:rsid w:val="00BE2EE1"/>
    <w:rsid w:val="00BE3AAA"/>
    <w:rsid w:val="00BE3F50"/>
    <w:rsid w:val="00BE55A8"/>
    <w:rsid w:val="00BE699D"/>
    <w:rsid w:val="00BF03FF"/>
    <w:rsid w:val="00BF0F2E"/>
    <w:rsid w:val="00BF408B"/>
    <w:rsid w:val="00BF4144"/>
    <w:rsid w:val="00BF4155"/>
    <w:rsid w:val="00BF52EF"/>
    <w:rsid w:val="00BF5F12"/>
    <w:rsid w:val="00C019EF"/>
    <w:rsid w:val="00C02694"/>
    <w:rsid w:val="00C03337"/>
    <w:rsid w:val="00C04800"/>
    <w:rsid w:val="00C04FA1"/>
    <w:rsid w:val="00C058F6"/>
    <w:rsid w:val="00C06821"/>
    <w:rsid w:val="00C06D80"/>
    <w:rsid w:val="00C079EF"/>
    <w:rsid w:val="00C07A44"/>
    <w:rsid w:val="00C108A8"/>
    <w:rsid w:val="00C12312"/>
    <w:rsid w:val="00C16835"/>
    <w:rsid w:val="00C169BC"/>
    <w:rsid w:val="00C1742C"/>
    <w:rsid w:val="00C175A0"/>
    <w:rsid w:val="00C17C23"/>
    <w:rsid w:val="00C21D88"/>
    <w:rsid w:val="00C2264B"/>
    <w:rsid w:val="00C23331"/>
    <w:rsid w:val="00C23EA1"/>
    <w:rsid w:val="00C24DCA"/>
    <w:rsid w:val="00C26007"/>
    <w:rsid w:val="00C27C25"/>
    <w:rsid w:val="00C307C6"/>
    <w:rsid w:val="00C36BCA"/>
    <w:rsid w:val="00C37941"/>
    <w:rsid w:val="00C40C94"/>
    <w:rsid w:val="00C423DB"/>
    <w:rsid w:val="00C439EF"/>
    <w:rsid w:val="00C43CF8"/>
    <w:rsid w:val="00C4523C"/>
    <w:rsid w:val="00C45404"/>
    <w:rsid w:val="00C45591"/>
    <w:rsid w:val="00C47EB4"/>
    <w:rsid w:val="00C50201"/>
    <w:rsid w:val="00C50341"/>
    <w:rsid w:val="00C50348"/>
    <w:rsid w:val="00C506A8"/>
    <w:rsid w:val="00C51044"/>
    <w:rsid w:val="00C51EA2"/>
    <w:rsid w:val="00C53451"/>
    <w:rsid w:val="00C53BE0"/>
    <w:rsid w:val="00C53CD1"/>
    <w:rsid w:val="00C54B19"/>
    <w:rsid w:val="00C5596E"/>
    <w:rsid w:val="00C60C2D"/>
    <w:rsid w:val="00C62659"/>
    <w:rsid w:val="00C63464"/>
    <w:rsid w:val="00C65394"/>
    <w:rsid w:val="00C65E4A"/>
    <w:rsid w:val="00C66097"/>
    <w:rsid w:val="00C67A08"/>
    <w:rsid w:val="00C70AC2"/>
    <w:rsid w:val="00C71ED2"/>
    <w:rsid w:val="00C72D72"/>
    <w:rsid w:val="00C73C8C"/>
    <w:rsid w:val="00C73FA8"/>
    <w:rsid w:val="00C744C4"/>
    <w:rsid w:val="00C74EA8"/>
    <w:rsid w:val="00C77EF9"/>
    <w:rsid w:val="00C808D4"/>
    <w:rsid w:val="00C82C4C"/>
    <w:rsid w:val="00C82DA3"/>
    <w:rsid w:val="00C8406B"/>
    <w:rsid w:val="00C84FA6"/>
    <w:rsid w:val="00C87FE6"/>
    <w:rsid w:val="00C915D1"/>
    <w:rsid w:val="00C9166E"/>
    <w:rsid w:val="00C91ACC"/>
    <w:rsid w:val="00C92592"/>
    <w:rsid w:val="00C92C71"/>
    <w:rsid w:val="00C92CC6"/>
    <w:rsid w:val="00C932D3"/>
    <w:rsid w:val="00C93976"/>
    <w:rsid w:val="00C9407D"/>
    <w:rsid w:val="00C95D54"/>
    <w:rsid w:val="00C9725D"/>
    <w:rsid w:val="00C975FD"/>
    <w:rsid w:val="00CA270A"/>
    <w:rsid w:val="00CA3C72"/>
    <w:rsid w:val="00CA6D36"/>
    <w:rsid w:val="00CA76B2"/>
    <w:rsid w:val="00CA7B97"/>
    <w:rsid w:val="00CA7C1D"/>
    <w:rsid w:val="00CB254C"/>
    <w:rsid w:val="00CB366D"/>
    <w:rsid w:val="00CB45F7"/>
    <w:rsid w:val="00CC151C"/>
    <w:rsid w:val="00CC2815"/>
    <w:rsid w:val="00CC2A14"/>
    <w:rsid w:val="00CC2B59"/>
    <w:rsid w:val="00CC2F2E"/>
    <w:rsid w:val="00CC59BB"/>
    <w:rsid w:val="00CC5FF6"/>
    <w:rsid w:val="00CC6258"/>
    <w:rsid w:val="00CC6A6C"/>
    <w:rsid w:val="00CC6BD1"/>
    <w:rsid w:val="00CC771A"/>
    <w:rsid w:val="00CC7ED4"/>
    <w:rsid w:val="00CD1366"/>
    <w:rsid w:val="00CD1F01"/>
    <w:rsid w:val="00CD2A8F"/>
    <w:rsid w:val="00CD3926"/>
    <w:rsid w:val="00CD5C2C"/>
    <w:rsid w:val="00CD730A"/>
    <w:rsid w:val="00CD7850"/>
    <w:rsid w:val="00CE0C19"/>
    <w:rsid w:val="00CE2673"/>
    <w:rsid w:val="00CE3B61"/>
    <w:rsid w:val="00CE48E2"/>
    <w:rsid w:val="00CE4A63"/>
    <w:rsid w:val="00CE58B6"/>
    <w:rsid w:val="00CE5BA2"/>
    <w:rsid w:val="00CE7008"/>
    <w:rsid w:val="00CE7497"/>
    <w:rsid w:val="00CE7F5D"/>
    <w:rsid w:val="00CF172F"/>
    <w:rsid w:val="00CF2250"/>
    <w:rsid w:val="00CF3163"/>
    <w:rsid w:val="00CF3F95"/>
    <w:rsid w:val="00CF40CB"/>
    <w:rsid w:val="00CF634C"/>
    <w:rsid w:val="00D01A2C"/>
    <w:rsid w:val="00D03987"/>
    <w:rsid w:val="00D04072"/>
    <w:rsid w:val="00D04CB7"/>
    <w:rsid w:val="00D05F76"/>
    <w:rsid w:val="00D06488"/>
    <w:rsid w:val="00D113BE"/>
    <w:rsid w:val="00D12855"/>
    <w:rsid w:val="00D132F7"/>
    <w:rsid w:val="00D141A0"/>
    <w:rsid w:val="00D14353"/>
    <w:rsid w:val="00D1657B"/>
    <w:rsid w:val="00D20747"/>
    <w:rsid w:val="00D21CFE"/>
    <w:rsid w:val="00D22445"/>
    <w:rsid w:val="00D23981"/>
    <w:rsid w:val="00D23CF2"/>
    <w:rsid w:val="00D24283"/>
    <w:rsid w:val="00D24542"/>
    <w:rsid w:val="00D246D7"/>
    <w:rsid w:val="00D2741A"/>
    <w:rsid w:val="00D2778F"/>
    <w:rsid w:val="00D279CC"/>
    <w:rsid w:val="00D306A7"/>
    <w:rsid w:val="00D306F0"/>
    <w:rsid w:val="00D3102F"/>
    <w:rsid w:val="00D32483"/>
    <w:rsid w:val="00D328C8"/>
    <w:rsid w:val="00D32E55"/>
    <w:rsid w:val="00D331DA"/>
    <w:rsid w:val="00D33CDC"/>
    <w:rsid w:val="00D33EC1"/>
    <w:rsid w:val="00D349C5"/>
    <w:rsid w:val="00D350C1"/>
    <w:rsid w:val="00D352D6"/>
    <w:rsid w:val="00D379EB"/>
    <w:rsid w:val="00D37D9C"/>
    <w:rsid w:val="00D4018F"/>
    <w:rsid w:val="00D41D02"/>
    <w:rsid w:val="00D43721"/>
    <w:rsid w:val="00D43BD1"/>
    <w:rsid w:val="00D43C7A"/>
    <w:rsid w:val="00D43CE9"/>
    <w:rsid w:val="00D43E9E"/>
    <w:rsid w:val="00D4476A"/>
    <w:rsid w:val="00D45F24"/>
    <w:rsid w:val="00D46E0F"/>
    <w:rsid w:val="00D47CD8"/>
    <w:rsid w:val="00D51094"/>
    <w:rsid w:val="00D51A0D"/>
    <w:rsid w:val="00D5227E"/>
    <w:rsid w:val="00D529A6"/>
    <w:rsid w:val="00D537BF"/>
    <w:rsid w:val="00D54E46"/>
    <w:rsid w:val="00D60165"/>
    <w:rsid w:val="00D63116"/>
    <w:rsid w:val="00D64C08"/>
    <w:rsid w:val="00D6560E"/>
    <w:rsid w:val="00D65662"/>
    <w:rsid w:val="00D66016"/>
    <w:rsid w:val="00D66AA6"/>
    <w:rsid w:val="00D6764B"/>
    <w:rsid w:val="00D70625"/>
    <w:rsid w:val="00D70F2E"/>
    <w:rsid w:val="00D7123A"/>
    <w:rsid w:val="00D74387"/>
    <w:rsid w:val="00D74660"/>
    <w:rsid w:val="00D7668A"/>
    <w:rsid w:val="00D770E6"/>
    <w:rsid w:val="00D77A28"/>
    <w:rsid w:val="00D81D92"/>
    <w:rsid w:val="00D83112"/>
    <w:rsid w:val="00D87116"/>
    <w:rsid w:val="00D874E5"/>
    <w:rsid w:val="00D92A57"/>
    <w:rsid w:val="00D95458"/>
    <w:rsid w:val="00D96FB6"/>
    <w:rsid w:val="00D97793"/>
    <w:rsid w:val="00D97D2B"/>
    <w:rsid w:val="00DA07A0"/>
    <w:rsid w:val="00DA32B9"/>
    <w:rsid w:val="00DA3410"/>
    <w:rsid w:val="00DA37F9"/>
    <w:rsid w:val="00DA3B17"/>
    <w:rsid w:val="00DA5AFF"/>
    <w:rsid w:val="00DA6087"/>
    <w:rsid w:val="00DA6EF5"/>
    <w:rsid w:val="00DB1A8F"/>
    <w:rsid w:val="00DB40F4"/>
    <w:rsid w:val="00DB5822"/>
    <w:rsid w:val="00DB6248"/>
    <w:rsid w:val="00DB64A2"/>
    <w:rsid w:val="00DB728D"/>
    <w:rsid w:val="00DC0664"/>
    <w:rsid w:val="00DC465F"/>
    <w:rsid w:val="00DC483D"/>
    <w:rsid w:val="00DC6036"/>
    <w:rsid w:val="00DC7524"/>
    <w:rsid w:val="00DD12B7"/>
    <w:rsid w:val="00DD2134"/>
    <w:rsid w:val="00DD5772"/>
    <w:rsid w:val="00DD7845"/>
    <w:rsid w:val="00DE1631"/>
    <w:rsid w:val="00DE2E6E"/>
    <w:rsid w:val="00DE3B4D"/>
    <w:rsid w:val="00DE50C6"/>
    <w:rsid w:val="00DE53E8"/>
    <w:rsid w:val="00DE5A68"/>
    <w:rsid w:val="00DF03DD"/>
    <w:rsid w:val="00DF0853"/>
    <w:rsid w:val="00DF09B7"/>
    <w:rsid w:val="00DF0ABE"/>
    <w:rsid w:val="00DF4427"/>
    <w:rsid w:val="00DF6234"/>
    <w:rsid w:val="00DF653F"/>
    <w:rsid w:val="00DF6557"/>
    <w:rsid w:val="00DF7251"/>
    <w:rsid w:val="00DF768E"/>
    <w:rsid w:val="00E01479"/>
    <w:rsid w:val="00E02008"/>
    <w:rsid w:val="00E0233D"/>
    <w:rsid w:val="00E02879"/>
    <w:rsid w:val="00E058EF"/>
    <w:rsid w:val="00E05AEC"/>
    <w:rsid w:val="00E06F7D"/>
    <w:rsid w:val="00E06F83"/>
    <w:rsid w:val="00E10E7C"/>
    <w:rsid w:val="00E116C4"/>
    <w:rsid w:val="00E11D70"/>
    <w:rsid w:val="00E121B4"/>
    <w:rsid w:val="00E123D2"/>
    <w:rsid w:val="00E12708"/>
    <w:rsid w:val="00E14504"/>
    <w:rsid w:val="00E15347"/>
    <w:rsid w:val="00E15B6A"/>
    <w:rsid w:val="00E16E0F"/>
    <w:rsid w:val="00E1705E"/>
    <w:rsid w:val="00E203E2"/>
    <w:rsid w:val="00E2276F"/>
    <w:rsid w:val="00E22863"/>
    <w:rsid w:val="00E25078"/>
    <w:rsid w:val="00E252CD"/>
    <w:rsid w:val="00E31639"/>
    <w:rsid w:val="00E31904"/>
    <w:rsid w:val="00E339DD"/>
    <w:rsid w:val="00E33EED"/>
    <w:rsid w:val="00E35041"/>
    <w:rsid w:val="00E3529F"/>
    <w:rsid w:val="00E3665E"/>
    <w:rsid w:val="00E373F7"/>
    <w:rsid w:val="00E37758"/>
    <w:rsid w:val="00E425CE"/>
    <w:rsid w:val="00E4578C"/>
    <w:rsid w:val="00E464DD"/>
    <w:rsid w:val="00E476D3"/>
    <w:rsid w:val="00E5209E"/>
    <w:rsid w:val="00E52CFF"/>
    <w:rsid w:val="00E53388"/>
    <w:rsid w:val="00E60A58"/>
    <w:rsid w:val="00E63847"/>
    <w:rsid w:val="00E63C35"/>
    <w:rsid w:val="00E63F29"/>
    <w:rsid w:val="00E64BF8"/>
    <w:rsid w:val="00E64E2C"/>
    <w:rsid w:val="00E655BD"/>
    <w:rsid w:val="00E65950"/>
    <w:rsid w:val="00E65DA0"/>
    <w:rsid w:val="00E67F43"/>
    <w:rsid w:val="00E7160C"/>
    <w:rsid w:val="00E71BE9"/>
    <w:rsid w:val="00E71D1E"/>
    <w:rsid w:val="00E71E5E"/>
    <w:rsid w:val="00E72004"/>
    <w:rsid w:val="00E804EB"/>
    <w:rsid w:val="00E82F63"/>
    <w:rsid w:val="00E84BDF"/>
    <w:rsid w:val="00E85385"/>
    <w:rsid w:val="00E85CEE"/>
    <w:rsid w:val="00E8651E"/>
    <w:rsid w:val="00E8739B"/>
    <w:rsid w:val="00E9058E"/>
    <w:rsid w:val="00E91828"/>
    <w:rsid w:val="00E926A3"/>
    <w:rsid w:val="00E93B8A"/>
    <w:rsid w:val="00E93F3E"/>
    <w:rsid w:val="00E944F1"/>
    <w:rsid w:val="00E94795"/>
    <w:rsid w:val="00E94EFF"/>
    <w:rsid w:val="00E962A4"/>
    <w:rsid w:val="00E96CC4"/>
    <w:rsid w:val="00E97627"/>
    <w:rsid w:val="00E978DD"/>
    <w:rsid w:val="00EA27CC"/>
    <w:rsid w:val="00EA2F9B"/>
    <w:rsid w:val="00EA35A4"/>
    <w:rsid w:val="00EA3693"/>
    <w:rsid w:val="00EA36DC"/>
    <w:rsid w:val="00EA3AD2"/>
    <w:rsid w:val="00EA3B88"/>
    <w:rsid w:val="00EA3FD1"/>
    <w:rsid w:val="00EA4661"/>
    <w:rsid w:val="00EB04E1"/>
    <w:rsid w:val="00EB0CFA"/>
    <w:rsid w:val="00EB10B0"/>
    <w:rsid w:val="00EB16AB"/>
    <w:rsid w:val="00EB3413"/>
    <w:rsid w:val="00EB3F77"/>
    <w:rsid w:val="00EC0493"/>
    <w:rsid w:val="00EC0AE5"/>
    <w:rsid w:val="00EC1F1D"/>
    <w:rsid w:val="00EC2BA7"/>
    <w:rsid w:val="00EC4452"/>
    <w:rsid w:val="00EC4753"/>
    <w:rsid w:val="00EC5F10"/>
    <w:rsid w:val="00ED3B37"/>
    <w:rsid w:val="00ED598D"/>
    <w:rsid w:val="00ED6454"/>
    <w:rsid w:val="00ED6739"/>
    <w:rsid w:val="00ED6B4C"/>
    <w:rsid w:val="00ED7B6D"/>
    <w:rsid w:val="00EE1780"/>
    <w:rsid w:val="00EE29A6"/>
    <w:rsid w:val="00EE32F6"/>
    <w:rsid w:val="00EE38EF"/>
    <w:rsid w:val="00EE43B3"/>
    <w:rsid w:val="00EE470F"/>
    <w:rsid w:val="00EE7732"/>
    <w:rsid w:val="00EE7E99"/>
    <w:rsid w:val="00EF0948"/>
    <w:rsid w:val="00EF1C07"/>
    <w:rsid w:val="00EF4574"/>
    <w:rsid w:val="00EF4A50"/>
    <w:rsid w:val="00EF60F0"/>
    <w:rsid w:val="00F00B52"/>
    <w:rsid w:val="00F02749"/>
    <w:rsid w:val="00F04702"/>
    <w:rsid w:val="00F05622"/>
    <w:rsid w:val="00F117A6"/>
    <w:rsid w:val="00F119DD"/>
    <w:rsid w:val="00F12404"/>
    <w:rsid w:val="00F124BF"/>
    <w:rsid w:val="00F12903"/>
    <w:rsid w:val="00F13024"/>
    <w:rsid w:val="00F13F05"/>
    <w:rsid w:val="00F14B31"/>
    <w:rsid w:val="00F16191"/>
    <w:rsid w:val="00F16863"/>
    <w:rsid w:val="00F172C9"/>
    <w:rsid w:val="00F20443"/>
    <w:rsid w:val="00F21D93"/>
    <w:rsid w:val="00F23D9F"/>
    <w:rsid w:val="00F2414E"/>
    <w:rsid w:val="00F24627"/>
    <w:rsid w:val="00F24650"/>
    <w:rsid w:val="00F253FD"/>
    <w:rsid w:val="00F263B0"/>
    <w:rsid w:val="00F27163"/>
    <w:rsid w:val="00F27A3D"/>
    <w:rsid w:val="00F30280"/>
    <w:rsid w:val="00F303D4"/>
    <w:rsid w:val="00F30B02"/>
    <w:rsid w:val="00F318A1"/>
    <w:rsid w:val="00F33573"/>
    <w:rsid w:val="00F33764"/>
    <w:rsid w:val="00F3434F"/>
    <w:rsid w:val="00F351DE"/>
    <w:rsid w:val="00F360DF"/>
    <w:rsid w:val="00F37546"/>
    <w:rsid w:val="00F37936"/>
    <w:rsid w:val="00F40E55"/>
    <w:rsid w:val="00F40F84"/>
    <w:rsid w:val="00F4272D"/>
    <w:rsid w:val="00F43736"/>
    <w:rsid w:val="00F459EE"/>
    <w:rsid w:val="00F47D7C"/>
    <w:rsid w:val="00F47F10"/>
    <w:rsid w:val="00F50D8C"/>
    <w:rsid w:val="00F51044"/>
    <w:rsid w:val="00F51138"/>
    <w:rsid w:val="00F52D19"/>
    <w:rsid w:val="00F55FD8"/>
    <w:rsid w:val="00F57E85"/>
    <w:rsid w:val="00F60745"/>
    <w:rsid w:val="00F61905"/>
    <w:rsid w:val="00F61C28"/>
    <w:rsid w:val="00F62BDF"/>
    <w:rsid w:val="00F62D10"/>
    <w:rsid w:val="00F6324F"/>
    <w:rsid w:val="00F63FB6"/>
    <w:rsid w:val="00F64268"/>
    <w:rsid w:val="00F675BC"/>
    <w:rsid w:val="00F70F70"/>
    <w:rsid w:val="00F71121"/>
    <w:rsid w:val="00F723FA"/>
    <w:rsid w:val="00F742FF"/>
    <w:rsid w:val="00F74643"/>
    <w:rsid w:val="00F7472B"/>
    <w:rsid w:val="00F75109"/>
    <w:rsid w:val="00F76C5C"/>
    <w:rsid w:val="00F774B1"/>
    <w:rsid w:val="00F77BDB"/>
    <w:rsid w:val="00F812B7"/>
    <w:rsid w:val="00F8346A"/>
    <w:rsid w:val="00F8346E"/>
    <w:rsid w:val="00F8358B"/>
    <w:rsid w:val="00F83E97"/>
    <w:rsid w:val="00F84176"/>
    <w:rsid w:val="00F87914"/>
    <w:rsid w:val="00F91051"/>
    <w:rsid w:val="00F9117F"/>
    <w:rsid w:val="00F9131B"/>
    <w:rsid w:val="00F92CA4"/>
    <w:rsid w:val="00F95423"/>
    <w:rsid w:val="00F95743"/>
    <w:rsid w:val="00F97D10"/>
    <w:rsid w:val="00FA0216"/>
    <w:rsid w:val="00FA1285"/>
    <w:rsid w:val="00FA19C7"/>
    <w:rsid w:val="00FA2A1E"/>
    <w:rsid w:val="00FA3316"/>
    <w:rsid w:val="00FA48AE"/>
    <w:rsid w:val="00FA5A81"/>
    <w:rsid w:val="00FA5D03"/>
    <w:rsid w:val="00FB0A55"/>
    <w:rsid w:val="00FB0B5C"/>
    <w:rsid w:val="00FB0B8B"/>
    <w:rsid w:val="00FB0F21"/>
    <w:rsid w:val="00FB0FE4"/>
    <w:rsid w:val="00FB12E0"/>
    <w:rsid w:val="00FB13D6"/>
    <w:rsid w:val="00FB187C"/>
    <w:rsid w:val="00FB1B30"/>
    <w:rsid w:val="00FB3210"/>
    <w:rsid w:val="00FB32F1"/>
    <w:rsid w:val="00FB55A4"/>
    <w:rsid w:val="00FB7DEA"/>
    <w:rsid w:val="00FC2913"/>
    <w:rsid w:val="00FC3FEE"/>
    <w:rsid w:val="00FC424A"/>
    <w:rsid w:val="00FC43CD"/>
    <w:rsid w:val="00FC5B30"/>
    <w:rsid w:val="00FC5D75"/>
    <w:rsid w:val="00FC6512"/>
    <w:rsid w:val="00FC773B"/>
    <w:rsid w:val="00FD02C9"/>
    <w:rsid w:val="00FD0304"/>
    <w:rsid w:val="00FD081E"/>
    <w:rsid w:val="00FD1F41"/>
    <w:rsid w:val="00FD320A"/>
    <w:rsid w:val="00FD3419"/>
    <w:rsid w:val="00FD4B86"/>
    <w:rsid w:val="00FD5B62"/>
    <w:rsid w:val="00FD6D0F"/>
    <w:rsid w:val="00FD7023"/>
    <w:rsid w:val="00FE1F9F"/>
    <w:rsid w:val="00FE250D"/>
    <w:rsid w:val="00FE3BB7"/>
    <w:rsid w:val="00FE3ECB"/>
    <w:rsid w:val="00FE4B31"/>
    <w:rsid w:val="00FE66E8"/>
    <w:rsid w:val="00FE68FB"/>
    <w:rsid w:val="00FE7997"/>
    <w:rsid w:val="00FF3AAE"/>
    <w:rsid w:val="00FF4E50"/>
    <w:rsid w:val="00FF57B1"/>
    <w:rsid w:val="00FF61C7"/>
    <w:rsid w:val="00FF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D28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바탕" w:hAnsi="Cambria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464DD"/>
    <w:pPr>
      <w:spacing w:after="200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CE700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0">
    <w:name w:val="s         0"/>
    <w:uiPriority w:val="99"/>
    <w:rsid w:val="00CE7008"/>
    <w:pPr>
      <w:widowControl w:val="0"/>
      <w:autoSpaceDE w:val="0"/>
      <w:autoSpaceDN w:val="0"/>
      <w:adjustRightInd w:val="0"/>
    </w:pPr>
    <w:rPr>
      <w:rFonts w:ascii="í•œì»´ë°”íƒ•" w:hAnsi="í•œì»´ë°”íƒ•"/>
      <w:sz w:val="24"/>
      <w:szCs w:val="24"/>
      <w:lang w:eastAsia="en-US"/>
    </w:rPr>
  </w:style>
  <w:style w:type="paragraph" w:styleId="a4">
    <w:name w:val="header"/>
    <w:basedOn w:val="a"/>
    <w:link w:val="a5"/>
    <w:uiPriority w:val="99"/>
    <w:rsid w:val="0022004F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locked/>
    <w:rsid w:val="0022004F"/>
    <w:rPr>
      <w:rFonts w:cs="Times New Roman"/>
    </w:rPr>
  </w:style>
  <w:style w:type="paragraph" w:styleId="a6">
    <w:name w:val="footer"/>
    <w:basedOn w:val="a"/>
    <w:link w:val="a7"/>
    <w:uiPriority w:val="99"/>
    <w:rsid w:val="0022004F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locked/>
    <w:rsid w:val="0022004F"/>
    <w:rPr>
      <w:rFonts w:cs="Times New Roman"/>
    </w:rPr>
  </w:style>
  <w:style w:type="paragraph" w:styleId="a8">
    <w:name w:val="Balloon Text"/>
    <w:basedOn w:val="a"/>
    <w:link w:val="a9"/>
    <w:uiPriority w:val="99"/>
    <w:rsid w:val="0022004F"/>
    <w:pPr>
      <w:spacing w:after="0"/>
    </w:pPr>
    <w:rPr>
      <w:rFonts w:ascii="Calibri" w:eastAsia="맑은 고딕" w:hAnsi="Calibr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locked/>
    <w:rsid w:val="0022004F"/>
    <w:rPr>
      <w:rFonts w:ascii="Calibri" w:eastAsia="맑은 고딕" w:hAnsi="Calibri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EE470F"/>
    <w:rPr>
      <w:color w:val="0000FF"/>
      <w:u w:val="single"/>
    </w:rPr>
  </w:style>
  <w:style w:type="paragraph" w:customStyle="1" w:styleId="0">
    <w:name w:val="0"/>
    <w:basedOn w:val="a"/>
    <w:rsid w:val="005B3404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styleId="ab">
    <w:name w:val="List Paragraph"/>
    <w:basedOn w:val="a"/>
    <w:uiPriority w:val="34"/>
    <w:qFormat/>
    <w:rsid w:val="003A07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7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4098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6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13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0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8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99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43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45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3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164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005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4160;&#49324;&#44208;&#44284;\Progress\&#45348;&#50724;&#46360;\&#44208;&#44284;&#51648;\2010&#45380;\100506%20&#50676;&#47536;%20&#54187;_&#53097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1E961-A980-CD4A-8CD2-D50E510AF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D:\검사결과\Progress\네오딘\결과지\2010년\100506 열린 펫_콩.dotx</Template>
  <TotalTime>6</TotalTime>
  <Pages>1</Pages>
  <Words>25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질병 진단 결과 통보서</vt:lpstr>
    </vt:vector>
  </TitlesOfParts>
  <Company>Chonbuk National University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질병 진단 결과 통보서</dc:title>
  <dc:creator>default</dc:creator>
  <cp:lastModifiedBy>HongSeok Lee</cp:lastModifiedBy>
  <cp:revision>8</cp:revision>
  <dcterms:created xsi:type="dcterms:W3CDTF">2016-05-03T04:29:00Z</dcterms:created>
  <dcterms:modified xsi:type="dcterms:W3CDTF">2016-10-21T07:03:00Z</dcterms:modified>
</cp:coreProperties>
</file>