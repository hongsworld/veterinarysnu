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08096" w14:textId="77777777" w:rsidR="001412C4" w:rsidRPr="009D7360" w:rsidRDefault="001412C4" w:rsidP="00AF3A70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 Narrow"/>
          <w:b/>
          <w:bCs/>
          <w:color w:val="800000"/>
          <w:sz w:val="40"/>
          <w:szCs w:val="40"/>
          <w:lang w:eastAsia="ko-KR"/>
        </w:rPr>
      </w:pPr>
    </w:p>
    <w:p w14:paraId="1D01F394" w14:textId="77777777" w:rsidR="00AF3A70" w:rsidRPr="00D12DC9" w:rsidRDefault="00AF3A70" w:rsidP="00AF3A70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 Narrow"/>
          <w:b/>
          <w:bCs/>
          <w:color w:val="800000"/>
          <w:sz w:val="40"/>
          <w:szCs w:val="40"/>
          <w:lang w:val="ko-KR" w:eastAsia="ko-KR"/>
        </w:rPr>
      </w:pPr>
      <w:r w:rsidRPr="00D12DC9">
        <w:rPr>
          <w:rFonts w:asciiTheme="minorHAnsi" w:eastAsiaTheme="minorHAnsi" w:hAnsiTheme="minorHAnsi" w:cs="Arial Narrow"/>
          <w:b/>
          <w:bCs/>
          <w:color w:val="800000"/>
          <w:sz w:val="40"/>
          <w:szCs w:val="40"/>
          <w:lang w:val="ko-KR" w:eastAsia="ko-KR"/>
        </w:rPr>
        <w:t>[</w:t>
      </w:r>
      <w:r w:rsidRPr="00D12DC9">
        <w:rPr>
          <w:rFonts w:asciiTheme="minorHAnsi" w:eastAsiaTheme="minorHAnsi" w:hAnsiTheme="minorHAnsi" w:cs="Arial" w:hint="eastAsia"/>
          <w:b/>
          <w:bCs/>
          <w:color w:val="800000"/>
          <w:sz w:val="40"/>
          <w:szCs w:val="40"/>
          <w:lang w:val="ko-KR" w:eastAsia="ko-KR"/>
        </w:rPr>
        <w:t>세포학 진단 검사 결과]</w:t>
      </w:r>
    </w:p>
    <w:p w14:paraId="6EEA3C9F" w14:textId="52DF1BD9" w:rsidR="00AF3A70" w:rsidRPr="00D12DC9" w:rsidRDefault="00AF3A70" w:rsidP="00AF3A70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"/>
          <w:color w:val="000000"/>
          <w:lang w:eastAsia="ko-KR"/>
        </w:rPr>
      </w:pPr>
      <w:r w:rsidRPr="00D12DC9">
        <w:rPr>
          <w:rFonts w:asciiTheme="minorHAnsi" w:eastAsiaTheme="minorHAnsi" w:hAnsiTheme="minorHAnsi" w:cs="Arial" w:hint="eastAsia"/>
          <w:color w:val="000000"/>
          <w:lang w:eastAsia="ko-KR"/>
        </w:rPr>
        <w:t>날짜</w:t>
      </w:r>
      <w:r w:rsidR="00D12DC9" w:rsidRPr="00D12DC9">
        <w:rPr>
          <w:rFonts w:asciiTheme="minorHAnsi" w:eastAsiaTheme="minorHAnsi" w:hAnsiTheme="minorHAnsi" w:cs="Arial" w:hint="eastAsia"/>
          <w:color w:val="000000"/>
          <w:lang w:eastAsia="ko-KR"/>
        </w:rPr>
        <w:t xml:space="preserve">: </w:t>
      </w:r>
      <w:bookmarkStart w:id="0" w:name="date"/>
      <w:bookmarkEnd w:id="0"/>
    </w:p>
    <w:p w14:paraId="2B248105" w14:textId="13652BEF" w:rsidR="00AF3A70" w:rsidRPr="00D12DC9" w:rsidRDefault="00AF3A70" w:rsidP="00AF3A70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"/>
          <w:color w:val="000000"/>
          <w:lang w:eastAsia="ko-KR"/>
        </w:rPr>
      </w:pPr>
      <w:r w:rsidRPr="00D12DC9">
        <w:rPr>
          <w:rFonts w:asciiTheme="minorHAnsi" w:eastAsiaTheme="minorHAnsi" w:hAnsiTheme="minorHAnsi" w:cs="Arial" w:hint="eastAsia"/>
          <w:color w:val="000000"/>
          <w:lang w:eastAsia="ko-KR"/>
        </w:rPr>
        <w:t>환자</w:t>
      </w:r>
      <w:r w:rsidR="00D12DC9" w:rsidRPr="00D12DC9">
        <w:rPr>
          <w:rFonts w:asciiTheme="minorHAnsi" w:eastAsiaTheme="minorHAnsi" w:hAnsiTheme="minorHAnsi" w:cs="Arial" w:hint="eastAsia"/>
          <w:color w:val="000000"/>
          <w:lang w:eastAsia="ko-KR"/>
        </w:rPr>
        <w:t xml:space="preserve">ID: </w:t>
      </w:r>
      <w:bookmarkStart w:id="1" w:name="patient_id"/>
      <w:bookmarkEnd w:id="1"/>
    </w:p>
    <w:p w14:paraId="32766DF7" w14:textId="62D6B516" w:rsidR="00AF3A70" w:rsidRPr="00D12DC9" w:rsidRDefault="00AF3A70" w:rsidP="00AF3A70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"/>
          <w:color w:val="000000"/>
          <w:lang w:eastAsia="ko-KR"/>
        </w:rPr>
      </w:pPr>
      <w:proofErr w:type="spellStart"/>
      <w:r w:rsidRPr="00D12DC9">
        <w:rPr>
          <w:rFonts w:asciiTheme="minorHAnsi" w:eastAsiaTheme="minorHAnsi" w:hAnsiTheme="minorHAnsi" w:cs="Arial" w:hint="eastAsia"/>
          <w:color w:val="000000"/>
          <w:lang w:eastAsia="ko-KR"/>
        </w:rPr>
        <w:t>환자이름</w:t>
      </w:r>
      <w:proofErr w:type="spellEnd"/>
      <w:r w:rsidRPr="00D12DC9">
        <w:rPr>
          <w:rFonts w:asciiTheme="minorHAnsi" w:eastAsiaTheme="minorHAnsi" w:hAnsiTheme="minorHAnsi" w:cs="Arial" w:hint="eastAsia"/>
          <w:color w:val="000000"/>
          <w:lang w:eastAsia="ko-KR"/>
        </w:rPr>
        <w:t xml:space="preserve">: </w:t>
      </w:r>
      <w:bookmarkStart w:id="2" w:name="patient_name"/>
      <w:bookmarkEnd w:id="2"/>
      <w:r w:rsidR="00F16E2B">
        <w:rPr>
          <w:rFonts w:asciiTheme="minorHAnsi" w:eastAsiaTheme="minorHAnsi" w:hAnsiTheme="minorHAnsi" w:cs="Arial" w:hint="eastAsia"/>
          <w:color w:val="000000"/>
          <w:lang w:eastAsia="ko-KR"/>
        </w:rPr>
        <w:t xml:space="preserve"> </w:t>
      </w:r>
      <w:r w:rsidR="00143953">
        <w:rPr>
          <w:rFonts w:asciiTheme="minorHAnsi" w:eastAsiaTheme="minorHAnsi" w:hAnsiTheme="minorHAnsi" w:cs="Arial" w:hint="eastAsia"/>
          <w:color w:val="000000"/>
          <w:lang w:eastAsia="ko-KR"/>
        </w:rPr>
        <w:t>(</w:t>
      </w:r>
      <w:bookmarkStart w:id="3" w:name="species"/>
      <w:bookmarkEnd w:id="3"/>
      <w:r w:rsidRPr="00D12DC9">
        <w:rPr>
          <w:rFonts w:asciiTheme="minorHAnsi" w:eastAsiaTheme="minorHAnsi" w:hAnsiTheme="minorHAnsi" w:cs="Arial" w:hint="eastAsia"/>
          <w:color w:val="000000"/>
          <w:lang w:eastAsia="ko-KR"/>
        </w:rPr>
        <w:t xml:space="preserve">, </w:t>
      </w:r>
      <w:bookmarkStart w:id="4" w:name="breeds"/>
      <w:bookmarkEnd w:id="4"/>
      <w:r w:rsidR="00C834E0">
        <w:rPr>
          <w:rFonts w:asciiTheme="minorHAnsi" w:eastAsiaTheme="minorHAnsi" w:hAnsiTheme="minorHAnsi" w:cs="Arial" w:hint="eastAsia"/>
          <w:color w:val="000000"/>
          <w:lang w:eastAsia="ko-KR"/>
        </w:rPr>
        <w:t xml:space="preserve">, </w:t>
      </w:r>
      <w:bookmarkStart w:id="5" w:name="age"/>
      <w:bookmarkEnd w:id="5"/>
      <w:r w:rsidR="00143953">
        <w:rPr>
          <w:rFonts w:asciiTheme="minorHAnsi" w:eastAsiaTheme="minorHAnsi" w:hAnsiTheme="minorHAnsi" w:cs="Arial"/>
          <w:color w:val="000000"/>
          <w:lang w:eastAsia="ko-KR"/>
        </w:rPr>
        <w:t xml:space="preserve">, </w:t>
      </w:r>
      <w:bookmarkStart w:id="6" w:name="sex"/>
      <w:bookmarkEnd w:id="6"/>
      <w:r w:rsidRPr="00D12DC9">
        <w:rPr>
          <w:rFonts w:asciiTheme="minorHAnsi" w:eastAsiaTheme="minorHAnsi" w:hAnsiTheme="minorHAnsi" w:cs="Arial" w:hint="eastAsia"/>
          <w:color w:val="000000"/>
          <w:lang w:eastAsia="ko-KR"/>
        </w:rPr>
        <w:t>)</w:t>
      </w:r>
    </w:p>
    <w:p w14:paraId="04656BB5" w14:textId="77777777" w:rsidR="00AF3A70" w:rsidRPr="00C834E0" w:rsidRDefault="00AF3A70" w:rsidP="00AF3A70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 Narrow"/>
          <w:color w:val="800000"/>
          <w:sz w:val="40"/>
          <w:szCs w:val="40"/>
          <w:lang w:eastAsia="ko-KR"/>
        </w:rPr>
      </w:pPr>
    </w:p>
    <w:p w14:paraId="41E1C377" w14:textId="77777777" w:rsidR="006F1D2C" w:rsidRPr="006F1D2C" w:rsidRDefault="00AF3A70" w:rsidP="006F1D2C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"/>
          <w:b/>
          <w:bCs/>
          <w:color w:val="000000"/>
          <w:lang w:eastAsia="ko-KR"/>
        </w:rPr>
      </w:pPr>
      <w:r w:rsidRPr="00D12DC9">
        <w:rPr>
          <w:rFonts w:asciiTheme="minorHAnsi" w:eastAsiaTheme="minorHAnsi" w:hAnsiTheme="minorHAnsi" w:cs="Arial"/>
          <w:b/>
          <w:bCs/>
          <w:color w:val="000000"/>
          <w:lang w:eastAsia="ko-KR"/>
        </w:rPr>
        <w:t>Gross Finding</w:t>
      </w:r>
    </w:p>
    <w:p w14:paraId="0D14755D" w14:textId="2244686E" w:rsidR="00972C56" w:rsidRPr="009B27F8" w:rsidRDefault="00972C56" w:rsidP="00C834E0">
      <w:pPr>
        <w:pStyle w:val="ab"/>
        <w:widowControl w:val="0"/>
        <w:autoSpaceDE w:val="0"/>
        <w:autoSpaceDN w:val="0"/>
        <w:adjustRightInd w:val="0"/>
        <w:spacing w:after="0"/>
        <w:ind w:leftChars="0" w:left="775"/>
        <w:rPr>
          <w:rFonts w:asciiTheme="minorHAnsi" w:eastAsiaTheme="minorHAnsi" w:hAnsiTheme="minorHAnsi" w:cs="Arial"/>
          <w:color w:val="000000"/>
          <w:lang w:eastAsia="ko-KR"/>
        </w:rPr>
      </w:pPr>
      <w:bookmarkStart w:id="7" w:name="lesion"/>
      <w:bookmarkEnd w:id="7"/>
    </w:p>
    <w:p w14:paraId="64E72F0C" w14:textId="77777777" w:rsidR="00AF3A70" w:rsidRPr="00D12DC9" w:rsidRDefault="00AF3A70" w:rsidP="00AF3A70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"/>
          <w:color w:val="000000"/>
          <w:lang w:eastAsia="ko-KR"/>
        </w:rPr>
      </w:pPr>
    </w:p>
    <w:p w14:paraId="1404DD64" w14:textId="77777777" w:rsidR="00AF3A70" w:rsidRPr="00D12DC9" w:rsidRDefault="004E3635" w:rsidP="00AF3A70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"/>
          <w:color w:val="000000"/>
          <w:lang w:eastAsia="ko-KR"/>
        </w:rPr>
      </w:pPr>
      <w:r>
        <w:rPr>
          <w:rFonts w:asciiTheme="minorHAnsi" w:eastAsiaTheme="minorHAnsi" w:hAnsiTheme="minorHAnsi" w:cs="Arial"/>
          <w:b/>
          <w:bCs/>
          <w:color w:val="000000"/>
          <w:lang w:eastAsia="ko-KR"/>
        </w:rPr>
        <w:t>Microscopic Finding</w:t>
      </w:r>
      <w:r w:rsidR="00AF3A70" w:rsidRPr="00D12DC9">
        <w:rPr>
          <w:rFonts w:asciiTheme="minorHAnsi" w:eastAsiaTheme="minorHAnsi" w:hAnsiTheme="minorHAnsi" w:cs="Arial"/>
          <w:b/>
          <w:bCs/>
          <w:color w:val="000000"/>
          <w:lang w:eastAsia="ko-KR"/>
        </w:rPr>
        <w:t>:</w:t>
      </w:r>
      <w:r w:rsidR="00AF3A70" w:rsidRPr="00D12DC9">
        <w:rPr>
          <w:rFonts w:asciiTheme="minorHAnsi" w:eastAsiaTheme="minorHAnsi" w:hAnsiTheme="minorHAnsi" w:cs="Arial" w:hint="eastAsia"/>
          <w:b/>
          <w:bCs/>
          <w:color w:val="000000"/>
          <w:lang w:eastAsia="ko-KR"/>
        </w:rPr>
        <w:t xml:space="preserve"> spun sample</w:t>
      </w:r>
    </w:p>
    <w:p w14:paraId="19AE0CBD" w14:textId="4BC1C341" w:rsidR="00DC0CC9" w:rsidRPr="007D623F" w:rsidRDefault="00DC0CC9" w:rsidP="00C834E0">
      <w:pPr>
        <w:pStyle w:val="ab"/>
        <w:spacing w:after="0"/>
        <w:ind w:leftChars="0" w:left="880"/>
        <w:jc w:val="both"/>
        <w:textAlignment w:val="baseline"/>
        <w:rPr>
          <w:rFonts w:eastAsiaTheme="minorHAnsi" w:cs="굴림"/>
          <w:color w:val="000000"/>
          <w:lang w:eastAsia="ko-KR"/>
        </w:rPr>
      </w:pPr>
    </w:p>
    <w:p w14:paraId="452B661B" w14:textId="77777777" w:rsidR="00A47352" w:rsidRPr="00484DE1" w:rsidRDefault="00A47352" w:rsidP="004913CE">
      <w:pPr>
        <w:pStyle w:val="ab"/>
        <w:spacing w:after="0"/>
        <w:ind w:leftChars="0" w:left="520"/>
        <w:jc w:val="both"/>
        <w:textAlignment w:val="baseline"/>
        <w:rPr>
          <w:rFonts w:eastAsiaTheme="minorHAnsi" w:cs="굴림"/>
          <w:color w:val="000000"/>
          <w:lang w:eastAsia="ko-KR"/>
        </w:rPr>
      </w:pPr>
    </w:p>
    <w:p w14:paraId="2CF90389" w14:textId="77777777" w:rsidR="00D12DC9" w:rsidRPr="00F157B2" w:rsidRDefault="00D12DC9" w:rsidP="00AF3A70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"/>
          <w:color w:val="000000"/>
          <w:lang w:eastAsia="ko-KR"/>
        </w:rPr>
      </w:pPr>
    </w:p>
    <w:p w14:paraId="68095D8F" w14:textId="77777777" w:rsidR="00AF3A70" w:rsidRPr="00D12DC9" w:rsidRDefault="00F01369" w:rsidP="00AF3A70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"/>
          <w:color w:val="000000"/>
          <w:lang w:eastAsia="ko-KR"/>
        </w:rPr>
      </w:pPr>
      <w:r>
        <w:rPr>
          <w:rFonts w:asciiTheme="minorHAnsi" w:eastAsiaTheme="minorHAnsi" w:hAnsiTheme="minorHAnsi" w:cs="Arial"/>
          <w:b/>
          <w:bCs/>
          <w:color w:val="000000"/>
          <w:lang w:eastAsia="ko-KR"/>
        </w:rPr>
        <w:t>Diagnosis</w:t>
      </w:r>
      <w:r w:rsidR="00AF3A70" w:rsidRPr="00D12DC9">
        <w:rPr>
          <w:rFonts w:asciiTheme="minorHAnsi" w:eastAsiaTheme="minorHAnsi" w:hAnsiTheme="minorHAnsi" w:cs="Arial"/>
          <w:b/>
          <w:bCs/>
          <w:color w:val="000000"/>
          <w:lang w:eastAsia="ko-KR"/>
        </w:rPr>
        <w:t>:</w:t>
      </w:r>
    </w:p>
    <w:p w14:paraId="4A571908" w14:textId="77777777" w:rsidR="00AF3A70" w:rsidRPr="00D12DC9" w:rsidRDefault="00F01369" w:rsidP="002B2742">
      <w:pPr>
        <w:widowControl w:val="0"/>
        <w:autoSpaceDE w:val="0"/>
        <w:autoSpaceDN w:val="0"/>
        <w:adjustRightInd w:val="0"/>
        <w:spacing w:after="0"/>
        <w:ind w:firstLine="165"/>
        <w:rPr>
          <w:rFonts w:asciiTheme="minorHAnsi" w:eastAsiaTheme="minorHAnsi" w:hAnsiTheme="minorHAnsi" w:cs="Arial"/>
          <w:color w:val="000000"/>
          <w:lang w:eastAsia="ko-KR"/>
        </w:rPr>
      </w:pPr>
      <w:r>
        <w:rPr>
          <w:rFonts w:asciiTheme="minorHAnsi" w:eastAsiaTheme="minorHAnsi" w:hAnsiTheme="minorHAnsi" w:cs="Arial"/>
          <w:color w:val="000000"/>
          <w:lang w:eastAsia="ko-KR"/>
        </w:rPr>
        <w:t>Morphologic diagnosis</w:t>
      </w:r>
      <w:r w:rsidR="00AF3A70" w:rsidRPr="00D12DC9">
        <w:rPr>
          <w:rFonts w:asciiTheme="minorHAnsi" w:eastAsiaTheme="minorHAnsi" w:hAnsiTheme="minorHAnsi" w:cs="Arial"/>
          <w:color w:val="000000"/>
          <w:lang w:eastAsia="ko-KR"/>
        </w:rPr>
        <w:t xml:space="preserve">: </w:t>
      </w:r>
    </w:p>
    <w:p w14:paraId="0A6818D5" w14:textId="6CE828CB" w:rsidR="00AF3A70" w:rsidRPr="005807D0" w:rsidRDefault="00143953" w:rsidP="00C834E0">
      <w:pPr>
        <w:pStyle w:val="ab"/>
        <w:widowControl w:val="0"/>
        <w:autoSpaceDE w:val="0"/>
        <w:autoSpaceDN w:val="0"/>
        <w:adjustRightInd w:val="0"/>
        <w:spacing w:after="0"/>
        <w:ind w:leftChars="0" w:left="1560"/>
        <w:rPr>
          <w:rFonts w:asciiTheme="minorHAnsi" w:eastAsiaTheme="minorHAnsi" w:hAnsiTheme="minorHAnsi" w:cs="Arial"/>
          <w:color w:val="000000"/>
          <w:sz w:val="28"/>
          <w:lang w:eastAsia="ko-KR"/>
        </w:rPr>
      </w:pPr>
      <w:r>
        <w:rPr>
          <w:rFonts w:asciiTheme="minorHAnsi" w:eastAsiaTheme="minorHAnsi" w:hAnsiTheme="minorHAnsi" w:cs="Arial"/>
          <w:color w:val="000000"/>
          <w:sz w:val="28"/>
          <w:lang w:eastAsia="ko-KR"/>
        </w:rPr>
        <w:t xml:space="preserve">Suspected </w:t>
      </w:r>
      <w:proofErr w:type="gramStart"/>
      <w:r>
        <w:rPr>
          <w:rFonts w:asciiTheme="minorHAnsi" w:eastAsiaTheme="minorHAnsi" w:hAnsiTheme="minorHAnsi" w:cs="Arial"/>
          <w:color w:val="000000"/>
          <w:sz w:val="28"/>
          <w:lang w:eastAsia="ko-KR"/>
        </w:rPr>
        <w:t xml:space="preserve">to </w:t>
      </w:r>
      <w:bookmarkStart w:id="8" w:name="dx"/>
      <w:bookmarkEnd w:id="8"/>
      <w:r w:rsidR="00AC651C" w:rsidRPr="005807D0">
        <w:rPr>
          <w:rFonts w:asciiTheme="minorHAnsi" w:eastAsiaTheme="minorHAnsi" w:hAnsiTheme="minorHAnsi" w:cs="Arial" w:hint="eastAsia"/>
          <w:color w:val="000000"/>
          <w:sz w:val="28"/>
          <w:lang w:eastAsia="ko-KR"/>
        </w:rPr>
        <w:t xml:space="preserve"> </w:t>
      </w:r>
      <w:r w:rsidR="00904E9D" w:rsidRPr="005807D0">
        <w:rPr>
          <w:rFonts w:asciiTheme="minorHAnsi" w:eastAsiaTheme="minorHAnsi" w:hAnsiTheme="minorHAnsi" w:cs="Arial" w:hint="eastAsia"/>
          <w:color w:val="FF0000"/>
          <w:sz w:val="28"/>
          <w:lang w:eastAsia="ko-KR"/>
        </w:rPr>
        <w:t>(</w:t>
      </w:r>
      <w:proofErr w:type="gramEnd"/>
      <w:r w:rsidR="00904E9D" w:rsidRPr="005807D0">
        <w:rPr>
          <w:rFonts w:asciiTheme="minorHAnsi" w:eastAsiaTheme="minorHAnsi" w:hAnsiTheme="minorHAnsi" w:cs="Arial" w:hint="eastAsia"/>
          <w:color w:val="FF0000"/>
          <w:sz w:val="28"/>
          <w:lang w:eastAsia="ko-KR"/>
        </w:rPr>
        <w:t>S</w:t>
      </w:r>
      <w:r w:rsidR="00567F43" w:rsidRPr="005807D0">
        <w:rPr>
          <w:rFonts w:asciiTheme="minorHAnsi" w:eastAsiaTheme="minorHAnsi" w:hAnsiTheme="minorHAnsi" w:cs="Arial" w:hint="eastAsia"/>
          <w:color w:val="FF0000"/>
          <w:sz w:val="28"/>
          <w:lang w:eastAsia="ko-KR"/>
        </w:rPr>
        <w:t>ee comments)</w:t>
      </w:r>
    </w:p>
    <w:p w14:paraId="568D5D73" w14:textId="77777777" w:rsidR="00AF3A70" w:rsidRPr="00D12DC9" w:rsidRDefault="00AF3A70" w:rsidP="00AF3A70">
      <w:pPr>
        <w:widowControl w:val="0"/>
        <w:autoSpaceDE w:val="0"/>
        <w:autoSpaceDN w:val="0"/>
        <w:adjustRightInd w:val="0"/>
        <w:spacing w:after="0"/>
        <w:rPr>
          <w:rFonts w:asciiTheme="minorHAnsi" w:eastAsiaTheme="minorHAnsi" w:hAnsiTheme="minorHAnsi" w:cs="Arial"/>
          <w:color w:val="000000"/>
          <w:lang w:eastAsia="ko-KR"/>
        </w:rPr>
      </w:pPr>
    </w:p>
    <w:p w14:paraId="0846D5DA" w14:textId="77777777" w:rsidR="00904E9D" w:rsidRPr="00443280" w:rsidRDefault="00AF3A70" w:rsidP="00443280">
      <w:pPr>
        <w:spacing w:after="0"/>
        <w:ind w:firstLine="120"/>
        <w:rPr>
          <w:rFonts w:asciiTheme="minorHAnsi" w:eastAsiaTheme="minorHAnsi" w:hAnsiTheme="minorHAnsi" w:cs="Arial"/>
          <w:b/>
          <w:color w:val="000000"/>
          <w:lang w:eastAsia="ko-KR"/>
        </w:rPr>
      </w:pPr>
      <w:r w:rsidRPr="00D12DC9">
        <w:rPr>
          <w:rFonts w:asciiTheme="minorHAnsi" w:eastAsiaTheme="minorHAnsi" w:hAnsiTheme="minorHAnsi" w:cs="Arial"/>
          <w:b/>
          <w:color w:val="000000"/>
          <w:lang w:eastAsia="ko-KR"/>
        </w:rPr>
        <w:t>Comment</w:t>
      </w:r>
      <w:r w:rsidRPr="00D12DC9">
        <w:rPr>
          <w:rFonts w:asciiTheme="minorHAnsi" w:eastAsiaTheme="minorHAnsi" w:hAnsiTheme="minorHAnsi" w:cs="Arial" w:hint="eastAsia"/>
          <w:b/>
          <w:color w:val="000000"/>
          <w:lang w:eastAsia="ko-KR"/>
        </w:rPr>
        <w:t>s</w:t>
      </w:r>
      <w:r w:rsidRPr="00D12DC9">
        <w:rPr>
          <w:rFonts w:asciiTheme="minorHAnsi" w:eastAsiaTheme="minorHAnsi" w:hAnsiTheme="minorHAnsi" w:cs="Arial"/>
          <w:b/>
          <w:color w:val="000000"/>
          <w:lang w:eastAsia="ko-KR"/>
        </w:rPr>
        <w:t xml:space="preserve">: </w:t>
      </w:r>
    </w:p>
    <w:p w14:paraId="2086D434" w14:textId="2171DE99" w:rsidR="00683ED0" w:rsidRPr="00847CB6" w:rsidRDefault="00683ED0" w:rsidP="00847CB6">
      <w:pPr>
        <w:pStyle w:val="ab"/>
        <w:spacing w:after="0"/>
        <w:ind w:leftChars="0" w:left="640"/>
        <w:jc w:val="both"/>
        <w:textAlignment w:val="baseline"/>
        <w:rPr>
          <w:rFonts w:asciiTheme="majorHAnsi" w:eastAsiaTheme="majorHAnsi" w:hAnsiTheme="majorHAnsi"/>
          <w:sz w:val="20"/>
          <w:szCs w:val="20"/>
          <w:lang w:eastAsia="ko-KR"/>
        </w:rPr>
      </w:pPr>
      <w:bookmarkStart w:id="9" w:name="_GoBack"/>
      <w:bookmarkEnd w:id="9"/>
    </w:p>
    <w:sectPr w:rsidR="00683ED0" w:rsidRPr="00847CB6" w:rsidSect="00CE7008"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ED802" w14:textId="77777777" w:rsidR="0093721A" w:rsidRDefault="0093721A" w:rsidP="0022004F">
      <w:pPr>
        <w:spacing w:after="0"/>
      </w:pPr>
      <w:r>
        <w:separator/>
      </w:r>
    </w:p>
  </w:endnote>
  <w:endnote w:type="continuationSeparator" w:id="0">
    <w:p w14:paraId="5D12BE64" w14:textId="77777777" w:rsidR="0093721A" w:rsidRDefault="0093721A" w:rsidP="00220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í•œì»´ë°”íƒ•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72AB8" w14:textId="77777777" w:rsidR="0093721A" w:rsidRDefault="0093721A" w:rsidP="0022004F">
      <w:pPr>
        <w:spacing w:after="0"/>
      </w:pPr>
      <w:r>
        <w:separator/>
      </w:r>
    </w:p>
  </w:footnote>
  <w:footnote w:type="continuationSeparator" w:id="0">
    <w:p w14:paraId="59E29615" w14:textId="77777777" w:rsidR="0093721A" w:rsidRDefault="0093721A" w:rsidP="002200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E5B"/>
    <w:multiLevelType w:val="hybridMultilevel"/>
    <w:tmpl w:val="81B6877A"/>
    <w:lvl w:ilvl="0" w:tplc="4AE8150A">
      <w:numFmt w:val="bullet"/>
      <w:lvlText w:val="-"/>
      <w:lvlJc w:val="left"/>
      <w:pPr>
        <w:ind w:left="200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00"/>
      </w:pPr>
      <w:rPr>
        <w:rFonts w:ascii="Wingdings" w:hAnsi="Wingdings" w:hint="default"/>
      </w:rPr>
    </w:lvl>
  </w:abstractNum>
  <w:abstractNum w:abstractNumId="1">
    <w:nsid w:val="0E1E4425"/>
    <w:multiLevelType w:val="hybridMultilevel"/>
    <w:tmpl w:val="09EE437C"/>
    <w:lvl w:ilvl="0" w:tplc="96EEBD2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">
    <w:nsid w:val="15284639"/>
    <w:multiLevelType w:val="hybridMultilevel"/>
    <w:tmpl w:val="CBF04C6A"/>
    <w:lvl w:ilvl="0" w:tplc="117AE5C2">
      <w:start w:val="1"/>
      <w:numFmt w:val="decimal"/>
      <w:lvlText w:val="%1)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5" w:hanging="400"/>
      </w:pPr>
    </w:lvl>
    <w:lvl w:ilvl="2" w:tplc="0409001B" w:tentative="1">
      <w:start w:val="1"/>
      <w:numFmt w:val="lowerRoman"/>
      <w:lvlText w:val="%3."/>
      <w:lvlJc w:val="right"/>
      <w:pPr>
        <w:ind w:left="1615" w:hanging="400"/>
      </w:pPr>
    </w:lvl>
    <w:lvl w:ilvl="3" w:tplc="0409000F" w:tentative="1">
      <w:start w:val="1"/>
      <w:numFmt w:val="decimal"/>
      <w:lvlText w:val="%4."/>
      <w:lvlJc w:val="left"/>
      <w:pPr>
        <w:ind w:left="2015" w:hanging="400"/>
      </w:pPr>
    </w:lvl>
    <w:lvl w:ilvl="4" w:tplc="04090019" w:tentative="1">
      <w:start w:val="1"/>
      <w:numFmt w:val="upperLetter"/>
      <w:lvlText w:val="%5."/>
      <w:lvlJc w:val="left"/>
      <w:pPr>
        <w:ind w:left="2415" w:hanging="400"/>
      </w:pPr>
    </w:lvl>
    <w:lvl w:ilvl="5" w:tplc="0409001B" w:tentative="1">
      <w:start w:val="1"/>
      <w:numFmt w:val="lowerRoman"/>
      <w:lvlText w:val="%6."/>
      <w:lvlJc w:val="right"/>
      <w:pPr>
        <w:ind w:left="2815" w:hanging="400"/>
      </w:pPr>
    </w:lvl>
    <w:lvl w:ilvl="6" w:tplc="0409000F" w:tentative="1">
      <w:start w:val="1"/>
      <w:numFmt w:val="decimal"/>
      <w:lvlText w:val="%7."/>
      <w:lvlJc w:val="left"/>
      <w:pPr>
        <w:ind w:left="3215" w:hanging="400"/>
      </w:pPr>
    </w:lvl>
    <w:lvl w:ilvl="7" w:tplc="04090019" w:tentative="1">
      <w:start w:val="1"/>
      <w:numFmt w:val="upperLetter"/>
      <w:lvlText w:val="%8."/>
      <w:lvlJc w:val="left"/>
      <w:pPr>
        <w:ind w:left="3615" w:hanging="400"/>
      </w:pPr>
    </w:lvl>
    <w:lvl w:ilvl="8" w:tplc="0409001B" w:tentative="1">
      <w:start w:val="1"/>
      <w:numFmt w:val="lowerRoman"/>
      <w:lvlText w:val="%9."/>
      <w:lvlJc w:val="right"/>
      <w:pPr>
        <w:ind w:left="4015" w:hanging="400"/>
      </w:pPr>
    </w:lvl>
  </w:abstractNum>
  <w:abstractNum w:abstractNumId="3">
    <w:nsid w:val="1CAB7B4F"/>
    <w:multiLevelType w:val="hybridMultilevel"/>
    <w:tmpl w:val="E662E798"/>
    <w:lvl w:ilvl="0" w:tplc="704EF36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>
    <w:nsid w:val="296D7F38"/>
    <w:multiLevelType w:val="multilevel"/>
    <w:tmpl w:val="B4B4D118"/>
    <w:lvl w:ilvl="0">
      <w:start w:val="2"/>
      <w:numFmt w:val="decimal"/>
      <w:lvlText w:val="%1-"/>
      <w:lvlJc w:val="left"/>
      <w:pPr>
        <w:ind w:left="430" w:hanging="430"/>
      </w:pPr>
      <w:rPr>
        <w:rFonts w:asciiTheme="minorHAnsi" w:hAnsiTheme="minorHAnsi" w:cs="Arial" w:hint="default"/>
      </w:rPr>
    </w:lvl>
    <w:lvl w:ilvl="1">
      <w:start w:val="3"/>
      <w:numFmt w:val="decimal"/>
      <w:lvlText w:val="%1-%2)"/>
      <w:lvlJc w:val="left"/>
      <w:pPr>
        <w:ind w:left="880" w:hanging="720"/>
      </w:pPr>
      <w:rPr>
        <w:rFonts w:asciiTheme="minorHAnsi" w:hAnsiTheme="minorHAnsi" w:cs="Arial" w:hint="default"/>
      </w:rPr>
    </w:lvl>
    <w:lvl w:ilvl="2">
      <w:start w:val="1"/>
      <w:numFmt w:val="decimal"/>
      <w:lvlText w:val="%1-%2)%3."/>
      <w:lvlJc w:val="left"/>
      <w:pPr>
        <w:ind w:left="1040" w:hanging="720"/>
      </w:pPr>
      <w:rPr>
        <w:rFonts w:asciiTheme="minorHAnsi" w:hAnsiTheme="minorHAnsi" w:cs="Arial" w:hint="default"/>
      </w:rPr>
    </w:lvl>
    <w:lvl w:ilvl="3">
      <w:start w:val="1"/>
      <w:numFmt w:val="decimal"/>
      <w:lvlText w:val="%1-%2)%3.%4."/>
      <w:lvlJc w:val="left"/>
      <w:pPr>
        <w:ind w:left="1560" w:hanging="1080"/>
      </w:pPr>
      <w:rPr>
        <w:rFonts w:asciiTheme="minorHAnsi" w:hAnsiTheme="minorHAnsi" w:cs="Arial" w:hint="default"/>
      </w:rPr>
    </w:lvl>
    <w:lvl w:ilvl="4">
      <w:start w:val="1"/>
      <w:numFmt w:val="decimal"/>
      <w:lvlText w:val="%1-%2)%3.%4.%5."/>
      <w:lvlJc w:val="left"/>
      <w:pPr>
        <w:ind w:left="1720" w:hanging="1080"/>
      </w:pPr>
      <w:rPr>
        <w:rFonts w:asciiTheme="minorHAnsi" w:hAnsiTheme="minorHAnsi" w:cs="Arial" w:hint="default"/>
      </w:rPr>
    </w:lvl>
    <w:lvl w:ilvl="5">
      <w:start w:val="1"/>
      <w:numFmt w:val="decimal"/>
      <w:lvlText w:val="%1-%2)%3.%4.%5.%6."/>
      <w:lvlJc w:val="left"/>
      <w:pPr>
        <w:ind w:left="2240" w:hanging="1440"/>
      </w:pPr>
      <w:rPr>
        <w:rFonts w:asciiTheme="minorHAnsi" w:hAnsiTheme="minorHAnsi" w:cs="Arial" w:hint="default"/>
      </w:rPr>
    </w:lvl>
    <w:lvl w:ilvl="6">
      <w:start w:val="1"/>
      <w:numFmt w:val="decimal"/>
      <w:lvlText w:val="%1-%2)%3.%4.%5.%6.%7."/>
      <w:lvlJc w:val="left"/>
      <w:pPr>
        <w:ind w:left="2760" w:hanging="1800"/>
      </w:pPr>
      <w:rPr>
        <w:rFonts w:asciiTheme="minorHAnsi" w:hAnsiTheme="minorHAnsi" w:cs="Arial" w:hint="default"/>
      </w:rPr>
    </w:lvl>
    <w:lvl w:ilvl="7">
      <w:start w:val="1"/>
      <w:numFmt w:val="decimal"/>
      <w:lvlText w:val="%1-%2)%3.%4.%5.%6.%7.%8."/>
      <w:lvlJc w:val="left"/>
      <w:pPr>
        <w:ind w:left="2920" w:hanging="1800"/>
      </w:pPr>
      <w:rPr>
        <w:rFonts w:asciiTheme="minorHAnsi" w:hAnsiTheme="minorHAnsi" w:cs="Arial" w:hint="default"/>
      </w:rPr>
    </w:lvl>
    <w:lvl w:ilvl="8">
      <w:start w:val="1"/>
      <w:numFmt w:val="decimal"/>
      <w:lvlText w:val="%1-%2)%3.%4.%5.%6.%7.%8.%9."/>
      <w:lvlJc w:val="left"/>
      <w:pPr>
        <w:ind w:left="3440" w:hanging="2160"/>
      </w:pPr>
      <w:rPr>
        <w:rFonts w:asciiTheme="minorHAnsi" w:hAnsiTheme="minorHAnsi" w:cs="Arial" w:hint="default"/>
      </w:rPr>
    </w:lvl>
  </w:abstractNum>
  <w:abstractNum w:abstractNumId="5">
    <w:nsid w:val="2E413591"/>
    <w:multiLevelType w:val="hybridMultilevel"/>
    <w:tmpl w:val="7BFE5148"/>
    <w:lvl w:ilvl="0" w:tplc="17C8B5D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6">
    <w:nsid w:val="2F4C33F4"/>
    <w:multiLevelType w:val="multilevel"/>
    <w:tmpl w:val="CC52FE68"/>
    <w:lvl w:ilvl="0">
      <w:start w:val="2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="Arial" w:hint="default"/>
        <w:color w:val="000000"/>
      </w:rPr>
    </w:lvl>
    <w:lvl w:ilvl="1">
      <w:start w:val="3"/>
      <w:numFmt w:val="decimal"/>
      <w:lvlText w:val="%1-%2)"/>
      <w:lvlJc w:val="left"/>
      <w:pPr>
        <w:ind w:left="1000" w:hanging="720"/>
      </w:pPr>
      <w:rPr>
        <w:rFonts w:asciiTheme="minorHAnsi" w:eastAsiaTheme="minorHAnsi" w:hAnsiTheme="minorHAnsi" w:cs="Arial" w:hint="default"/>
        <w:color w:val="000000"/>
      </w:rPr>
    </w:lvl>
    <w:lvl w:ilvl="2">
      <w:start w:val="1"/>
      <w:numFmt w:val="decimal"/>
      <w:lvlText w:val="%1-%2)%3."/>
      <w:lvlJc w:val="left"/>
      <w:pPr>
        <w:ind w:left="1280" w:hanging="720"/>
      </w:pPr>
      <w:rPr>
        <w:rFonts w:asciiTheme="minorHAnsi" w:eastAsiaTheme="minorHAnsi" w:hAnsiTheme="minorHAnsi" w:cs="Arial" w:hint="default"/>
        <w:color w:val="000000"/>
      </w:rPr>
    </w:lvl>
    <w:lvl w:ilvl="3">
      <w:start w:val="1"/>
      <w:numFmt w:val="decimal"/>
      <w:lvlText w:val="%1-%2)%3.%4."/>
      <w:lvlJc w:val="left"/>
      <w:pPr>
        <w:ind w:left="1560" w:hanging="720"/>
      </w:pPr>
      <w:rPr>
        <w:rFonts w:asciiTheme="minorHAnsi" w:eastAsiaTheme="minorHAnsi" w:hAnsiTheme="minorHAnsi" w:cs="Arial" w:hint="default"/>
        <w:color w:val="000000"/>
      </w:rPr>
    </w:lvl>
    <w:lvl w:ilvl="4">
      <w:start w:val="1"/>
      <w:numFmt w:val="decimal"/>
      <w:lvlText w:val="%1-%2)%3.%4.%5."/>
      <w:lvlJc w:val="left"/>
      <w:pPr>
        <w:ind w:left="2200" w:hanging="1080"/>
      </w:pPr>
      <w:rPr>
        <w:rFonts w:asciiTheme="minorHAnsi" w:eastAsiaTheme="minorHAnsi" w:hAnsiTheme="minorHAnsi" w:cs="Arial" w:hint="default"/>
        <w:color w:val="000000"/>
      </w:rPr>
    </w:lvl>
    <w:lvl w:ilvl="5">
      <w:start w:val="1"/>
      <w:numFmt w:val="decimal"/>
      <w:lvlText w:val="%1-%2)%3.%4.%5.%6."/>
      <w:lvlJc w:val="left"/>
      <w:pPr>
        <w:ind w:left="2480" w:hanging="1080"/>
      </w:pPr>
      <w:rPr>
        <w:rFonts w:asciiTheme="minorHAnsi" w:eastAsiaTheme="minorHAnsi" w:hAnsiTheme="minorHAnsi" w:cs="Arial" w:hint="default"/>
        <w:color w:val="000000"/>
      </w:rPr>
    </w:lvl>
    <w:lvl w:ilvl="6">
      <w:start w:val="1"/>
      <w:numFmt w:val="decimal"/>
      <w:lvlText w:val="%1-%2)%3.%4.%5.%6.%7."/>
      <w:lvlJc w:val="left"/>
      <w:pPr>
        <w:ind w:left="3120" w:hanging="1440"/>
      </w:pPr>
      <w:rPr>
        <w:rFonts w:asciiTheme="minorHAnsi" w:eastAsiaTheme="minorHAnsi" w:hAnsiTheme="minorHAnsi" w:cs="Arial" w:hint="default"/>
        <w:color w:val="000000"/>
      </w:rPr>
    </w:lvl>
    <w:lvl w:ilvl="7">
      <w:start w:val="1"/>
      <w:numFmt w:val="decimal"/>
      <w:lvlText w:val="%1-%2)%3.%4.%5.%6.%7.%8."/>
      <w:lvlJc w:val="left"/>
      <w:pPr>
        <w:ind w:left="3400" w:hanging="1440"/>
      </w:pPr>
      <w:rPr>
        <w:rFonts w:asciiTheme="minorHAnsi" w:eastAsiaTheme="minorHAnsi" w:hAnsiTheme="minorHAnsi" w:cs="Arial" w:hint="default"/>
        <w:color w:val="000000"/>
      </w:rPr>
    </w:lvl>
    <w:lvl w:ilvl="8">
      <w:start w:val="1"/>
      <w:numFmt w:val="decimal"/>
      <w:lvlText w:val="%1-%2)%3.%4.%5.%6.%7.%8.%9."/>
      <w:lvlJc w:val="left"/>
      <w:pPr>
        <w:ind w:left="4040" w:hanging="1800"/>
      </w:pPr>
      <w:rPr>
        <w:rFonts w:asciiTheme="minorHAnsi" w:eastAsiaTheme="minorHAnsi" w:hAnsiTheme="minorHAnsi" w:cs="Arial" w:hint="default"/>
        <w:color w:val="000000"/>
      </w:rPr>
    </w:lvl>
  </w:abstractNum>
  <w:abstractNum w:abstractNumId="7">
    <w:nsid w:val="419372E2"/>
    <w:multiLevelType w:val="multilevel"/>
    <w:tmpl w:val="37063D78"/>
    <w:lvl w:ilvl="0">
      <w:start w:val="2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-%2)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880" w:hanging="2160"/>
      </w:pPr>
      <w:rPr>
        <w:rFonts w:hint="default"/>
      </w:rPr>
    </w:lvl>
  </w:abstractNum>
  <w:abstractNum w:abstractNumId="8">
    <w:nsid w:val="4658507A"/>
    <w:multiLevelType w:val="hybridMultilevel"/>
    <w:tmpl w:val="21123832"/>
    <w:lvl w:ilvl="0" w:tplc="27684F1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9">
    <w:nsid w:val="49620A9A"/>
    <w:multiLevelType w:val="hybridMultilevel"/>
    <w:tmpl w:val="09986450"/>
    <w:lvl w:ilvl="0" w:tplc="3C0C162C">
      <w:start w:val="1"/>
      <w:numFmt w:val="decimal"/>
      <w:lvlText w:val="%1)"/>
      <w:lvlJc w:val="left"/>
      <w:pPr>
        <w:ind w:left="640" w:hanging="360"/>
      </w:pPr>
      <w:rPr>
        <w:rFonts w:asciiTheme="minorHAnsi" w:eastAsiaTheme="minorHAnsi" w:hAnsiTheme="minorHAnsi"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0">
    <w:nsid w:val="582E205E"/>
    <w:multiLevelType w:val="hybridMultilevel"/>
    <w:tmpl w:val="ACC6D6EE"/>
    <w:lvl w:ilvl="0" w:tplc="8B5A779A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1">
    <w:nsid w:val="5ABB791A"/>
    <w:multiLevelType w:val="hybridMultilevel"/>
    <w:tmpl w:val="2F1CBD32"/>
    <w:lvl w:ilvl="0" w:tplc="7958AC5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2">
    <w:nsid w:val="674512C7"/>
    <w:multiLevelType w:val="hybridMultilevel"/>
    <w:tmpl w:val="FCEEC2F6"/>
    <w:lvl w:ilvl="0" w:tplc="91307586">
      <w:start w:val="1"/>
      <w:numFmt w:val="decimal"/>
      <w:lvlText w:val="%1)"/>
      <w:lvlJc w:val="left"/>
      <w:pPr>
        <w:ind w:left="927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3">
    <w:nsid w:val="68E8608E"/>
    <w:multiLevelType w:val="hybridMultilevel"/>
    <w:tmpl w:val="7F12497E"/>
    <w:lvl w:ilvl="0" w:tplc="E04C3F1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14">
    <w:nsid w:val="7FF05FA7"/>
    <w:multiLevelType w:val="hybridMultilevel"/>
    <w:tmpl w:val="004A4D22"/>
    <w:lvl w:ilvl="0" w:tplc="3494715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5"/>
  </w:num>
  <w:num w:numId="5">
    <w:abstractNumId w:val="13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12"/>
  </w:num>
  <w:num w:numId="11">
    <w:abstractNumId w:val="11"/>
  </w:num>
  <w:num w:numId="12">
    <w:abstractNumId w:val="7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bordersDoNotSurroundHeader/>
  <w:bordersDoNotSurroundFooter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10"/>
    <w:rsid w:val="00000D02"/>
    <w:rsid w:val="00002277"/>
    <w:rsid w:val="00002763"/>
    <w:rsid w:val="00003A0E"/>
    <w:rsid w:val="00005353"/>
    <w:rsid w:val="00005A4E"/>
    <w:rsid w:val="00005AA8"/>
    <w:rsid w:val="000062C5"/>
    <w:rsid w:val="00006D6F"/>
    <w:rsid w:val="0000706C"/>
    <w:rsid w:val="0001011D"/>
    <w:rsid w:val="00010A40"/>
    <w:rsid w:val="00010ABF"/>
    <w:rsid w:val="000118EB"/>
    <w:rsid w:val="00012ADE"/>
    <w:rsid w:val="00013100"/>
    <w:rsid w:val="000149CB"/>
    <w:rsid w:val="0001560F"/>
    <w:rsid w:val="000169A1"/>
    <w:rsid w:val="00016FA1"/>
    <w:rsid w:val="00021219"/>
    <w:rsid w:val="00021D15"/>
    <w:rsid w:val="00022F2D"/>
    <w:rsid w:val="00024080"/>
    <w:rsid w:val="00026BA9"/>
    <w:rsid w:val="000270F2"/>
    <w:rsid w:val="0003190F"/>
    <w:rsid w:val="000326FA"/>
    <w:rsid w:val="00032C9B"/>
    <w:rsid w:val="00032D44"/>
    <w:rsid w:val="000330DB"/>
    <w:rsid w:val="00036B96"/>
    <w:rsid w:val="00037570"/>
    <w:rsid w:val="00037CA1"/>
    <w:rsid w:val="0004002B"/>
    <w:rsid w:val="00041FFF"/>
    <w:rsid w:val="00042BB7"/>
    <w:rsid w:val="0004359A"/>
    <w:rsid w:val="0004413A"/>
    <w:rsid w:val="00044153"/>
    <w:rsid w:val="0004481A"/>
    <w:rsid w:val="00044983"/>
    <w:rsid w:val="000452E1"/>
    <w:rsid w:val="000503DB"/>
    <w:rsid w:val="000511CF"/>
    <w:rsid w:val="000512DE"/>
    <w:rsid w:val="00052855"/>
    <w:rsid w:val="00053D19"/>
    <w:rsid w:val="00054DF2"/>
    <w:rsid w:val="000555BE"/>
    <w:rsid w:val="00055770"/>
    <w:rsid w:val="00056382"/>
    <w:rsid w:val="00056726"/>
    <w:rsid w:val="000572DA"/>
    <w:rsid w:val="00061EDC"/>
    <w:rsid w:val="0006207F"/>
    <w:rsid w:val="000620B5"/>
    <w:rsid w:val="000628D3"/>
    <w:rsid w:val="00062B1B"/>
    <w:rsid w:val="00062EDA"/>
    <w:rsid w:val="0006301D"/>
    <w:rsid w:val="000635C1"/>
    <w:rsid w:val="0006399E"/>
    <w:rsid w:val="000648A2"/>
    <w:rsid w:val="0006645D"/>
    <w:rsid w:val="00066C65"/>
    <w:rsid w:val="00066D20"/>
    <w:rsid w:val="000700BC"/>
    <w:rsid w:val="0007043F"/>
    <w:rsid w:val="00070B5A"/>
    <w:rsid w:val="00071ABE"/>
    <w:rsid w:val="000725F2"/>
    <w:rsid w:val="000728BF"/>
    <w:rsid w:val="00073162"/>
    <w:rsid w:val="00073E20"/>
    <w:rsid w:val="0007417B"/>
    <w:rsid w:val="0007528D"/>
    <w:rsid w:val="00077246"/>
    <w:rsid w:val="000775E2"/>
    <w:rsid w:val="0007775F"/>
    <w:rsid w:val="000779CA"/>
    <w:rsid w:val="00077F46"/>
    <w:rsid w:val="000818E0"/>
    <w:rsid w:val="00083AD5"/>
    <w:rsid w:val="00084038"/>
    <w:rsid w:val="00085EEC"/>
    <w:rsid w:val="00086C9C"/>
    <w:rsid w:val="00087E1C"/>
    <w:rsid w:val="00090F1E"/>
    <w:rsid w:val="00091318"/>
    <w:rsid w:val="000917FB"/>
    <w:rsid w:val="00091A94"/>
    <w:rsid w:val="00092D2E"/>
    <w:rsid w:val="00094AF4"/>
    <w:rsid w:val="00095DDD"/>
    <w:rsid w:val="00095EF6"/>
    <w:rsid w:val="00095F5B"/>
    <w:rsid w:val="000A0C02"/>
    <w:rsid w:val="000A1D37"/>
    <w:rsid w:val="000A3BE3"/>
    <w:rsid w:val="000A4D47"/>
    <w:rsid w:val="000A509C"/>
    <w:rsid w:val="000A66F1"/>
    <w:rsid w:val="000A6881"/>
    <w:rsid w:val="000A6FD6"/>
    <w:rsid w:val="000A750C"/>
    <w:rsid w:val="000A7CB4"/>
    <w:rsid w:val="000B0281"/>
    <w:rsid w:val="000B0853"/>
    <w:rsid w:val="000B2694"/>
    <w:rsid w:val="000B4827"/>
    <w:rsid w:val="000B4FF8"/>
    <w:rsid w:val="000B5C64"/>
    <w:rsid w:val="000B5E07"/>
    <w:rsid w:val="000B5F4D"/>
    <w:rsid w:val="000B607D"/>
    <w:rsid w:val="000B63D5"/>
    <w:rsid w:val="000C2E97"/>
    <w:rsid w:val="000C3E5E"/>
    <w:rsid w:val="000C44B1"/>
    <w:rsid w:val="000C72D1"/>
    <w:rsid w:val="000C7DD4"/>
    <w:rsid w:val="000C7E53"/>
    <w:rsid w:val="000D0294"/>
    <w:rsid w:val="000D0801"/>
    <w:rsid w:val="000D2934"/>
    <w:rsid w:val="000D304F"/>
    <w:rsid w:val="000D5143"/>
    <w:rsid w:val="000D535B"/>
    <w:rsid w:val="000D5FB9"/>
    <w:rsid w:val="000D6669"/>
    <w:rsid w:val="000D6CE5"/>
    <w:rsid w:val="000E1891"/>
    <w:rsid w:val="000E2C61"/>
    <w:rsid w:val="000E3536"/>
    <w:rsid w:val="000E36AE"/>
    <w:rsid w:val="000E6B47"/>
    <w:rsid w:val="000E7D6F"/>
    <w:rsid w:val="000F201F"/>
    <w:rsid w:val="000F33E9"/>
    <w:rsid w:val="000F54A4"/>
    <w:rsid w:val="000F6A2D"/>
    <w:rsid w:val="00101999"/>
    <w:rsid w:val="00101AEF"/>
    <w:rsid w:val="00101C1B"/>
    <w:rsid w:val="00102845"/>
    <w:rsid w:val="0010288E"/>
    <w:rsid w:val="00107740"/>
    <w:rsid w:val="001079FB"/>
    <w:rsid w:val="0011042F"/>
    <w:rsid w:val="00110595"/>
    <w:rsid w:val="001127EC"/>
    <w:rsid w:val="00116263"/>
    <w:rsid w:val="00116287"/>
    <w:rsid w:val="00116C65"/>
    <w:rsid w:val="00122CC1"/>
    <w:rsid w:val="00124237"/>
    <w:rsid w:val="00124669"/>
    <w:rsid w:val="00125C17"/>
    <w:rsid w:val="00125FCC"/>
    <w:rsid w:val="00130391"/>
    <w:rsid w:val="00130CEE"/>
    <w:rsid w:val="00131021"/>
    <w:rsid w:val="0013116F"/>
    <w:rsid w:val="00131416"/>
    <w:rsid w:val="00131679"/>
    <w:rsid w:val="00131AE0"/>
    <w:rsid w:val="00131F7E"/>
    <w:rsid w:val="00132098"/>
    <w:rsid w:val="001339CA"/>
    <w:rsid w:val="00135439"/>
    <w:rsid w:val="001357ED"/>
    <w:rsid w:val="00136954"/>
    <w:rsid w:val="001370A3"/>
    <w:rsid w:val="001403C5"/>
    <w:rsid w:val="00140C9C"/>
    <w:rsid w:val="001410D5"/>
    <w:rsid w:val="001412C4"/>
    <w:rsid w:val="001413EB"/>
    <w:rsid w:val="00141702"/>
    <w:rsid w:val="00142112"/>
    <w:rsid w:val="00142114"/>
    <w:rsid w:val="001436EC"/>
    <w:rsid w:val="00143953"/>
    <w:rsid w:val="00143E7F"/>
    <w:rsid w:val="0014423A"/>
    <w:rsid w:val="001450FA"/>
    <w:rsid w:val="0014566E"/>
    <w:rsid w:val="0014588F"/>
    <w:rsid w:val="001462BD"/>
    <w:rsid w:val="0014709B"/>
    <w:rsid w:val="00147221"/>
    <w:rsid w:val="00150B2C"/>
    <w:rsid w:val="00151262"/>
    <w:rsid w:val="00160C0C"/>
    <w:rsid w:val="001612F2"/>
    <w:rsid w:val="00161AC9"/>
    <w:rsid w:val="00163078"/>
    <w:rsid w:val="001650D4"/>
    <w:rsid w:val="00166771"/>
    <w:rsid w:val="00166A2A"/>
    <w:rsid w:val="001700F2"/>
    <w:rsid w:val="001706A6"/>
    <w:rsid w:val="00171BF1"/>
    <w:rsid w:val="001742C1"/>
    <w:rsid w:val="001747E4"/>
    <w:rsid w:val="001757A9"/>
    <w:rsid w:val="00175A0D"/>
    <w:rsid w:val="00176389"/>
    <w:rsid w:val="00177541"/>
    <w:rsid w:val="00177D21"/>
    <w:rsid w:val="00180FE7"/>
    <w:rsid w:val="001836D9"/>
    <w:rsid w:val="001836DD"/>
    <w:rsid w:val="001838F0"/>
    <w:rsid w:val="00185886"/>
    <w:rsid w:val="00192351"/>
    <w:rsid w:val="00192DC1"/>
    <w:rsid w:val="001937D7"/>
    <w:rsid w:val="00193BA6"/>
    <w:rsid w:val="00193ECD"/>
    <w:rsid w:val="00194430"/>
    <w:rsid w:val="001A0095"/>
    <w:rsid w:val="001A01A5"/>
    <w:rsid w:val="001A14CC"/>
    <w:rsid w:val="001A1A5E"/>
    <w:rsid w:val="001A1AE9"/>
    <w:rsid w:val="001A22FC"/>
    <w:rsid w:val="001A448A"/>
    <w:rsid w:val="001A6169"/>
    <w:rsid w:val="001A6C2B"/>
    <w:rsid w:val="001A7047"/>
    <w:rsid w:val="001A757D"/>
    <w:rsid w:val="001A7787"/>
    <w:rsid w:val="001A7FC2"/>
    <w:rsid w:val="001B027D"/>
    <w:rsid w:val="001B02FC"/>
    <w:rsid w:val="001B0E0C"/>
    <w:rsid w:val="001B1CB2"/>
    <w:rsid w:val="001B2163"/>
    <w:rsid w:val="001B23C1"/>
    <w:rsid w:val="001B33D4"/>
    <w:rsid w:val="001B38F0"/>
    <w:rsid w:val="001B3D2C"/>
    <w:rsid w:val="001B4568"/>
    <w:rsid w:val="001B4C02"/>
    <w:rsid w:val="001B4E53"/>
    <w:rsid w:val="001B632F"/>
    <w:rsid w:val="001C01D9"/>
    <w:rsid w:val="001C0893"/>
    <w:rsid w:val="001C0B5D"/>
    <w:rsid w:val="001C1F7D"/>
    <w:rsid w:val="001C242D"/>
    <w:rsid w:val="001D1724"/>
    <w:rsid w:val="001D2A5F"/>
    <w:rsid w:val="001D45DC"/>
    <w:rsid w:val="001D4A52"/>
    <w:rsid w:val="001D50B3"/>
    <w:rsid w:val="001D625A"/>
    <w:rsid w:val="001D6951"/>
    <w:rsid w:val="001D6CF8"/>
    <w:rsid w:val="001D7394"/>
    <w:rsid w:val="001D7F1B"/>
    <w:rsid w:val="001E0E8C"/>
    <w:rsid w:val="001E17E3"/>
    <w:rsid w:val="001E1EAD"/>
    <w:rsid w:val="001E2FF7"/>
    <w:rsid w:val="001E56B8"/>
    <w:rsid w:val="001E59D0"/>
    <w:rsid w:val="001E5A79"/>
    <w:rsid w:val="001E7C11"/>
    <w:rsid w:val="001F0994"/>
    <w:rsid w:val="001F0AAB"/>
    <w:rsid w:val="001F0EBD"/>
    <w:rsid w:val="001F1749"/>
    <w:rsid w:val="001F1B54"/>
    <w:rsid w:val="001F2AB6"/>
    <w:rsid w:val="001F3C1B"/>
    <w:rsid w:val="001F3CCA"/>
    <w:rsid w:val="00201006"/>
    <w:rsid w:val="0020190D"/>
    <w:rsid w:val="00201AAF"/>
    <w:rsid w:val="0020217B"/>
    <w:rsid w:val="002034BE"/>
    <w:rsid w:val="00203D51"/>
    <w:rsid w:val="00204DC8"/>
    <w:rsid w:val="002065C3"/>
    <w:rsid w:val="00210C81"/>
    <w:rsid w:val="002115F8"/>
    <w:rsid w:val="00211630"/>
    <w:rsid w:val="00211B37"/>
    <w:rsid w:val="00212EB4"/>
    <w:rsid w:val="00213C3D"/>
    <w:rsid w:val="00214295"/>
    <w:rsid w:val="00214F7F"/>
    <w:rsid w:val="0021710F"/>
    <w:rsid w:val="00217A68"/>
    <w:rsid w:val="00217C5C"/>
    <w:rsid w:val="0022004F"/>
    <w:rsid w:val="00220349"/>
    <w:rsid w:val="00225A5F"/>
    <w:rsid w:val="00226C67"/>
    <w:rsid w:val="00227D3E"/>
    <w:rsid w:val="0023160E"/>
    <w:rsid w:val="0023399A"/>
    <w:rsid w:val="00236BB9"/>
    <w:rsid w:val="00236DCA"/>
    <w:rsid w:val="00237398"/>
    <w:rsid w:val="00240822"/>
    <w:rsid w:val="00240EF2"/>
    <w:rsid w:val="002416B5"/>
    <w:rsid w:val="002437C4"/>
    <w:rsid w:val="002455A5"/>
    <w:rsid w:val="00246758"/>
    <w:rsid w:val="002509EE"/>
    <w:rsid w:val="00250CAB"/>
    <w:rsid w:val="002545C3"/>
    <w:rsid w:val="00257E23"/>
    <w:rsid w:val="002603CC"/>
    <w:rsid w:val="00260C60"/>
    <w:rsid w:val="002616E3"/>
    <w:rsid w:val="002623AA"/>
    <w:rsid w:val="002630C5"/>
    <w:rsid w:val="00263F48"/>
    <w:rsid w:val="0026412E"/>
    <w:rsid w:val="00264334"/>
    <w:rsid w:val="0026444B"/>
    <w:rsid w:val="00265090"/>
    <w:rsid w:val="00270947"/>
    <w:rsid w:val="00270D6D"/>
    <w:rsid w:val="00271366"/>
    <w:rsid w:val="00271A14"/>
    <w:rsid w:val="00271CAC"/>
    <w:rsid w:val="00271EE6"/>
    <w:rsid w:val="00274703"/>
    <w:rsid w:val="00274FD1"/>
    <w:rsid w:val="002752C1"/>
    <w:rsid w:val="002756DD"/>
    <w:rsid w:val="00275ED5"/>
    <w:rsid w:val="00276472"/>
    <w:rsid w:val="002764CF"/>
    <w:rsid w:val="00276A45"/>
    <w:rsid w:val="00276D10"/>
    <w:rsid w:val="002779D4"/>
    <w:rsid w:val="00277DCE"/>
    <w:rsid w:val="00280DF3"/>
    <w:rsid w:val="002820EF"/>
    <w:rsid w:val="00282935"/>
    <w:rsid w:val="002829E9"/>
    <w:rsid w:val="00283120"/>
    <w:rsid w:val="00285257"/>
    <w:rsid w:val="00285D01"/>
    <w:rsid w:val="002879AC"/>
    <w:rsid w:val="00290148"/>
    <w:rsid w:val="00290416"/>
    <w:rsid w:val="00290D9F"/>
    <w:rsid w:val="00291860"/>
    <w:rsid w:val="00291B4C"/>
    <w:rsid w:val="00292175"/>
    <w:rsid w:val="002936AB"/>
    <w:rsid w:val="00293B55"/>
    <w:rsid w:val="002947DE"/>
    <w:rsid w:val="0029492F"/>
    <w:rsid w:val="00295408"/>
    <w:rsid w:val="00296AC3"/>
    <w:rsid w:val="00297AD4"/>
    <w:rsid w:val="002A04D1"/>
    <w:rsid w:val="002A1C76"/>
    <w:rsid w:val="002A2F30"/>
    <w:rsid w:val="002A3387"/>
    <w:rsid w:val="002A4014"/>
    <w:rsid w:val="002A5556"/>
    <w:rsid w:val="002A6925"/>
    <w:rsid w:val="002A6ACD"/>
    <w:rsid w:val="002B0D1F"/>
    <w:rsid w:val="002B0FBA"/>
    <w:rsid w:val="002B19ED"/>
    <w:rsid w:val="002B200D"/>
    <w:rsid w:val="002B2742"/>
    <w:rsid w:val="002B379C"/>
    <w:rsid w:val="002B37F0"/>
    <w:rsid w:val="002B54C5"/>
    <w:rsid w:val="002B7634"/>
    <w:rsid w:val="002B77F8"/>
    <w:rsid w:val="002B783F"/>
    <w:rsid w:val="002C051B"/>
    <w:rsid w:val="002C1913"/>
    <w:rsid w:val="002C3519"/>
    <w:rsid w:val="002C46A0"/>
    <w:rsid w:val="002C61AF"/>
    <w:rsid w:val="002C77AF"/>
    <w:rsid w:val="002C7CE7"/>
    <w:rsid w:val="002D02BC"/>
    <w:rsid w:val="002D16F5"/>
    <w:rsid w:val="002D2006"/>
    <w:rsid w:val="002D23AC"/>
    <w:rsid w:val="002D37E2"/>
    <w:rsid w:val="002D40FB"/>
    <w:rsid w:val="002D436F"/>
    <w:rsid w:val="002D5BE5"/>
    <w:rsid w:val="002D6692"/>
    <w:rsid w:val="002D73DD"/>
    <w:rsid w:val="002D74FF"/>
    <w:rsid w:val="002D75A6"/>
    <w:rsid w:val="002D7612"/>
    <w:rsid w:val="002D7D27"/>
    <w:rsid w:val="002E0B9D"/>
    <w:rsid w:val="002E1385"/>
    <w:rsid w:val="002E4C58"/>
    <w:rsid w:val="002E5006"/>
    <w:rsid w:val="002E707B"/>
    <w:rsid w:val="002E7B54"/>
    <w:rsid w:val="002F093C"/>
    <w:rsid w:val="002F0A32"/>
    <w:rsid w:val="002F18C2"/>
    <w:rsid w:val="002F2927"/>
    <w:rsid w:val="002F533A"/>
    <w:rsid w:val="002F5A2B"/>
    <w:rsid w:val="002F6A00"/>
    <w:rsid w:val="002F7048"/>
    <w:rsid w:val="002F7116"/>
    <w:rsid w:val="00300471"/>
    <w:rsid w:val="00301D5D"/>
    <w:rsid w:val="003046AB"/>
    <w:rsid w:val="00304DB9"/>
    <w:rsid w:val="00305018"/>
    <w:rsid w:val="003066A0"/>
    <w:rsid w:val="003071FA"/>
    <w:rsid w:val="0031122A"/>
    <w:rsid w:val="003122F8"/>
    <w:rsid w:val="003127DD"/>
    <w:rsid w:val="00312B00"/>
    <w:rsid w:val="0031540B"/>
    <w:rsid w:val="00316BE8"/>
    <w:rsid w:val="00320D09"/>
    <w:rsid w:val="00320E99"/>
    <w:rsid w:val="003232DB"/>
    <w:rsid w:val="00324C0E"/>
    <w:rsid w:val="00326F8A"/>
    <w:rsid w:val="003306C4"/>
    <w:rsid w:val="003316F9"/>
    <w:rsid w:val="00331D67"/>
    <w:rsid w:val="00332583"/>
    <w:rsid w:val="00332C78"/>
    <w:rsid w:val="00332DFB"/>
    <w:rsid w:val="003332E5"/>
    <w:rsid w:val="00333A92"/>
    <w:rsid w:val="00333B10"/>
    <w:rsid w:val="003340E7"/>
    <w:rsid w:val="0033422E"/>
    <w:rsid w:val="00335CA2"/>
    <w:rsid w:val="0033718C"/>
    <w:rsid w:val="00337E63"/>
    <w:rsid w:val="003401AA"/>
    <w:rsid w:val="003415C1"/>
    <w:rsid w:val="00341D7D"/>
    <w:rsid w:val="00342B00"/>
    <w:rsid w:val="00343006"/>
    <w:rsid w:val="00345F87"/>
    <w:rsid w:val="003464E7"/>
    <w:rsid w:val="0034713C"/>
    <w:rsid w:val="00347354"/>
    <w:rsid w:val="0035203A"/>
    <w:rsid w:val="00352CDF"/>
    <w:rsid w:val="003549B3"/>
    <w:rsid w:val="003574B2"/>
    <w:rsid w:val="003575B2"/>
    <w:rsid w:val="0035773A"/>
    <w:rsid w:val="00357C1A"/>
    <w:rsid w:val="00361A76"/>
    <w:rsid w:val="003622D0"/>
    <w:rsid w:val="00363EBB"/>
    <w:rsid w:val="00366B21"/>
    <w:rsid w:val="003720C1"/>
    <w:rsid w:val="003724F9"/>
    <w:rsid w:val="00373676"/>
    <w:rsid w:val="00373AF4"/>
    <w:rsid w:val="00373B50"/>
    <w:rsid w:val="00376A7B"/>
    <w:rsid w:val="0038137F"/>
    <w:rsid w:val="00381D84"/>
    <w:rsid w:val="00381D97"/>
    <w:rsid w:val="00382364"/>
    <w:rsid w:val="00384C8A"/>
    <w:rsid w:val="00386B26"/>
    <w:rsid w:val="0038738B"/>
    <w:rsid w:val="0038760C"/>
    <w:rsid w:val="0039041D"/>
    <w:rsid w:val="00390E3B"/>
    <w:rsid w:val="00391F3B"/>
    <w:rsid w:val="00392690"/>
    <w:rsid w:val="00394229"/>
    <w:rsid w:val="00396282"/>
    <w:rsid w:val="003973A0"/>
    <w:rsid w:val="0039744D"/>
    <w:rsid w:val="003A0F57"/>
    <w:rsid w:val="003A32E0"/>
    <w:rsid w:val="003A4C91"/>
    <w:rsid w:val="003A55ED"/>
    <w:rsid w:val="003A6FD2"/>
    <w:rsid w:val="003B0180"/>
    <w:rsid w:val="003B07CA"/>
    <w:rsid w:val="003B0D5C"/>
    <w:rsid w:val="003B13A8"/>
    <w:rsid w:val="003B254B"/>
    <w:rsid w:val="003B4173"/>
    <w:rsid w:val="003B5038"/>
    <w:rsid w:val="003B6809"/>
    <w:rsid w:val="003B6BF2"/>
    <w:rsid w:val="003B7508"/>
    <w:rsid w:val="003B766C"/>
    <w:rsid w:val="003C02D1"/>
    <w:rsid w:val="003C2FC5"/>
    <w:rsid w:val="003C3D82"/>
    <w:rsid w:val="003C3FB0"/>
    <w:rsid w:val="003C46B7"/>
    <w:rsid w:val="003C52B3"/>
    <w:rsid w:val="003C5389"/>
    <w:rsid w:val="003C6995"/>
    <w:rsid w:val="003C7BBF"/>
    <w:rsid w:val="003D0844"/>
    <w:rsid w:val="003D152F"/>
    <w:rsid w:val="003D3771"/>
    <w:rsid w:val="003D4D4C"/>
    <w:rsid w:val="003D4FB0"/>
    <w:rsid w:val="003D58A9"/>
    <w:rsid w:val="003D759C"/>
    <w:rsid w:val="003E0316"/>
    <w:rsid w:val="003E0B81"/>
    <w:rsid w:val="003E0F10"/>
    <w:rsid w:val="003E17A5"/>
    <w:rsid w:val="003E2982"/>
    <w:rsid w:val="003E6198"/>
    <w:rsid w:val="003E6947"/>
    <w:rsid w:val="003E69EE"/>
    <w:rsid w:val="003F068A"/>
    <w:rsid w:val="003F0AF7"/>
    <w:rsid w:val="003F12C4"/>
    <w:rsid w:val="003F1C90"/>
    <w:rsid w:val="003F3AC0"/>
    <w:rsid w:val="003F5099"/>
    <w:rsid w:val="003F5556"/>
    <w:rsid w:val="003F5E56"/>
    <w:rsid w:val="003F6118"/>
    <w:rsid w:val="003F79BD"/>
    <w:rsid w:val="00400C8C"/>
    <w:rsid w:val="004012AC"/>
    <w:rsid w:val="0040221E"/>
    <w:rsid w:val="00402663"/>
    <w:rsid w:val="004048B1"/>
    <w:rsid w:val="00405265"/>
    <w:rsid w:val="004055AE"/>
    <w:rsid w:val="0041061C"/>
    <w:rsid w:val="0041080A"/>
    <w:rsid w:val="00411056"/>
    <w:rsid w:val="004112DB"/>
    <w:rsid w:val="004115C4"/>
    <w:rsid w:val="00411A6A"/>
    <w:rsid w:val="004138EB"/>
    <w:rsid w:val="00414FD4"/>
    <w:rsid w:val="004160EF"/>
    <w:rsid w:val="0041634C"/>
    <w:rsid w:val="00416973"/>
    <w:rsid w:val="00417F61"/>
    <w:rsid w:val="00420077"/>
    <w:rsid w:val="0042068C"/>
    <w:rsid w:val="00423108"/>
    <w:rsid w:val="00423506"/>
    <w:rsid w:val="00423FE4"/>
    <w:rsid w:val="004249DF"/>
    <w:rsid w:val="00425958"/>
    <w:rsid w:val="0042615B"/>
    <w:rsid w:val="0042639D"/>
    <w:rsid w:val="00427078"/>
    <w:rsid w:val="00427A83"/>
    <w:rsid w:val="00431B53"/>
    <w:rsid w:val="00432BE0"/>
    <w:rsid w:val="00434B4B"/>
    <w:rsid w:val="00434EE0"/>
    <w:rsid w:val="00435E82"/>
    <w:rsid w:val="004372CD"/>
    <w:rsid w:val="0043746C"/>
    <w:rsid w:val="00437AAF"/>
    <w:rsid w:val="004406C1"/>
    <w:rsid w:val="00440B4B"/>
    <w:rsid w:val="0044212F"/>
    <w:rsid w:val="00442BB2"/>
    <w:rsid w:val="00443280"/>
    <w:rsid w:val="00445741"/>
    <w:rsid w:val="00446D18"/>
    <w:rsid w:val="00450CEA"/>
    <w:rsid w:val="00451250"/>
    <w:rsid w:val="0045186B"/>
    <w:rsid w:val="00452F28"/>
    <w:rsid w:val="00455A7D"/>
    <w:rsid w:val="00455E1F"/>
    <w:rsid w:val="004571CE"/>
    <w:rsid w:val="0046078E"/>
    <w:rsid w:val="00460AE3"/>
    <w:rsid w:val="004629FC"/>
    <w:rsid w:val="00464CBE"/>
    <w:rsid w:val="0046502A"/>
    <w:rsid w:val="0046538C"/>
    <w:rsid w:val="00466546"/>
    <w:rsid w:val="00466E20"/>
    <w:rsid w:val="00467278"/>
    <w:rsid w:val="00470D3F"/>
    <w:rsid w:val="00470FB0"/>
    <w:rsid w:val="004722B5"/>
    <w:rsid w:val="004728DA"/>
    <w:rsid w:val="0047333C"/>
    <w:rsid w:val="00473D08"/>
    <w:rsid w:val="00474404"/>
    <w:rsid w:val="00474CC1"/>
    <w:rsid w:val="00475C7C"/>
    <w:rsid w:val="0047653F"/>
    <w:rsid w:val="00476F4F"/>
    <w:rsid w:val="004802D0"/>
    <w:rsid w:val="00480DB0"/>
    <w:rsid w:val="0048198F"/>
    <w:rsid w:val="00482654"/>
    <w:rsid w:val="004830A0"/>
    <w:rsid w:val="00483C9F"/>
    <w:rsid w:val="00484DE1"/>
    <w:rsid w:val="00484FBC"/>
    <w:rsid w:val="004852A5"/>
    <w:rsid w:val="004864E7"/>
    <w:rsid w:val="0048671F"/>
    <w:rsid w:val="00486B70"/>
    <w:rsid w:val="004913CE"/>
    <w:rsid w:val="004917C0"/>
    <w:rsid w:val="0049260E"/>
    <w:rsid w:val="00493E68"/>
    <w:rsid w:val="0049590D"/>
    <w:rsid w:val="00496217"/>
    <w:rsid w:val="004963E9"/>
    <w:rsid w:val="0049662B"/>
    <w:rsid w:val="004A023A"/>
    <w:rsid w:val="004A028B"/>
    <w:rsid w:val="004A0388"/>
    <w:rsid w:val="004A0C71"/>
    <w:rsid w:val="004A11CB"/>
    <w:rsid w:val="004A1685"/>
    <w:rsid w:val="004A2390"/>
    <w:rsid w:val="004A3D1C"/>
    <w:rsid w:val="004A49E7"/>
    <w:rsid w:val="004A5F05"/>
    <w:rsid w:val="004A7AEE"/>
    <w:rsid w:val="004B0006"/>
    <w:rsid w:val="004B0981"/>
    <w:rsid w:val="004B1011"/>
    <w:rsid w:val="004B10E5"/>
    <w:rsid w:val="004B1728"/>
    <w:rsid w:val="004B191B"/>
    <w:rsid w:val="004B2664"/>
    <w:rsid w:val="004B40E1"/>
    <w:rsid w:val="004B4150"/>
    <w:rsid w:val="004B4A67"/>
    <w:rsid w:val="004B4C9D"/>
    <w:rsid w:val="004B4D5A"/>
    <w:rsid w:val="004B5DA2"/>
    <w:rsid w:val="004B6432"/>
    <w:rsid w:val="004B689E"/>
    <w:rsid w:val="004B7FB5"/>
    <w:rsid w:val="004C115A"/>
    <w:rsid w:val="004C2CB7"/>
    <w:rsid w:val="004C3C3F"/>
    <w:rsid w:val="004C562E"/>
    <w:rsid w:val="004C578E"/>
    <w:rsid w:val="004C5AD8"/>
    <w:rsid w:val="004C65D0"/>
    <w:rsid w:val="004C7224"/>
    <w:rsid w:val="004C76B7"/>
    <w:rsid w:val="004D08F8"/>
    <w:rsid w:val="004D0A0A"/>
    <w:rsid w:val="004D0A1A"/>
    <w:rsid w:val="004D10AE"/>
    <w:rsid w:val="004D1C8A"/>
    <w:rsid w:val="004D1CA6"/>
    <w:rsid w:val="004D24AE"/>
    <w:rsid w:val="004D25A5"/>
    <w:rsid w:val="004D2EA8"/>
    <w:rsid w:val="004D386C"/>
    <w:rsid w:val="004D405D"/>
    <w:rsid w:val="004D4331"/>
    <w:rsid w:val="004D5110"/>
    <w:rsid w:val="004D5752"/>
    <w:rsid w:val="004D7E71"/>
    <w:rsid w:val="004E088D"/>
    <w:rsid w:val="004E0E3D"/>
    <w:rsid w:val="004E15E4"/>
    <w:rsid w:val="004E1763"/>
    <w:rsid w:val="004E226A"/>
    <w:rsid w:val="004E26A3"/>
    <w:rsid w:val="004E2B07"/>
    <w:rsid w:val="004E3635"/>
    <w:rsid w:val="004E49CD"/>
    <w:rsid w:val="004E5083"/>
    <w:rsid w:val="004E622A"/>
    <w:rsid w:val="004E68E7"/>
    <w:rsid w:val="004F005B"/>
    <w:rsid w:val="004F07DA"/>
    <w:rsid w:val="004F1A53"/>
    <w:rsid w:val="004F405B"/>
    <w:rsid w:val="004F5D58"/>
    <w:rsid w:val="004F5DCF"/>
    <w:rsid w:val="004F61A4"/>
    <w:rsid w:val="00500B78"/>
    <w:rsid w:val="005019E8"/>
    <w:rsid w:val="00503BE3"/>
    <w:rsid w:val="00504515"/>
    <w:rsid w:val="005066C9"/>
    <w:rsid w:val="00506969"/>
    <w:rsid w:val="00507A4E"/>
    <w:rsid w:val="005107E0"/>
    <w:rsid w:val="00510BE6"/>
    <w:rsid w:val="005122D2"/>
    <w:rsid w:val="00512DF2"/>
    <w:rsid w:val="00513835"/>
    <w:rsid w:val="00513E88"/>
    <w:rsid w:val="005144BB"/>
    <w:rsid w:val="005154BD"/>
    <w:rsid w:val="00515C03"/>
    <w:rsid w:val="00516498"/>
    <w:rsid w:val="005164C4"/>
    <w:rsid w:val="00516ECF"/>
    <w:rsid w:val="00520DC0"/>
    <w:rsid w:val="00521959"/>
    <w:rsid w:val="005219EA"/>
    <w:rsid w:val="00521B67"/>
    <w:rsid w:val="00521BF7"/>
    <w:rsid w:val="00522313"/>
    <w:rsid w:val="00522B98"/>
    <w:rsid w:val="00522C40"/>
    <w:rsid w:val="00523E82"/>
    <w:rsid w:val="00525510"/>
    <w:rsid w:val="00525953"/>
    <w:rsid w:val="00525F34"/>
    <w:rsid w:val="00526EEE"/>
    <w:rsid w:val="005302C6"/>
    <w:rsid w:val="0053090E"/>
    <w:rsid w:val="00531544"/>
    <w:rsid w:val="005342DF"/>
    <w:rsid w:val="00535C6F"/>
    <w:rsid w:val="00536E4B"/>
    <w:rsid w:val="00536EDC"/>
    <w:rsid w:val="00537143"/>
    <w:rsid w:val="00537540"/>
    <w:rsid w:val="0054132F"/>
    <w:rsid w:val="00541891"/>
    <w:rsid w:val="0054234E"/>
    <w:rsid w:val="005429BA"/>
    <w:rsid w:val="00543A00"/>
    <w:rsid w:val="0054535A"/>
    <w:rsid w:val="005457E4"/>
    <w:rsid w:val="0054700F"/>
    <w:rsid w:val="00550098"/>
    <w:rsid w:val="00550A46"/>
    <w:rsid w:val="005538DF"/>
    <w:rsid w:val="00555706"/>
    <w:rsid w:val="00556CD8"/>
    <w:rsid w:val="005602E8"/>
    <w:rsid w:val="00560808"/>
    <w:rsid w:val="00560D68"/>
    <w:rsid w:val="00560E08"/>
    <w:rsid w:val="00564B31"/>
    <w:rsid w:val="00565644"/>
    <w:rsid w:val="00565BC2"/>
    <w:rsid w:val="00567F43"/>
    <w:rsid w:val="00570117"/>
    <w:rsid w:val="00570FB0"/>
    <w:rsid w:val="005719F6"/>
    <w:rsid w:val="0057333C"/>
    <w:rsid w:val="00573A37"/>
    <w:rsid w:val="00573D04"/>
    <w:rsid w:val="0057459E"/>
    <w:rsid w:val="00575764"/>
    <w:rsid w:val="005758DA"/>
    <w:rsid w:val="00576E14"/>
    <w:rsid w:val="005770CD"/>
    <w:rsid w:val="0057713C"/>
    <w:rsid w:val="0058007C"/>
    <w:rsid w:val="005807D0"/>
    <w:rsid w:val="00583E96"/>
    <w:rsid w:val="00584198"/>
    <w:rsid w:val="005842F9"/>
    <w:rsid w:val="0058480B"/>
    <w:rsid w:val="005856FB"/>
    <w:rsid w:val="0058570B"/>
    <w:rsid w:val="0058657B"/>
    <w:rsid w:val="00586FDD"/>
    <w:rsid w:val="005873FF"/>
    <w:rsid w:val="005903CF"/>
    <w:rsid w:val="00590AA8"/>
    <w:rsid w:val="0059180D"/>
    <w:rsid w:val="00592AB9"/>
    <w:rsid w:val="00592EA4"/>
    <w:rsid w:val="005938DB"/>
    <w:rsid w:val="00593A9E"/>
    <w:rsid w:val="005950FD"/>
    <w:rsid w:val="00596468"/>
    <w:rsid w:val="005964A2"/>
    <w:rsid w:val="005A1501"/>
    <w:rsid w:val="005A1E1B"/>
    <w:rsid w:val="005A3D44"/>
    <w:rsid w:val="005A44C8"/>
    <w:rsid w:val="005B2E22"/>
    <w:rsid w:val="005B32A0"/>
    <w:rsid w:val="005B38D0"/>
    <w:rsid w:val="005B6806"/>
    <w:rsid w:val="005B68F8"/>
    <w:rsid w:val="005B6BF5"/>
    <w:rsid w:val="005B7024"/>
    <w:rsid w:val="005B7283"/>
    <w:rsid w:val="005B73B9"/>
    <w:rsid w:val="005B7DB9"/>
    <w:rsid w:val="005C34F8"/>
    <w:rsid w:val="005C65C9"/>
    <w:rsid w:val="005C7802"/>
    <w:rsid w:val="005C7DF3"/>
    <w:rsid w:val="005D06F0"/>
    <w:rsid w:val="005D5171"/>
    <w:rsid w:val="005D6B52"/>
    <w:rsid w:val="005E0062"/>
    <w:rsid w:val="005E168B"/>
    <w:rsid w:val="005E2773"/>
    <w:rsid w:val="005E3AE5"/>
    <w:rsid w:val="005E42B7"/>
    <w:rsid w:val="005E5DE6"/>
    <w:rsid w:val="005E5E67"/>
    <w:rsid w:val="005E612E"/>
    <w:rsid w:val="005E7598"/>
    <w:rsid w:val="005F12CC"/>
    <w:rsid w:val="005F17F3"/>
    <w:rsid w:val="005F1B1D"/>
    <w:rsid w:val="005F1D41"/>
    <w:rsid w:val="005F2980"/>
    <w:rsid w:val="005F29AE"/>
    <w:rsid w:val="005F3237"/>
    <w:rsid w:val="005F6058"/>
    <w:rsid w:val="005F621F"/>
    <w:rsid w:val="005F6B98"/>
    <w:rsid w:val="005F7547"/>
    <w:rsid w:val="005F7C7C"/>
    <w:rsid w:val="00602516"/>
    <w:rsid w:val="006029D9"/>
    <w:rsid w:val="00602C6C"/>
    <w:rsid w:val="006032FE"/>
    <w:rsid w:val="00603455"/>
    <w:rsid w:val="00605046"/>
    <w:rsid w:val="0060688B"/>
    <w:rsid w:val="00606A3B"/>
    <w:rsid w:val="00610CC4"/>
    <w:rsid w:val="00611559"/>
    <w:rsid w:val="00611BC1"/>
    <w:rsid w:val="00612EB5"/>
    <w:rsid w:val="006140CD"/>
    <w:rsid w:val="006142C7"/>
    <w:rsid w:val="00614764"/>
    <w:rsid w:val="006206AF"/>
    <w:rsid w:val="00620925"/>
    <w:rsid w:val="006214CA"/>
    <w:rsid w:val="00624AD6"/>
    <w:rsid w:val="006274EF"/>
    <w:rsid w:val="00630727"/>
    <w:rsid w:val="00630A4C"/>
    <w:rsid w:val="00632495"/>
    <w:rsid w:val="00633CAD"/>
    <w:rsid w:val="00634851"/>
    <w:rsid w:val="006365E4"/>
    <w:rsid w:val="00636AFF"/>
    <w:rsid w:val="00637368"/>
    <w:rsid w:val="006375ED"/>
    <w:rsid w:val="00637984"/>
    <w:rsid w:val="006415B8"/>
    <w:rsid w:val="00641C7F"/>
    <w:rsid w:val="0064268D"/>
    <w:rsid w:val="00643586"/>
    <w:rsid w:val="00644697"/>
    <w:rsid w:val="00647EC0"/>
    <w:rsid w:val="006533A3"/>
    <w:rsid w:val="0065344E"/>
    <w:rsid w:val="00653B99"/>
    <w:rsid w:val="006549A5"/>
    <w:rsid w:val="00654E74"/>
    <w:rsid w:val="00660BBC"/>
    <w:rsid w:val="00663C49"/>
    <w:rsid w:val="00663E19"/>
    <w:rsid w:val="006646DE"/>
    <w:rsid w:val="0067078A"/>
    <w:rsid w:val="00670C25"/>
    <w:rsid w:val="00673F7D"/>
    <w:rsid w:val="00674010"/>
    <w:rsid w:val="006740DF"/>
    <w:rsid w:val="00674757"/>
    <w:rsid w:val="00676F73"/>
    <w:rsid w:val="0068160B"/>
    <w:rsid w:val="006831DC"/>
    <w:rsid w:val="00683ED0"/>
    <w:rsid w:val="0068421D"/>
    <w:rsid w:val="006847DA"/>
    <w:rsid w:val="00686C00"/>
    <w:rsid w:val="0068783E"/>
    <w:rsid w:val="006878E4"/>
    <w:rsid w:val="0069083A"/>
    <w:rsid w:val="00690DA3"/>
    <w:rsid w:val="006931D0"/>
    <w:rsid w:val="00695F8A"/>
    <w:rsid w:val="0069616B"/>
    <w:rsid w:val="00696388"/>
    <w:rsid w:val="00697A5C"/>
    <w:rsid w:val="00697CC9"/>
    <w:rsid w:val="006A06AE"/>
    <w:rsid w:val="006A0924"/>
    <w:rsid w:val="006A17ED"/>
    <w:rsid w:val="006A1E76"/>
    <w:rsid w:val="006A1F97"/>
    <w:rsid w:val="006A2782"/>
    <w:rsid w:val="006A2D54"/>
    <w:rsid w:val="006A3E23"/>
    <w:rsid w:val="006A5314"/>
    <w:rsid w:val="006A7008"/>
    <w:rsid w:val="006A753A"/>
    <w:rsid w:val="006B0B57"/>
    <w:rsid w:val="006B10B3"/>
    <w:rsid w:val="006B44D5"/>
    <w:rsid w:val="006B451F"/>
    <w:rsid w:val="006B49F7"/>
    <w:rsid w:val="006B7B0E"/>
    <w:rsid w:val="006B7EF0"/>
    <w:rsid w:val="006C0440"/>
    <w:rsid w:val="006C0CE2"/>
    <w:rsid w:val="006C0D19"/>
    <w:rsid w:val="006C13BE"/>
    <w:rsid w:val="006C41E3"/>
    <w:rsid w:val="006C4C28"/>
    <w:rsid w:val="006C4EE7"/>
    <w:rsid w:val="006C56B3"/>
    <w:rsid w:val="006C6652"/>
    <w:rsid w:val="006D0565"/>
    <w:rsid w:val="006D0989"/>
    <w:rsid w:val="006D0FF7"/>
    <w:rsid w:val="006D1478"/>
    <w:rsid w:val="006D202D"/>
    <w:rsid w:val="006D2AAD"/>
    <w:rsid w:val="006D3590"/>
    <w:rsid w:val="006D39B6"/>
    <w:rsid w:val="006D4080"/>
    <w:rsid w:val="006E008E"/>
    <w:rsid w:val="006E183D"/>
    <w:rsid w:val="006E1F4F"/>
    <w:rsid w:val="006E226D"/>
    <w:rsid w:val="006E2C06"/>
    <w:rsid w:val="006E2CAE"/>
    <w:rsid w:val="006E4828"/>
    <w:rsid w:val="006E5B17"/>
    <w:rsid w:val="006E5FE5"/>
    <w:rsid w:val="006E6264"/>
    <w:rsid w:val="006E77B0"/>
    <w:rsid w:val="006E7A4B"/>
    <w:rsid w:val="006F0446"/>
    <w:rsid w:val="006F0DEA"/>
    <w:rsid w:val="006F13A7"/>
    <w:rsid w:val="006F1CAC"/>
    <w:rsid w:val="006F1D2C"/>
    <w:rsid w:val="006F26DC"/>
    <w:rsid w:val="006F3783"/>
    <w:rsid w:val="006F47B9"/>
    <w:rsid w:val="006F6478"/>
    <w:rsid w:val="006F654E"/>
    <w:rsid w:val="006F7DCA"/>
    <w:rsid w:val="007022E3"/>
    <w:rsid w:val="00703E54"/>
    <w:rsid w:val="00704528"/>
    <w:rsid w:val="0070572E"/>
    <w:rsid w:val="007059FC"/>
    <w:rsid w:val="00706275"/>
    <w:rsid w:val="00706613"/>
    <w:rsid w:val="00706F84"/>
    <w:rsid w:val="00707C0A"/>
    <w:rsid w:val="00711F20"/>
    <w:rsid w:val="00712BC0"/>
    <w:rsid w:val="00713E2F"/>
    <w:rsid w:val="0071432A"/>
    <w:rsid w:val="00714422"/>
    <w:rsid w:val="0071585E"/>
    <w:rsid w:val="00715B2C"/>
    <w:rsid w:val="00715C8B"/>
    <w:rsid w:val="0071719C"/>
    <w:rsid w:val="007174CE"/>
    <w:rsid w:val="007201F7"/>
    <w:rsid w:val="007221B5"/>
    <w:rsid w:val="007225CD"/>
    <w:rsid w:val="00722D24"/>
    <w:rsid w:val="0072353A"/>
    <w:rsid w:val="00723633"/>
    <w:rsid w:val="0072386D"/>
    <w:rsid w:val="00724AA7"/>
    <w:rsid w:val="00724EF8"/>
    <w:rsid w:val="00726FA6"/>
    <w:rsid w:val="007270AB"/>
    <w:rsid w:val="0073038B"/>
    <w:rsid w:val="00730CE6"/>
    <w:rsid w:val="00731993"/>
    <w:rsid w:val="0073199C"/>
    <w:rsid w:val="00731B0F"/>
    <w:rsid w:val="00731FC1"/>
    <w:rsid w:val="0073330F"/>
    <w:rsid w:val="00734A7F"/>
    <w:rsid w:val="00734AE2"/>
    <w:rsid w:val="00735409"/>
    <w:rsid w:val="00736364"/>
    <w:rsid w:val="00737F27"/>
    <w:rsid w:val="007450B8"/>
    <w:rsid w:val="00745AA1"/>
    <w:rsid w:val="0074767A"/>
    <w:rsid w:val="007477FD"/>
    <w:rsid w:val="007479A4"/>
    <w:rsid w:val="00747BB4"/>
    <w:rsid w:val="0075000F"/>
    <w:rsid w:val="00751D7B"/>
    <w:rsid w:val="00753ED0"/>
    <w:rsid w:val="007541DB"/>
    <w:rsid w:val="00755501"/>
    <w:rsid w:val="00760DB0"/>
    <w:rsid w:val="00761348"/>
    <w:rsid w:val="00761D73"/>
    <w:rsid w:val="0076212D"/>
    <w:rsid w:val="00762ABA"/>
    <w:rsid w:val="00762C98"/>
    <w:rsid w:val="00763C49"/>
    <w:rsid w:val="0076528D"/>
    <w:rsid w:val="007665AA"/>
    <w:rsid w:val="0077038E"/>
    <w:rsid w:val="0077081E"/>
    <w:rsid w:val="007738E5"/>
    <w:rsid w:val="00777E0D"/>
    <w:rsid w:val="00780C08"/>
    <w:rsid w:val="00780CD6"/>
    <w:rsid w:val="007827CF"/>
    <w:rsid w:val="007828CA"/>
    <w:rsid w:val="0078460B"/>
    <w:rsid w:val="0078477F"/>
    <w:rsid w:val="007858F9"/>
    <w:rsid w:val="00786221"/>
    <w:rsid w:val="00786700"/>
    <w:rsid w:val="00786B3E"/>
    <w:rsid w:val="00791024"/>
    <w:rsid w:val="0079119D"/>
    <w:rsid w:val="007917DE"/>
    <w:rsid w:val="00793F07"/>
    <w:rsid w:val="00794BF5"/>
    <w:rsid w:val="00794C54"/>
    <w:rsid w:val="00795216"/>
    <w:rsid w:val="0079535A"/>
    <w:rsid w:val="0079631D"/>
    <w:rsid w:val="00796352"/>
    <w:rsid w:val="007976BE"/>
    <w:rsid w:val="007A240B"/>
    <w:rsid w:val="007A3049"/>
    <w:rsid w:val="007A3987"/>
    <w:rsid w:val="007A40A9"/>
    <w:rsid w:val="007A5CEE"/>
    <w:rsid w:val="007A78D4"/>
    <w:rsid w:val="007B039D"/>
    <w:rsid w:val="007B1008"/>
    <w:rsid w:val="007B1B17"/>
    <w:rsid w:val="007B1F60"/>
    <w:rsid w:val="007B2F33"/>
    <w:rsid w:val="007B3DA5"/>
    <w:rsid w:val="007B4976"/>
    <w:rsid w:val="007B4A42"/>
    <w:rsid w:val="007B4C1B"/>
    <w:rsid w:val="007B7403"/>
    <w:rsid w:val="007C006F"/>
    <w:rsid w:val="007C1143"/>
    <w:rsid w:val="007C115F"/>
    <w:rsid w:val="007C1B59"/>
    <w:rsid w:val="007C38F1"/>
    <w:rsid w:val="007C48D4"/>
    <w:rsid w:val="007C4A28"/>
    <w:rsid w:val="007C5C91"/>
    <w:rsid w:val="007C69F9"/>
    <w:rsid w:val="007C7198"/>
    <w:rsid w:val="007C71BE"/>
    <w:rsid w:val="007D1633"/>
    <w:rsid w:val="007D38A9"/>
    <w:rsid w:val="007D4845"/>
    <w:rsid w:val="007D623F"/>
    <w:rsid w:val="007D6403"/>
    <w:rsid w:val="007D6C54"/>
    <w:rsid w:val="007D7829"/>
    <w:rsid w:val="007E09D6"/>
    <w:rsid w:val="007E0B22"/>
    <w:rsid w:val="007E129B"/>
    <w:rsid w:val="007E1947"/>
    <w:rsid w:val="007E352D"/>
    <w:rsid w:val="007E374C"/>
    <w:rsid w:val="007E48EB"/>
    <w:rsid w:val="007E583F"/>
    <w:rsid w:val="007E64F3"/>
    <w:rsid w:val="007E7233"/>
    <w:rsid w:val="007E7562"/>
    <w:rsid w:val="007E7ED8"/>
    <w:rsid w:val="007F14E2"/>
    <w:rsid w:val="007F2210"/>
    <w:rsid w:val="007F277B"/>
    <w:rsid w:val="007F3F35"/>
    <w:rsid w:val="007F47A5"/>
    <w:rsid w:val="007F48D3"/>
    <w:rsid w:val="007F529B"/>
    <w:rsid w:val="007F631B"/>
    <w:rsid w:val="007F6684"/>
    <w:rsid w:val="007F7A34"/>
    <w:rsid w:val="007F7F6B"/>
    <w:rsid w:val="00800115"/>
    <w:rsid w:val="0080154E"/>
    <w:rsid w:val="0080196E"/>
    <w:rsid w:val="00802A8F"/>
    <w:rsid w:val="00803490"/>
    <w:rsid w:val="008037A9"/>
    <w:rsid w:val="0080596B"/>
    <w:rsid w:val="00807D6D"/>
    <w:rsid w:val="00810C4B"/>
    <w:rsid w:val="0081338C"/>
    <w:rsid w:val="00813FC9"/>
    <w:rsid w:val="0081606F"/>
    <w:rsid w:val="008163AD"/>
    <w:rsid w:val="008163B9"/>
    <w:rsid w:val="008163EA"/>
    <w:rsid w:val="00817247"/>
    <w:rsid w:val="00817C10"/>
    <w:rsid w:val="00817EB2"/>
    <w:rsid w:val="0082163C"/>
    <w:rsid w:val="00821EC3"/>
    <w:rsid w:val="008226A9"/>
    <w:rsid w:val="00822843"/>
    <w:rsid w:val="0082408C"/>
    <w:rsid w:val="00825BED"/>
    <w:rsid w:val="00825DE7"/>
    <w:rsid w:val="008262A4"/>
    <w:rsid w:val="00826B73"/>
    <w:rsid w:val="00826CE2"/>
    <w:rsid w:val="00826EB5"/>
    <w:rsid w:val="00827723"/>
    <w:rsid w:val="008303BB"/>
    <w:rsid w:val="00831015"/>
    <w:rsid w:val="00831273"/>
    <w:rsid w:val="00836A17"/>
    <w:rsid w:val="008378DC"/>
    <w:rsid w:val="00840584"/>
    <w:rsid w:val="00841620"/>
    <w:rsid w:val="00842B69"/>
    <w:rsid w:val="00842D69"/>
    <w:rsid w:val="008434DA"/>
    <w:rsid w:val="008438E4"/>
    <w:rsid w:val="0084398A"/>
    <w:rsid w:val="008440C3"/>
    <w:rsid w:val="00844DE5"/>
    <w:rsid w:val="008466E4"/>
    <w:rsid w:val="008476FD"/>
    <w:rsid w:val="00847B9C"/>
    <w:rsid w:val="00847CB6"/>
    <w:rsid w:val="00847D76"/>
    <w:rsid w:val="008540A2"/>
    <w:rsid w:val="008544C8"/>
    <w:rsid w:val="00855EB6"/>
    <w:rsid w:val="0085679C"/>
    <w:rsid w:val="008569AB"/>
    <w:rsid w:val="00860B12"/>
    <w:rsid w:val="008615E8"/>
    <w:rsid w:val="00861666"/>
    <w:rsid w:val="00862322"/>
    <w:rsid w:val="00864116"/>
    <w:rsid w:val="00864B98"/>
    <w:rsid w:val="00864D0C"/>
    <w:rsid w:val="0086593F"/>
    <w:rsid w:val="00870722"/>
    <w:rsid w:val="008715E4"/>
    <w:rsid w:val="00872321"/>
    <w:rsid w:val="008724BA"/>
    <w:rsid w:val="00873044"/>
    <w:rsid w:val="008736CB"/>
    <w:rsid w:val="00873E3D"/>
    <w:rsid w:val="00874254"/>
    <w:rsid w:val="00874C2D"/>
    <w:rsid w:val="008759DE"/>
    <w:rsid w:val="00875B64"/>
    <w:rsid w:val="00876255"/>
    <w:rsid w:val="00876B67"/>
    <w:rsid w:val="00877688"/>
    <w:rsid w:val="00877A1E"/>
    <w:rsid w:val="00880C4B"/>
    <w:rsid w:val="0088207B"/>
    <w:rsid w:val="0088243F"/>
    <w:rsid w:val="0088440A"/>
    <w:rsid w:val="00884DD2"/>
    <w:rsid w:val="00885251"/>
    <w:rsid w:val="00887400"/>
    <w:rsid w:val="00887E90"/>
    <w:rsid w:val="00890331"/>
    <w:rsid w:val="00893060"/>
    <w:rsid w:val="00893251"/>
    <w:rsid w:val="00894639"/>
    <w:rsid w:val="00897FD9"/>
    <w:rsid w:val="008A0D33"/>
    <w:rsid w:val="008A684E"/>
    <w:rsid w:val="008B2822"/>
    <w:rsid w:val="008B2A2B"/>
    <w:rsid w:val="008B2B09"/>
    <w:rsid w:val="008B371C"/>
    <w:rsid w:val="008B46B5"/>
    <w:rsid w:val="008B470F"/>
    <w:rsid w:val="008B4DD5"/>
    <w:rsid w:val="008B75C1"/>
    <w:rsid w:val="008C2B7F"/>
    <w:rsid w:val="008C2C11"/>
    <w:rsid w:val="008C2C9B"/>
    <w:rsid w:val="008C2E67"/>
    <w:rsid w:val="008C45CD"/>
    <w:rsid w:val="008C4B6D"/>
    <w:rsid w:val="008C5107"/>
    <w:rsid w:val="008C7389"/>
    <w:rsid w:val="008D0370"/>
    <w:rsid w:val="008D0ECA"/>
    <w:rsid w:val="008D155C"/>
    <w:rsid w:val="008D2683"/>
    <w:rsid w:val="008D2787"/>
    <w:rsid w:val="008D27C5"/>
    <w:rsid w:val="008D30AE"/>
    <w:rsid w:val="008D36EE"/>
    <w:rsid w:val="008D4D89"/>
    <w:rsid w:val="008D4ECF"/>
    <w:rsid w:val="008D52E9"/>
    <w:rsid w:val="008D5873"/>
    <w:rsid w:val="008D710F"/>
    <w:rsid w:val="008D786B"/>
    <w:rsid w:val="008E15AA"/>
    <w:rsid w:val="008E1BED"/>
    <w:rsid w:val="008E3588"/>
    <w:rsid w:val="008E3E6F"/>
    <w:rsid w:val="008E4776"/>
    <w:rsid w:val="008E4819"/>
    <w:rsid w:val="008E50BB"/>
    <w:rsid w:val="008E6B92"/>
    <w:rsid w:val="008F2EF5"/>
    <w:rsid w:val="008F3A1F"/>
    <w:rsid w:val="008F3DE4"/>
    <w:rsid w:val="008F4871"/>
    <w:rsid w:val="008F57B1"/>
    <w:rsid w:val="008F70F6"/>
    <w:rsid w:val="008F77B1"/>
    <w:rsid w:val="00901B3D"/>
    <w:rsid w:val="00901BA7"/>
    <w:rsid w:val="00902A04"/>
    <w:rsid w:val="009041AB"/>
    <w:rsid w:val="00904402"/>
    <w:rsid w:val="00904447"/>
    <w:rsid w:val="00904E9D"/>
    <w:rsid w:val="00905290"/>
    <w:rsid w:val="00905EFB"/>
    <w:rsid w:val="00907021"/>
    <w:rsid w:val="009072DA"/>
    <w:rsid w:val="0090735E"/>
    <w:rsid w:val="00910039"/>
    <w:rsid w:val="00910259"/>
    <w:rsid w:val="009105AE"/>
    <w:rsid w:val="00911DB2"/>
    <w:rsid w:val="00911E03"/>
    <w:rsid w:val="0091227A"/>
    <w:rsid w:val="009158A9"/>
    <w:rsid w:val="00916AA8"/>
    <w:rsid w:val="00916D3F"/>
    <w:rsid w:val="0091778A"/>
    <w:rsid w:val="00921B6A"/>
    <w:rsid w:val="00921CAC"/>
    <w:rsid w:val="009223E7"/>
    <w:rsid w:val="0092245B"/>
    <w:rsid w:val="00922F7A"/>
    <w:rsid w:val="00923FB0"/>
    <w:rsid w:val="009249A6"/>
    <w:rsid w:val="00924A09"/>
    <w:rsid w:val="00925539"/>
    <w:rsid w:val="00926E17"/>
    <w:rsid w:val="009272DD"/>
    <w:rsid w:val="009278A5"/>
    <w:rsid w:val="009279C2"/>
    <w:rsid w:val="00933118"/>
    <w:rsid w:val="0093552A"/>
    <w:rsid w:val="00936400"/>
    <w:rsid w:val="00936543"/>
    <w:rsid w:val="00936B07"/>
    <w:rsid w:val="00936D69"/>
    <w:rsid w:val="00936ED7"/>
    <w:rsid w:val="0093721A"/>
    <w:rsid w:val="009374CE"/>
    <w:rsid w:val="0093754A"/>
    <w:rsid w:val="009417F2"/>
    <w:rsid w:val="00941B7E"/>
    <w:rsid w:val="0094271E"/>
    <w:rsid w:val="00942B93"/>
    <w:rsid w:val="00942F03"/>
    <w:rsid w:val="0094304A"/>
    <w:rsid w:val="00944957"/>
    <w:rsid w:val="00947678"/>
    <w:rsid w:val="00951376"/>
    <w:rsid w:val="0095425C"/>
    <w:rsid w:val="00954587"/>
    <w:rsid w:val="00957E16"/>
    <w:rsid w:val="00963090"/>
    <w:rsid w:val="00964076"/>
    <w:rsid w:val="00966221"/>
    <w:rsid w:val="00972C56"/>
    <w:rsid w:val="009739E8"/>
    <w:rsid w:val="00973BD5"/>
    <w:rsid w:val="0097429C"/>
    <w:rsid w:val="00975BAC"/>
    <w:rsid w:val="00976196"/>
    <w:rsid w:val="009765FE"/>
    <w:rsid w:val="00976D55"/>
    <w:rsid w:val="00977649"/>
    <w:rsid w:val="00981063"/>
    <w:rsid w:val="00983E64"/>
    <w:rsid w:val="00983FDE"/>
    <w:rsid w:val="00984585"/>
    <w:rsid w:val="0098744E"/>
    <w:rsid w:val="0099005F"/>
    <w:rsid w:val="00991868"/>
    <w:rsid w:val="00997003"/>
    <w:rsid w:val="009A0305"/>
    <w:rsid w:val="009A1F61"/>
    <w:rsid w:val="009A2CD4"/>
    <w:rsid w:val="009A3695"/>
    <w:rsid w:val="009A5DE3"/>
    <w:rsid w:val="009A62C8"/>
    <w:rsid w:val="009A7B95"/>
    <w:rsid w:val="009A7E23"/>
    <w:rsid w:val="009B113F"/>
    <w:rsid w:val="009B27F8"/>
    <w:rsid w:val="009B311F"/>
    <w:rsid w:val="009B3A61"/>
    <w:rsid w:val="009B525C"/>
    <w:rsid w:val="009B5D72"/>
    <w:rsid w:val="009B63DA"/>
    <w:rsid w:val="009B6766"/>
    <w:rsid w:val="009C102F"/>
    <w:rsid w:val="009C16CF"/>
    <w:rsid w:val="009C68E5"/>
    <w:rsid w:val="009C722B"/>
    <w:rsid w:val="009C7904"/>
    <w:rsid w:val="009C7B64"/>
    <w:rsid w:val="009D0219"/>
    <w:rsid w:val="009D1494"/>
    <w:rsid w:val="009D27A6"/>
    <w:rsid w:val="009D32EC"/>
    <w:rsid w:val="009D536D"/>
    <w:rsid w:val="009D5B7F"/>
    <w:rsid w:val="009D7360"/>
    <w:rsid w:val="009D7B72"/>
    <w:rsid w:val="009D7F66"/>
    <w:rsid w:val="009E0558"/>
    <w:rsid w:val="009E26FD"/>
    <w:rsid w:val="009E2799"/>
    <w:rsid w:val="009E27D3"/>
    <w:rsid w:val="009E31F7"/>
    <w:rsid w:val="009E342F"/>
    <w:rsid w:val="009E421C"/>
    <w:rsid w:val="009E45E4"/>
    <w:rsid w:val="009E5C7B"/>
    <w:rsid w:val="009E5EF5"/>
    <w:rsid w:val="009E6528"/>
    <w:rsid w:val="009E7136"/>
    <w:rsid w:val="009E7F37"/>
    <w:rsid w:val="009F063A"/>
    <w:rsid w:val="009F0690"/>
    <w:rsid w:val="009F12A3"/>
    <w:rsid w:val="009F2367"/>
    <w:rsid w:val="009F283F"/>
    <w:rsid w:val="009F2956"/>
    <w:rsid w:val="009F29A4"/>
    <w:rsid w:val="009F587B"/>
    <w:rsid w:val="009F668C"/>
    <w:rsid w:val="009F7097"/>
    <w:rsid w:val="00A00D58"/>
    <w:rsid w:val="00A02FD7"/>
    <w:rsid w:val="00A038AE"/>
    <w:rsid w:val="00A04AA4"/>
    <w:rsid w:val="00A04E3B"/>
    <w:rsid w:val="00A06022"/>
    <w:rsid w:val="00A064C2"/>
    <w:rsid w:val="00A108DF"/>
    <w:rsid w:val="00A10964"/>
    <w:rsid w:val="00A111DD"/>
    <w:rsid w:val="00A119A3"/>
    <w:rsid w:val="00A119C6"/>
    <w:rsid w:val="00A11D04"/>
    <w:rsid w:val="00A124A9"/>
    <w:rsid w:val="00A12DA2"/>
    <w:rsid w:val="00A13469"/>
    <w:rsid w:val="00A13BDE"/>
    <w:rsid w:val="00A13FF6"/>
    <w:rsid w:val="00A15846"/>
    <w:rsid w:val="00A174FA"/>
    <w:rsid w:val="00A176F9"/>
    <w:rsid w:val="00A20AE5"/>
    <w:rsid w:val="00A20D07"/>
    <w:rsid w:val="00A22193"/>
    <w:rsid w:val="00A23EFD"/>
    <w:rsid w:val="00A250DF"/>
    <w:rsid w:val="00A2522D"/>
    <w:rsid w:val="00A266D1"/>
    <w:rsid w:val="00A26723"/>
    <w:rsid w:val="00A27F1D"/>
    <w:rsid w:val="00A3087E"/>
    <w:rsid w:val="00A31B34"/>
    <w:rsid w:val="00A31F75"/>
    <w:rsid w:val="00A3379B"/>
    <w:rsid w:val="00A340F3"/>
    <w:rsid w:val="00A35728"/>
    <w:rsid w:val="00A3659E"/>
    <w:rsid w:val="00A36841"/>
    <w:rsid w:val="00A36BBA"/>
    <w:rsid w:val="00A37CE7"/>
    <w:rsid w:val="00A402FF"/>
    <w:rsid w:val="00A40D2E"/>
    <w:rsid w:val="00A42A29"/>
    <w:rsid w:val="00A46806"/>
    <w:rsid w:val="00A46DB0"/>
    <w:rsid w:val="00A47262"/>
    <w:rsid w:val="00A47352"/>
    <w:rsid w:val="00A47620"/>
    <w:rsid w:val="00A5201E"/>
    <w:rsid w:val="00A533A4"/>
    <w:rsid w:val="00A54529"/>
    <w:rsid w:val="00A54BDA"/>
    <w:rsid w:val="00A56EA0"/>
    <w:rsid w:val="00A5774A"/>
    <w:rsid w:val="00A601DC"/>
    <w:rsid w:val="00A62954"/>
    <w:rsid w:val="00A64082"/>
    <w:rsid w:val="00A656D2"/>
    <w:rsid w:val="00A70896"/>
    <w:rsid w:val="00A70A7A"/>
    <w:rsid w:val="00A731FB"/>
    <w:rsid w:val="00A7361E"/>
    <w:rsid w:val="00A746E4"/>
    <w:rsid w:val="00A74C67"/>
    <w:rsid w:val="00A759D3"/>
    <w:rsid w:val="00A75A16"/>
    <w:rsid w:val="00A76C2B"/>
    <w:rsid w:val="00A77513"/>
    <w:rsid w:val="00A778F1"/>
    <w:rsid w:val="00A80670"/>
    <w:rsid w:val="00A811E1"/>
    <w:rsid w:val="00A8207B"/>
    <w:rsid w:val="00A83ECC"/>
    <w:rsid w:val="00A842A6"/>
    <w:rsid w:val="00A84592"/>
    <w:rsid w:val="00A859E9"/>
    <w:rsid w:val="00A86568"/>
    <w:rsid w:val="00A87D12"/>
    <w:rsid w:val="00A905C0"/>
    <w:rsid w:val="00A91ACD"/>
    <w:rsid w:val="00AA08EB"/>
    <w:rsid w:val="00AA1767"/>
    <w:rsid w:val="00AA1BB2"/>
    <w:rsid w:val="00AA2E21"/>
    <w:rsid w:val="00AA3851"/>
    <w:rsid w:val="00AA404D"/>
    <w:rsid w:val="00AA71E6"/>
    <w:rsid w:val="00AB05B6"/>
    <w:rsid w:val="00AB0711"/>
    <w:rsid w:val="00AB0E4C"/>
    <w:rsid w:val="00AB17CA"/>
    <w:rsid w:val="00AB1EA1"/>
    <w:rsid w:val="00AB2529"/>
    <w:rsid w:val="00AB44C8"/>
    <w:rsid w:val="00AB527D"/>
    <w:rsid w:val="00AB56DF"/>
    <w:rsid w:val="00AB6CDC"/>
    <w:rsid w:val="00AB7F43"/>
    <w:rsid w:val="00AC039D"/>
    <w:rsid w:val="00AC26A5"/>
    <w:rsid w:val="00AC2E9F"/>
    <w:rsid w:val="00AC30AF"/>
    <w:rsid w:val="00AC4912"/>
    <w:rsid w:val="00AC5074"/>
    <w:rsid w:val="00AC651C"/>
    <w:rsid w:val="00AC67BF"/>
    <w:rsid w:val="00AC6FC9"/>
    <w:rsid w:val="00AC79B8"/>
    <w:rsid w:val="00AD105E"/>
    <w:rsid w:val="00AD174C"/>
    <w:rsid w:val="00AD2F56"/>
    <w:rsid w:val="00AD414B"/>
    <w:rsid w:val="00AD4A7E"/>
    <w:rsid w:val="00AD5FA5"/>
    <w:rsid w:val="00AD6328"/>
    <w:rsid w:val="00AD640C"/>
    <w:rsid w:val="00AD6DD2"/>
    <w:rsid w:val="00AE149A"/>
    <w:rsid w:val="00AE1AE6"/>
    <w:rsid w:val="00AE2298"/>
    <w:rsid w:val="00AE2CFF"/>
    <w:rsid w:val="00AE4852"/>
    <w:rsid w:val="00AE60E2"/>
    <w:rsid w:val="00AE6621"/>
    <w:rsid w:val="00AE7C13"/>
    <w:rsid w:val="00AE7F99"/>
    <w:rsid w:val="00AF02FF"/>
    <w:rsid w:val="00AF24ED"/>
    <w:rsid w:val="00AF2D65"/>
    <w:rsid w:val="00AF3A70"/>
    <w:rsid w:val="00AF537A"/>
    <w:rsid w:val="00AF6DDC"/>
    <w:rsid w:val="00B02A25"/>
    <w:rsid w:val="00B0417E"/>
    <w:rsid w:val="00B04585"/>
    <w:rsid w:val="00B045AC"/>
    <w:rsid w:val="00B0519B"/>
    <w:rsid w:val="00B0703B"/>
    <w:rsid w:val="00B07167"/>
    <w:rsid w:val="00B10637"/>
    <w:rsid w:val="00B106A0"/>
    <w:rsid w:val="00B11A1C"/>
    <w:rsid w:val="00B12AAE"/>
    <w:rsid w:val="00B131D6"/>
    <w:rsid w:val="00B13F15"/>
    <w:rsid w:val="00B1490E"/>
    <w:rsid w:val="00B1552A"/>
    <w:rsid w:val="00B1610F"/>
    <w:rsid w:val="00B16B41"/>
    <w:rsid w:val="00B20154"/>
    <w:rsid w:val="00B20754"/>
    <w:rsid w:val="00B21E15"/>
    <w:rsid w:val="00B23EE6"/>
    <w:rsid w:val="00B25049"/>
    <w:rsid w:val="00B26789"/>
    <w:rsid w:val="00B3181B"/>
    <w:rsid w:val="00B32A2F"/>
    <w:rsid w:val="00B3361A"/>
    <w:rsid w:val="00B348A9"/>
    <w:rsid w:val="00B40015"/>
    <w:rsid w:val="00B409C5"/>
    <w:rsid w:val="00B413E1"/>
    <w:rsid w:val="00B41B5B"/>
    <w:rsid w:val="00B43C82"/>
    <w:rsid w:val="00B43F53"/>
    <w:rsid w:val="00B44803"/>
    <w:rsid w:val="00B471BE"/>
    <w:rsid w:val="00B4764F"/>
    <w:rsid w:val="00B50EC0"/>
    <w:rsid w:val="00B51865"/>
    <w:rsid w:val="00B522EC"/>
    <w:rsid w:val="00B557FA"/>
    <w:rsid w:val="00B5593C"/>
    <w:rsid w:val="00B55E52"/>
    <w:rsid w:val="00B55EB6"/>
    <w:rsid w:val="00B5691D"/>
    <w:rsid w:val="00B569D9"/>
    <w:rsid w:val="00B57134"/>
    <w:rsid w:val="00B573FE"/>
    <w:rsid w:val="00B60457"/>
    <w:rsid w:val="00B63F90"/>
    <w:rsid w:val="00B707AD"/>
    <w:rsid w:val="00B718DA"/>
    <w:rsid w:val="00B73CAD"/>
    <w:rsid w:val="00B74856"/>
    <w:rsid w:val="00B75257"/>
    <w:rsid w:val="00B763B1"/>
    <w:rsid w:val="00B766CD"/>
    <w:rsid w:val="00B77034"/>
    <w:rsid w:val="00B80503"/>
    <w:rsid w:val="00B80F77"/>
    <w:rsid w:val="00B84279"/>
    <w:rsid w:val="00B91227"/>
    <w:rsid w:val="00B92284"/>
    <w:rsid w:val="00B92BBD"/>
    <w:rsid w:val="00B9471B"/>
    <w:rsid w:val="00B971F9"/>
    <w:rsid w:val="00BA02D6"/>
    <w:rsid w:val="00BA25DD"/>
    <w:rsid w:val="00BA34F0"/>
    <w:rsid w:val="00BA5E49"/>
    <w:rsid w:val="00BA70DF"/>
    <w:rsid w:val="00BB2A24"/>
    <w:rsid w:val="00BB344E"/>
    <w:rsid w:val="00BB42E0"/>
    <w:rsid w:val="00BB5B89"/>
    <w:rsid w:val="00BB5FEC"/>
    <w:rsid w:val="00BB6B3F"/>
    <w:rsid w:val="00BC01C6"/>
    <w:rsid w:val="00BC1112"/>
    <w:rsid w:val="00BC1E46"/>
    <w:rsid w:val="00BC25F9"/>
    <w:rsid w:val="00BC32A1"/>
    <w:rsid w:val="00BC332F"/>
    <w:rsid w:val="00BC3AEC"/>
    <w:rsid w:val="00BC5707"/>
    <w:rsid w:val="00BC5730"/>
    <w:rsid w:val="00BC7154"/>
    <w:rsid w:val="00BD1553"/>
    <w:rsid w:val="00BD1923"/>
    <w:rsid w:val="00BD23AD"/>
    <w:rsid w:val="00BD4509"/>
    <w:rsid w:val="00BD46AF"/>
    <w:rsid w:val="00BD4839"/>
    <w:rsid w:val="00BD4C30"/>
    <w:rsid w:val="00BD51C8"/>
    <w:rsid w:val="00BD72B8"/>
    <w:rsid w:val="00BD7581"/>
    <w:rsid w:val="00BD7D56"/>
    <w:rsid w:val="00BE0612"/>
    <w:rsid w:val="00BE0DD4"/>
    <w:rsid w:val="00BE19DC"/>
    <w:rsid w:val="00BE1FA8"/>
    <w:rsid w:val="00BE2EE1"/>
    <w:rsid w:val="00BE36BD"/>
    <w:rsid w:val="00BE3AAA"/>
    <w:rsid w:val="00BE55A8"/>
    <w:rsid w:val="00BE699D"/>
    <w:rsid w:val="00BF03FF"/>
    <w:rsid w:val="00BF0F2E"/>
    <w:rsid w:val="00BF408B"/>
    <w:rsid w:val="00BF4144"/>
    <w:rsid w:val="00BF4155"/>
    <w:rsid w:val="00BF52EF"/>
    <w:rsid w:val="00BF5F12"/>
    <w:rsid w:val="00C00ECD"/>
    <w:rsid w:val="00C03337"/>
    <w:rsid w:val="00C04800"/>
    <w:rsid w:val="00C055BB"/>
    <w:rsid w:val="00C058F6"/>
    <w:rsid w:val="00C06821"/>
    <w:rsid w:val="00C06D80"/>
    <w:rsid w:val="00C079EF"/>
    <w:rsid w:val="00C07A44"/>
    <w:rsid w:val="00C102B3"/>
    <w:rsid w:val="00C108A8"/>
    <w:rsid w:val="00C169BC"/>
    <w:rsid w:val="00C1742C"/>
    <w:rsid w:val="00C175A0"/>
    <w:rsid w:val="00C17C23"/>
    <w:rsid w:val="00C17C5A"/>
    <w:rsid w:val="00C17DC3"/>
    <w:rsid w:val="00C21D88"/>
    <w:rsid w:val="00C2264B"/>
    <w:rsid w:val="00C22B2E"/>
    <w:rsid w:val="00C23331"/>
    <w:rsid w:val="00C23EA1"/>
    <w:rsid w:val="00C24B73"/>
    <w:rsid w:val="00C27C25"/>
    <w:rsid w:val="00C307C6"/>
    <w:rsid w:val="00C31374"/>
    <w:rsid w:val="00C36BCA"/>
    <w:rsid w:val="00C37936"/>
    <w:rsid w:val="00C37941"/>
    <w:rsid w:val="00C40C94"/>
    <w:rsid w:val="00C423DB"/>
    <w:rsid w:val="00C439EF"/>
    <w:rsid w:val="00C43CF8"/>
    <w:rsid w:val="00C4523C"/>
    <w:rsid w:val="00C45245"/>
    <w:rsid w:val="00C45404"/>
    <w:rsid w:val="00C45591"/>
    <w:rsid w:val="00C47EB4"/>
    <w:rsid w:val="00C50201"/>
    <w:rsid w:val="00C50341"/>
    <w:rsid w:val="00C506A8"/>
    <w:rsid w:val="00C51044"/>
    <w:rsid w:val="00C51EA2"/>
    <w:rsid w:val="00C53451"/>
    <w:rsid w:val="00C53917"/>
    <w:rsid w:val="00C53BE0"/>
    <w:rsid w:val="00C53CD1"/>
    <w:rsid w:val="00C54AF4"/>
    <w:rsid w:val="00C54B19"/>
    <w:rsid w:val="00C5596E"/>
    <w:rsid w:val="00C60C2D"/>
    <w:rsid w:val="00C61280"/>
    <w:rsid w:val="00C62659"/>
    <w:rsid w:val="00C63464"/>
    <w:rsid w:val="00C65394"/>
    <w:rsid w:val="00C66097"/>
    <w:rsid w:val="00C6610B"/>
    <w:rsid w:val="00C67A08"/>
    <w:rsid w:val="00C70AC2"/>
    <w:rsid w:val="00C711BC"/>
    <w:rsid w:val="00C71ED2"/>
    <w:rsid w:val="00C72D72"/>
    <w:rsid w:val="00C73FA8"/>
    <w:rsid w:val="00C744C4"/>
    <w:rsid w:val="00C74EA8"/>
    <w:rsid w:val="00C77EF9"/>
    <w:rsid w:val="00C808D4"/>
    <w:rsid w:val="00C821E7"/>
    <w:rsid w:val="00C82C4C"/>
    <w:rsid w:val="00C82DA3"/>
    <w:rsid w:val="00C834E0"/>
    <w:rsid w:val="00C8406B"/>
    <w:rsid w:val="00C84FA6"/>
    <w:rsid w:val="00C87F28"/>
    <w:rsid w:val="00C87FE6"/>
    <w:rsid w:val="00C90712"/>
    <w:rsid w:val="00C915D1"/>
    <w:rsid w:val="00C9166E"/>
    <w:rsid w:val="00C91727"/>
    <w:rsid w:val="00C91ACC"/>
    <w:rsid w:val="00C92592"/>
    <w:rsid w:val="00C92C71"/>
    <w:rsid w:val="00C92CC6"/>
    <w:rsid w:val="00C932D3"/>
    <w:rsid w:val="00C93976"/>
    <w:rsid w:val="00C9407D"/>
    <w:rsid w:val="00C95D54"/>
    <w:rsid w:val="00C9725D"/>
    <w:rsid w:val="00C975FD"/>
    <w:rsid w:val="00CA270A"/>
    <w:rsid w:val="00CA38AD"/>
    <w:rsid w:val="00CA3C72"/>
    <w:rsid w:val="00CA501E"/>
    <w:rsid w:val="00CA76B2"/>
    <w:rsid w:val="00CA7C1D"/>
    <w:rsid w:val="00CB254C"/>
    <w:rsid w:val="00CB303A"/>
    <w:rsid w:val="00CC151C"/>
    <w:rsid w:val="00CC2A14"/>
    <w:rsid w:val="00CC2B59"/>
    <w:rsid w:val="00CC2F2E"/>
    <w:rsid w:val="00CC44FF"/>
    <w:rsid w:val="00CC46F9"/>
    <w:rsid w:val="00CC59BB"/>
    <w:rsid w:val="00CC5FF6"/>
    <w:rsid w:val="00CC6AFA"/>
    <w:rsid w:val="00CD1366"/>
    <w:rsid w:val="00CD1F01"/>
    <w:rsid w:val="00CD5C2C"/>
    <w:rsid w:val="00CD7850"/>
    <w:rsid w:val="00CE0C19"/>
    <w:rsid w:val="00CE2673"/>
    <w:rsid w:val="00CE30E3"/>
    <w:rsid w:val="00CE3B61"/>
    <w:rsid w:val="00CE48A9"/>
    <w:rsid w:val="00CE48E2"/>
    <w:rsid w:val="00CE4A63"/>
    <w:rsid w:val="00CE58B6"/>
    <w:rsid w:val="00CE66AF"/>
    <w:rsid w:val="00CE66FB"/>
    <w:rsid w:val="00CE7008"/>
    <w:rsid w:val="00CE7A25"/>
    <w:rsid w:val="00CE7F5D"/>
    <w:rsid w:val="00CF172F"/>
    <w:rsid w:val="00CF2250"/>
    <w:rsid w:val="00CF3F95"/>
    <w:rsid w:val="00CF40CB"/>
    <w:rsid w:val="00CF634C"/>
    <w:rsid w:val="00D01A2C"/>
    <w:rsid w:val="00D03061"/>
    <w:rsid w:val="00D03987"/>
    <w:rsid w:val="00D04CB7"/>
    <w:rsid w:val="00D05F76"/>
    <w:rsid w:val="00D060ED"/>
    <w:rsid w:val="00D06488"/>
    <w:rsid w:val="00D113BE"/>
    <w:rsid w:val="00D1180E"/>
    <w:rsid w:val="00D12DC9"/>
    <w:rsid w:val="00D132F7"/>
    <w:rsid w:val="00D14353"/>
    <w:rsid w:val="00D1657B"/>
    <w:rsid w:val="00D20747"/>
    <w:rsid w:val="00D22445"/>
    <w:rsid w:val="00D2354C"/>
    <w:rsid w:val="00D24283"/>
    <w:rsid w:val="00D24542"/>
    <w:rsid w:val="00D2741A"/>
    <w:rsid w:val="00D2778F"/>
    <w:rsid w:val="00D306A7"/>
    <w:rsid w:val="00D306F0"/>
    <w:rsid w:val="00D3102F"/>
    <w:rsid w:val="00D31764"/>
    <w:rsid w:val="00D32483"/>
    <w:rsid w:val="00D328C8"/>
    <w:rsid w:val="00D32E55"/>
    <w:rsid w:val="00D331DA"/>
    <w:rsid w:val="00D33CDC"/>
    <w:rsid w:val="00D33EC1"/>
    <w:rsid w:val="00D349C5"/>
    <w:rsid w:val="00D350C1"/>
    <w:rsid w:val="00D352D6"/>
    <w:rsid w:val="00D37376"/>
    <w:rsid w:val="00D379EB"/>
    <w:rsid w:val="00D37D9C"/>
    <w:rsid w:val="00D4018F"/>
    <w:rsid w:val="00D40416"/>
    <w:rsid w:val="00D43721"/>
    <w:rsid w:val="00D43BD1"/>
    <w:rsid w:val="00D43C7A"/>
    <w:rsid w:val="00D43CE9"/>
    <w:rsid w:val="00D43E9E"/>
    <w:rsid w:val="00D45C9D"/>
    <w:rsid w:val="00D45F24"/>
    <w:rsid w:val="00D464E8"/>
    <w:rsid w:val="00D47CD8"/>
    <w:rsid w:val="00D5103E"/>
    <w:rsid w:val="00D51094"/>
    <w:rsid w:val="00D51A0D"/>
    <w:rsid w:val="00D5227E"/>
    <w:rsid w:val="00D529A6"/>
    <w:rsid w:val="00D537BF"/>
    <w:rsid w:val="00D54E46"/>
    <w:rsid w:val="00D5525D"/>
    <w:rsid w:val="00D56997"/>
    <w:rsid w:val="00D617C7"/>
    <w:rsid w:val="00D63116"/>
    <w:rsid w:val="00D6560E"/>
    <w:rsid w:val="00D65662"/>
    <w:rsid w:val="00D66016"/>
    <w:rsid w:val="00D66AA6"/>
    <w:rsid w:val="00D6764B"/>
    <w:rsid w:val="00D7123A"/>
    <w:rsid w:val="00D74660"/>
    <w:rsid w:val="00D7668A"/>
    <w:rsid w:val="00D77A28"/>
    <w:rsid w:val="00D81D92"/>
    <w:rsid w:val="00D83112"/>
    <w:rsid w:val="00D87116"/>
    <w:rsid w:val="00D874E5"/>
    <w:rsid w:val="00D9071E"/>
    <w:rsid w:val="00D92A57"/>
    <w:rsid w:val="00D94EF9"/>
    <w:rsid w:val="00D95458"/>
    <w:rsid w:val="00D96FB6"/>
    <w:rsid w:val="00D97793"/>
    <w:rsid w:val="00D97D2B"/>
    <w:rsid w:val="00DA07A0"/>
    <w:rsid w:val="00DA32B9"/>
    <w:rsid w:val="00DA37F9"/>
    <w:rsid w:val="00DA536B"/>
    <w:rsid w:val="00DA5AFF"/>
    <w:rsid w:val="00DA6EF5"/>
    <w:rsid w:val="00DB40F4"/>
    <w:rsid w:val="00DB5822"/>
    <w:rsid w:val="00DB6248"/>
    <w:rsid w:val="00DB63E9"/>
    <w:rsid w:val="00DB64A2"/>
    <w:rsid w:val="00DB728D"/>
    <w:rsid w:val="00DC0664"/>
    <w:rsid w:val="00DC0CC9"/>
    <w:rsid w:val="00DC465F"/>
    <w:rsid w:val="00DC6036"/>
    <w:rsid w:val="00DC6A75"/>
    <w:rsid w:val="00DD0492"/>
    <w:rsid w:val="00DD5772"/>
    <w:rsid w:val="00DD6973"/>
    <w:rsid w:val="00DD7E2A"/>
    <w:rsid w:val="00DE1631"/>
    <w:rsid w:val="00DE25DA"/>
    <w:rsid w:val="00DE2E6E"/>
    <w:rsid w:val="00DE3B4D"/>
    <w:rsid w:val="00DE44B5"/>
    <w:rsid w:val="00DE50C6"/>
    <w:rsid w:val="00DE5A68"/>
    <w:rsid w:val="00DF03DD"/>
    <w:rsid w:val="00DF0853"/>
    <w:rsid w:val="00DF09B7"/>
    <w:rsid w:val="00DF0ABE"/>
    <w:rsid w:val="00DF6234"/>
    <w:rsid w:val="00DF653F"/>
    <w:rsid w:val="00DF6557"/>
    <w:rsid w:val="00DF7251"/>
    <w:rsid w:val="00DF768E"/>
    <w:rsid w:val="00E01479"/>
    <w:rsid w:val="00E02008"/>
    <w:rsid w:val="00E0233D"/>
    <w:rsid w:val="00E026FC"/>
    <w:rsid w:val="00E02879"/>
    <w:rsid w:val="00E02AAF"/>
    <w:rsid w:val="00E042C5"/>
    <w:rsid w:val="00E058EF"/>
    <w:rsid w:val="00E05AEC"/>
    <w:rsid w:val="00E05D3C"/>
    <w:rsid w:val="00E06D08"/>
    <w:rsid w:val="00E06F7D"/>
    <w:rsid w:val="00E06F83"/>
    <w:rsid w:val="00E10E7C"/>
    <w:rsid w:val="00E116C4"/>
    <w:rsid w:val="00E11D70"/>
    <w:rsid w:val="00E121B4"/>
    <w:rsid w:val="00E123D2"/>
    <w:rsid w:val="00E12708"/>
    <w:rsid w:val="00E14504"/>
    <w:rsid w:val="00E15347"/>
    <w:rsid w:val="00E15B6A"/>
    <w:rsid w:val="00E16E0F"/>
    <w:rsid w:val="00E1705E"/>
    <w:rsid w:val="00E203E2"/>
    <w:rsid w:val="00E2276F"/>
    <w:rsid w:val="00E22863"/>
    <w:rsid w:val="00E25078"/>
    <w:rsid w:val="00E25242"/>
    <w:rsid w:val="00E252CD"/>
    <w:rsid w:val="00E3161F"/>
    <w:rsid w:val="00E31639"/>
    <w:rsid w:val="00E32D54"/>
    <w:rsid w:val="00E339DD"/>
    <w:rsid w:val="00E33EAA"/>
    <w:rsid w:val="00E33EED"/>
    <w:rsid w:val="00E35041"/>
    <w:rsid w:val="00E3529F"/>
    <w:rsid w:val="00E373F7"/>
    <w:rsid w:val="00E37758"/>
    <w:rsid w:val="00E42384"/>
    <w:rsid w:val="00E425CE"/>
    <w:rsid w:val="00E4578C"/>
    <w:rsid w:val="00E463B6"/>
    <w:rsid w:val="00E464DD"/>
    <w:rsid w:val="00E476D3"/>
    <w:rsid w:val="00E5209E"/>
    <w:rsid w:val="00E52CFF"/>
    <w:rsid w:val="00E53388"/>
    <w:rsid w:val="00E60A58"/>
    <w:rsid w:val="00E63847"/>
    <w:rsid w:val="00E63C35"/>
    <w:rsid w:val="00E64BF8"/>
    <w:rsid w:val="00E64E2C"/>
    <w:rsid w:val="00E650CF"/>
    <w:rsid w:val="00E655BD"/>
    <w:rsid w:val="00E65950"/>
    <w:rsid w:val="00E65DA0"/>
    <w:rsid w:val="00E67F43"/>
    <w:rsid w:val="00E7115E"/>
    <w:rsid w:val="00E71BE9"/>
    <w:rsid w:val="00E71D1E"/>
    <w:rsid w:val="00E804EB"/>
    <w:rsid w:val="00E82F63"/>
    <w:rsid w:val="00E84BDF"/>
    <w:rsid w:val="00E85385"/>
    <w:rsid w:val="00E85B7B"/>
    <w:rsid w:val="00E85CEE"/>
    <w:rsid w:val="00E8651E"/>
    <w:rsid w:val="00E9058E"/>
    <w:rsid w:val="00E91828"/>
    <w:rsid w:val="00E926A3"/>
    <w:rsid w:val="00E93B8A"/>
    <w:rsid w:val="00E93F3E"/>
    <w:rsid w:val="00E943A7"/>
    <w:rsid w:val="00E94EFF"/>
    <w:rsid w:val="00E962A4"/>
    <w:rsid w:val="00E97627"/>
    <w:rsid w:val="00E978DD"/>
    <w:rsid w:val="00EA27CC"/>
    <w:rsid w:val="00EA2F9B"/>
    <w:rsid w:val="00EA35A4"/>
    <w:rsid w:val="00EA3693"/>
    <w:rsid w:val="00EA3AD2"/>
    <w:rsid w:val="00EA3FD1"/>
    <w:rsid w:val="00EA4661"/>
    <w:rsid w:val="00EA55ED"/>
    <w:rsid w:val="00EA7885"/>
    <w:rsid w:val="00EB04E1"/>
    <w:rsid w:val="00EB10B0"/>
    <w:rsid w:val="00EB167A"/>
    <w:rsid w:val="00EB16AB"/>
    <w:rsid w:val="00EB3413"/>
    <w:rsid w:val="00EB45FB"/>
    <w:rsid w:val="00EC0493"/>
    <w:rsid w:val="00EC1F1D"/>
    <w:rsid w:val="00EC2BA7"/>
    <w:rsid w:val="00EC4452"/>
    <w:rsid w:val="00EC4753"/>
    <w:rsid w:val="00EC5F10"/>
    <w:rsid w:val="00ED3B37"/>
    <w:rsid w:val="00ED49E4"/>
    <w:rsid w:val="00ED598D"/>
    <w:rsid w:val="00ED6739"/>
    <w:rsid w:val="00ED6B4C"/>
    <w:rsid w:val="00ED7B6D"/>
    <w:rsid w:val="00EE1780"/>
    <w:rsid w:val="00EE264F"/>
    <w:rsid w:val="00EE29A6"/>
    <w:rsid w:val="00EE2B22"/>
    <w:rsid w:val="00EE32F6"/>
    <w:rsid w:val="00EE38EF"/>
    <w:rsid w:val="00EE43B3"/>
    <w:rsid w:val="00EE4561"/>
    <w:rsid w:val="00EE470F"/>
    <w:rsid w:val="00EE7732"/>
    <w:rsid w:val="00EE7E99"/>
    <w:rsid w:val="00EF0948"/>
    <w:rsid w:val="00EF1C07"/>
    <w:rsid w:val="00EF4A50"/>
    <w:rsid w:val="00EF60F0"/>
    <w:rsid w:val="00F000B3"/>
    <w:rsid w:val="00F00404"/>
    <w:rsid w:val="00F01369"/>
    <w:rsid w:val="00F04702"/>
    <w:rsid w:val="00F117A6"/>
    <w:rsid w:val="00F119DD"/>
    <w:rsid w:val="00F12404"/>
    <w:rsid w:val="00F12903"/>
    <w:rsid w:val="00F13024"/>
    <w:rsid w:val="00F13F05"/>
    <w:rsid w:val="00F14B31"/>
    <w:rsid w:val="00F157B2"/>
    <w:rsid w:val="00F16E2B"/>
    <w:rsid w:val="00F172C9"/>
    <w:rsid w:val="00F17DC3"/>
    <w:rsid w:val="00F21D93"/>
    <w:rsid w:val="00F23079"/>
    <w:rsid w:val="00F23D9F"/>
    <w:rsid w:val="00F2414E"/>
    <w:rsid w:val="00F24627"/>
    <w:rsid w:val="00F24650"/>
    <w:rsid w:val="00F253FD"/>
    <w:rsid w:val="00F263B0"/>
    <w:rsid w:val="00F27163"/>
    <w:rsid w:val="00F27A3D"/>
    <w:rsid w:val="00F30280"/>
    <w:rsid w:val="00F30B02"/>
    <w:rsid w:val="00F318A1"/>
    <w:rsid w:val="00F33573"/>
    <w:rsid w:val="00F33764"/>
    <w:rsid w:val="00F3434F"/>
    <w:rsid w:val="00F351DE"/>
    <w:rsid w:val="00F37546"/>
    <w:rsid w:val="00F37C33"/>
    <w:rsid w:val="00F40E55"/>
    <w:rsid w:val="00F40F84"/>
    <w:rsid w:val="00F4272D"/>
    <w:rsid w:val="00F441B2"/>
    <w:rsid w:val="00F459EE"/>
    <w:rsid w:val="00F474A1"/>
    <w:rsid w:val="00F47D7C"/>
    <w:rsid w:val="00F47F10"/>
    <w:rsid w:val="00F50D8C"/>
    <w:rsid w:val="00F52D19"/>
    <w:rsid w:val="00F54F88"/>
    <w:rsid w:val="00F55FD8"/>
    <w:rsid w:val="00F57E85"/>
    <w:rsid w:val="00F60745"/>
    <w:rsid w:val="00F61905"/>
    <w:rsid w:val="00F61C28"/>
    <w:rsid w:val="00F62BDF"/>
    <w:rsid w:val="00F62D10"/>
    <w:rsid w:val="00F6324F"/>
    <w:rsid w:val="00F63D85"/>
    <w:rsid w:val="00F63FB6"/>
    <w:rsid w:val="00F64268"/>
    <w:rsid w:val="00F64B00"/>
    <w:rsid w:val="00F675BC"/>
    <w:rsid w:val="00F70F70"/>
    <w:rsid w:val="00F71121"/>
    <w:rsid w:val="00F74643"/>
    <w:rsid w:val="00F7472B"/>
    <w:rsid w:val="00F75109"/>
    <w:rsid w:val="00F76C5C"/>
    <w:rsid w:val="00F774B1"/>
    <w:rsid w:val="00F77BDB"/>
    <w:rsid w:val="00F8021B"/>
    <w:rsid w:val="00F8058D"/>
    <w:rsid w:val="00F812B7"/>
    <w:rsid w:val="00F8346A"/>
    <w:rsid w:val="00F8358B"/>
    <w:rsid w:val="00F84176"/>
    <w:rsid w:val="00F91051"/>
    <w:rsid w:val="00F9117F"/>
    <w:rsid w:val="00F9131B"/>
    <w:rsid w:val="00F92CA4"/>
    <w:rsid w:val="00F93488"/>
    <w:rsid w:val="00F95423"/>
    <w:rsid w:val="00F95743"/>
    <w:rsid w:val="00FA0216"/>
    <w:rsid w:val="00FA1285"/>
    <w:rsid w:val="00FA19C7"/>
    <w:rsid w:val="00FA48AE"/>
    <w:rsid w:val="00FA5A81"/>
    <w:rsid w:val="00FA5D03"/>
    <w:rsid w:val="00FA73B5"/>
    <w:rsid w:val="00FB0A55"/>
    <w:rsid w:val="00FB0B5C"/>
    <w:rsid w:val="00FB0B8B"/>
    <w:rsid w:val="00FB0F21"/>
    <w:rsid w:val="00FB0FE4"/>
    <w:rsid w:val="00FB12E0"/>
    <w:rsid w:val="00FB13D6"/>
    <w:rsid w:val="00FB187C"/>
    <w:rsid w:val="00FB1B30"/>
    <w:rsid w:val="00FB5419"/>
    <w:rsid w:val="00FB55A4"/>
    <w:rsid w:val="00FB7DEA"/>
    <w:rsid w:val="00FC3FEE"/>
    <w:rsid w:val="00FC43CD"/>
    <w:rsid w:val="00FC48B4"/>
    <w:rsid w:val="00FC5B30"/>
    <w:rsid w:val="00FC6512"/>
    <w:rsid w:val="00FD081E"/>
    <w:rsid w:val="00FD320A"/>
    <w:rsid w:val="00FD3419"/>
    <w:rsid w:val="00FD353A"/>
    <w:rsid w:val="00FD4B86"/>
    <w:rsid w:val="00FD5B62"/>
    <w:rsid w:val="00FE1F9F"/>
    <w:rsid w:val="00FE250D"/>
    <w:rsid w:val="00FE291B"/>
    <w:rsid w:val="00FE3BB7"/>
    <w:rsid w:val="00FE3ECB"/>
    <w:rsid w:val="00FE465C"/>
    <w:rsid w:val="00FE4B31"/>
    <w:rsid w:val="00FE66E8"/>
    <w:rsid w:val="00FE68FB"/>
    <w:rsid w:val="00FE6CEE"/>
    <w:rsid w:val="00FF3772"/>
    <w:rsid w:val="00FF4E50"/>
    <w:rsid w:val="00FF4F79"/>
    <w:rsid w:val="00FF4FA1"/>
    <w:rsid w:val="00FF57B1"/>
    <w:rsid w:val="00FF5AB9"/>
    <w:rsid w:val="00FF61C7"/>
    <w:rsid w:val="00FF7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43E541"/>
  <w15:docId w15:val="{DB83D1F9-6E4B-4957-84AD-55C02871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바탕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464DD"/>
    <w:pPr>
      <w:spacing w:after="200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E70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0">
    <w:name w:val="s         0"/>
    <w:uiPriority w:val="99"/>
    <w:rsid w:val="00CE7008"/>
    <w:pPr>
      <w:widowControl w:val="0"/>
      <w:autoSpaceDE w:val="0"/>
      <w:autoSpaceDN w:val="0"/>
      <w:adjustRightInd w:val="0"/>
    </w:pPr>
    <w:rPr>
      <w:rFonts w:ascii="í•œì»´ë°”íƒ•" w:hAnsi="í•œì»´ë°”íƒ•"/>
      <w:sz w:val="24"/>
      <w:szCs w:val="24"/>
      <w:lang w:eastAsia="en-US"/>
    </w:rPr>
  </w:style>
  <w:style w:type="paragraph" w:styleId="a4">
    <w:name w:val="header"/>
    <w:basedOn w:val="a"/>
    <w:link w:val="a5"/>
    <w:uiPriority w:val="99"/>
    <w:rsid w:val="0022004F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locked/>
    <w:rsid w:val="0022004F"/>
    <w:rPr>
      <w:rFonts w:cs="Times New Roman"/>
    </w:rPr>
  </w:style>
  <w:style w:type="paragraph" w:styleId="a6">
    <w:name w:val="footer"/>
    <w:basedOn w:val="a"/>
    <w:link w:val="a7"/>
    <w:uiPriority w:val="99"/>
    <w:rsid w:val="0022004F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locked/>
    <w:rsid w:val="0022004F"/>
    <w:rPr>
      <w:rFonts w:cs="Times New Roman"/>
    </w:rPr>
  </w:style>
  <w:style w:type="paragraph" w:styleId="a8">
    <w:name w:val="Balloon Text"/>
    <w:basedOn w:val="a"/>
    <w:link w:val="a9"/>
    <w:uiPriority w:val="99"/>
    <w:rsid w:val="0022004F"/>
    <w:pPr>
      <w:spacing w:after="0"/>
    </w:pPr>
    <w:rPr>
      <w:rFonts w:ascii="Calibri" w:eastAsia="맑은 고딕" w:hAnsi="Calibr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locked/>
    <w:rsid w:val="0022004F"/>
    <w:rPr>
      <w:rFonts w:ascii="Calibri" w:eastAsia="맑은 고딕" w:hAnsi="Calibri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EE470F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B2742"/>
    <w:pPr>
      <w:ind w:leftChars="400" w:left="800"/>
    </w:pPr>
  </w:style>
  <w:style w:type="paragraph" w:styleId="ac">
    <w:name w:val="Normal (Web)"/>
    <w:basedOn w:val="a"/>
    <w:uiPriority w:val="99"/>
    <w:semiHidden/>
    <w:unhideWhenUsed/>
    <w:rsid w:val="00644697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customStyle="1" w:styleId="glossifyterm">
    <w:name w:val="glossify_term"/>
    <w:basedOn w:val="a0"/>
    <w:rsid w:val="00644697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6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&#44160;&#49324;&#44208;&#44284;\Progress\&#45348;&#50724;&#46360;\&#44208;&#44284;&#51648;\2010&#45380;\100506%20&#50676;&#47536;%20&#54187;_&#53097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A35F9-F46A-2248-A415-B8D768A5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D:\검사결과\Progress\네오딘\결과지\2010년\100506 열린 펫_콩.dotx</Template>
  <TotalTime>5</TotalTime>
  <Pages>1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질병 진단 결과 통보서</vt:lpstr>
    </vt:vector>
  </TitlesOfParts>
  <Company>Chonbuk National University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질병 진단 결과 통보서</dc:title>
  <dc:creator>default</dc:creator>
  <cp:lastModifiedBy>HongSeok Lee</cp:lastModifiedBy>
  <cp:revision>3</cp:revision>
  <dcterms:created xsi:type="dcterms:W3CDTF">2017-02-08T11:38:00Z</dcterms:created>
  <dcterms:modified xsi:type="dcterms:W3CDTF">2017-02-08T11:42:00Z</dcterms:modified>
</cp:coreProperties>
</file>